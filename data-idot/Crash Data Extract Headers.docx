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5EBD" w:rsidRDefault="00E75EBD" w:rsidP="00E75EBD"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Headers for the Data Extract Files – Crash, Vehicle, and Person</w:t>
      </w:r>
    </w:p>
    <w:p w:rsidR="00E75EBD" w:rsidRDefault="00E75EBD" w:rsidP="00E75EBD">
      <w:pPr>
        <w:pStyle w:val="PlainText"/>
        <w:rPr>
          <w:rFonts w:ascii="Courier New" w:hAnsi="Courier New" w:cs="Courier New"/>
          <w:b/>
        </w:rPr>
      </w:pPr>
    </w:p>
    <w:p w:rsidR="00E75EBD" w:rsidRDefault="00E75EBD" w:rsidP="00E75EBD">
      <w:pPr>
        <w:pStyle w:val="PlainText"/>
        <w:rPr>
          <w:rFonts w:ascii="Courier New" w:hAnsi="Courier New" w:cs="Courier New"/>
          <w:b/>
        </w:rPr>
      </w:pPr>
    </w:p>
    <w:p w:rsidR="00E75EBD" w:rsidRPr="00E75EBD" w:rsidRDefault="00E75EBD" w:rsidP="00E75EBD">
      <w:pPr>
        <w:pStyle w:val="PlainText"/>
        <w:rPr>
          <w:rFonts w:ascii="Courier New" w:hAnsi="Courier New" w:cs="Courier New"/>
          <w:b/>
        </w:rPr>
      </w:pPr>
      <w:r w:rsidRPr="00E75EBD">
        <w:rPr>
          <w:rFonts w:ascii="Courier New" w:hAnsi="Courier New" w:cs="Courier New"/>
          <w:b/>
        </w:rPr>
        <w:t>Instructions</w:t>
      </w:r>
    </w:p>
    <w:p w:rsidR="00E75EBD" w:rsidRDefault="00E75EBD" w:rsidP="00E75EBD">
      <w:pPr>
        <w:pStyle w:val="PlainText"/>
        <w:rPr>
          <w:rFonts w:ascii="Courier New" w:hAnsi="Courier New" w:cs="Courier New"/>
        </w:rPr>
      </w:pPr>
    </w:p>
    <w:p w:rsidR="00E75EBD" w:rsidRDefault="00E75EBD" w:rsidP="00E75EB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Open a crash data extract file</w:t>
      </w:r>
      <w:r w:rsidR="00C9178B">
        <w:rPr>
          <w:rFonts w:ascii="Courier New" w:hAnsi="Courier New" w:cs="Courier New"/>
        </w:rPr>
        <w:t xml:space="preserve"> (Crash, Person, or Vehicle)</w:t>
      </w:r>
      <w:r>
        <w:rPr>
          <w:rFonts w:ascii="Courier New" w:hAnsi="Courier New" w:cs="Courier New"/>
        </w:rPr>
        <w:t xml:space="preserve">.  With the cursor at the top left of the first line, </w:t>
      </w:r>
      <w:r w:rsidR="00B65F89">
        <w:rPr>
          <w:rFonts w:ascii="Courier New" w:hAnsi="Courier New" w:cs="Courier New"/>
        </w:rPr>
        <w:t>press</w:t>
      </w:r>
      <w:bookmarkStart w:id="0" w:name="_GoBack"/>
      <w:bookmarkEnd w:id="0"/>
      <w:r>
        <w:rPr>
          <w:rFonts w:ascii="Courier New" w:hAnsi="Courier New" w:cs="Courier New"/>
        </w:rPr>
        <w:t xml:space="preserve"> Enter to create a blank line above the first line of data.  From th</w:t>
      </w:r>
      <w:r w:rsidR="004D51D2">
        <w:rPr>
          <w:rFonts w:ascii="Courier New" w:hAnsi="Courier New" w:cs="Courier New"/>
        </w:rPr>
        <w:t>is</w:t>
      </w:r>
      <w:r>
        <w:rPr>
          <w:rFonts w:ascii="Courier New" w:hAnsi="Courier New" w:cs="Courier New"/>
        </w:rPr>
        <w:t xml:space="preserve"> document </w:t>
      </w:r>
      <w:r w:rsidR="004D51D2">
        <w:rPr>
          <w:rFonts w:ascii="Courier New" w:hAnsi="Courier New" w:cs="Courier New"/>
        </w:rPr>
        <w:t xml:space="preserve">(the header document) highlight and </w:t>
      </w:r>
      <w:r>
        <w:rPr>
          <w:rFonts w:ascii="Courier New" w:hAnsi="Courier New" w:cs="Courier New"/>
        </w:rPr>
        <w:t xml:space="preserve">copy the headers that correspond to the data extract file you have open.  </w:t>
      </w:r>
      <w:r w:rsidR="00C9178B">
        <w:rPr>
          <w:rFonts w:ascii="Courier New" w:hAnsi="Courier New" w:cs="Courier New"/>
        </w:rPr>
        <w:t xml:space="preserve">From the </w:t>
      </w:r>
      <w:r w:rsidR="004D51D2">
        <w:rPr>
          <w:rFonts w:ascii="Courier New" w:hAnsi="Courier New" w:cs="Courier New"/>
        </w:rPr>
        <w:t>open extract file, a</w:t>
      </w:r>
      <w:r>
        <w:rPr>
          <w:rFonts w:ascii="Courier New" w:hAnsi="Courier New" w:cs="Courier New"/>
        </w:rPr>
        <w:t xml:space="preserve">t the top left of the blank line you created, paste the headers.  Make sure there </w:t>
      </w:r>
      <w:r w:rsidR="00D47A49">
        <w:rPr>
          <w:rFonts w:ascii="Courier New" w:hAnsi="Courier New" w:cs="Courier New"/>
        </w:rPr>
        <w:t>are</w:t>
      </w:r>
      <w:r>
        <w:rPr>
          <w:rFonts w:ascii="Courier New" w:hAnsi="Courier New" w:cs="Courier New"/>
        </w:rPr>
        <w:t xml:space="preserve"> no blank line</w:t>
      </w:r>
      <w:r w:rsidR="00D47A49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 xml:space="preserve"> between the headers and first line of data.  Save the data extract file and repeat for additional data extract files.</w:t>
      </w:r>
    </w:p>
    <w:p w:rsidR="00D47A49" w:rsidRDefault="00D47A49" w:rsidP="00E75EBD">
      <w:pPr>
        <w:pStyle w:val="PlainText"/>
        <w:rPr>
          <w:rFonts w:ascii="Courier New" w:hAnsi="Courier New" w:cs="Courier New"/>
        </w:rPr>
      </w:pPr>
    </w:p>
    <w:p w:rsidR="00D47A49" w:rsidRDefault="00D47A49" w:rsidP="00E75EB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Be aware that due to the size of the headers for Crash, they will occupy two lines in the Crash data extract file.  They will import correctly though.</w:t>
      </w:r>
    </w:p>
    <w:p w:rsidR="00E75EBD" w:rsidRDefault="00E75EBD" w:rsidP="00E75EBD">
      <w:pPr>
        <w:pStyle w:val="PlainText"/>
        <w:rPr>
          <w:rFonts w:ascii="Courier New" w:hAnsi="Courier New" w:cs="Courier New"/>
        </w:rPr>
      </w:pPr>
    </w:p>
    <w:p w:rsidR="00E75EBD" w:rsidRDefault="00E75EBD" w:rsidP="00E75EBD">
      <w:pPr>
        <w:pStyle w:val="PlainText"/>
        <w:rPr>
          <w:rFonts w:ascii="Courier New" w:hAnsi="Courier New" w:cs="Courier New"/>
        </w:rPr>
      </w:pPr>
    </w:p>
    <w:p w:rsidR="005555FC" w:rsidRPr="00E75EBD" w:rsidRDefault="004D51D2" w:rsidP="005363D3">
      <w:pPr>
        <w:pStyle w:val="PlainText"/>
        <w:rPr>
          <w:rFonts w:ascii="Courier New" w:hAnsi="Courier New" w:cs="Courier New"/>
          <w:b/>
        </w:rPr>
      </w:pPr>
      <w:r w:rsidRPr="00E75EBD">
        <w:rPr>
          <w:rFonts w:ascii="Courier New" w:hAnsi="Courier New" w:cs="Courier New"/>
          <w:b/>
        </w:rPr>
        <w:t>Crash</w:t>
      </w:r>
    </w:p>
    <w:p w:rsidR="005555FC" w:rsidRPr="005363D3" w:rsidRDefault="005555FC" w:rsidP="005363D3">
      <w:pPr>
        <w:pStyle w:val="PlainText"/>
        <w:rPr>
          <w:rFonts w:ascii="Courier New" w:hAnsi="Courier New" w:cs="Courier New"/>
        </w:rPr>
      </w:pPr>
    </w:p>
    <w:p w:rsidR="005555FC" w:rsidRPr="005363D3" w:rsidRDefault="004D51D2" w:rsidP="005363D3">
      <w:pPr>
        <w:pStyle w:val="PlainText"/>
        <w:rPr>
          <w:rFonts w:ascii="Courier New" w:hAnsi="Courier New" w:cs="Courier New"/>
        </w:rPr>
      </w:pPr>
      <w:r w:rsidRPr="005363D3">
        <w:rPr>
          <w:rFonts w:ascii="Courier New" w:hAnsi="Courier New" w:cs="Courier New"/>
        </w:rPr>
        <w:t>ICN,CrashID,CountyCode,CrashYr,CrashMonth,CrashDay,NumberOfVehicles,DayOfWeekCode,CrashHour,CityCode,CityClassCode,Township,CollisionTypeCode,TotalFatals,TotalInjured,NoInjuries,AInjuries,BInjuries,CInjuries,CrashSeverity,AgencyCode,RouteNumber,Milestation,ClassOfTrafficwayCode,NHS,TrafficControlDeviceCode,RoadSurfaceConditionCode,RoadDefectsCode,LightConditionCode,WeatherCode,Cause1Code,Cause2Code,RailroadCrossingNumber,TimeOfCrash,TrafficControlDeviceConditionCode,IntersectionRelated,HitAndRun,CrashDate,NumberOfLanes,AlignmentCode,TrafficwayDescriptionCode,RoadwayFunctionalClassCode,WorkZoneRelated,City_Township_Flag,TSCrashCoordinateX,TSCrashCoordinateY,TSCrashLatitude,TSCrashLongitude,CrashReportCounty,DayOfWeek,TypeOfFirstCrash,CityName,CityClass,ClassOfTrafficway,Cause1,Cause2,TrafficControlDevice,TrafficControlDeviceCond,RoadSurfaceCond,RoadDefects,CrashInjurySeverity,LightingCond,WeatherCond,RoadAlignment,TrafficwayDescrip,RoadwayFunctionalClass,Investigating Agency Descrip,CrashSeverityCd,DamagedProperty1,DamagedProperty2,AgencyReportYear,AgencyReportNumber,SFE,DidCrashOccurInWorkZone,WorkZoneType,WereWorkersPresent,WorkZone</w:t>
      </w:r>
    </w:p>
    <w:p w:rsidR="005555FC" w:rsidRPr="005363D3" w:rsidRDefault="005555FC" w:rsidP="005363D3">
      <w:pPr>
        <w:pStyle w:val="PlainText"/>
        <w:rPr>
          <w:rFonts w:ascii="Courier New" w:hAnsi="Courier New" w:cs="Courier New"/>
        </w:rPr>
      </w:pPr>
    </w:p>
    <w:p w:rsidR="005555FC" w:rsidRPr="005363D3" w:rsidRDefault="005555FC" w:rsidP="005363D3">
      <w:pPr>
        <w:pStyle w:val="PlainText"/>
        <w:rPr>
          <w:rFonts w:ascii="Courier New" w:hAnsi="Courier New" w:cs="Courier New"/>
        </w:rPr>
      </w:pPr>
    </w:p>
    <w:p w:rsidR="005555FC" w:rsidRPr="00E75EBD" w:rsidRDefault="004D51D2" w:rsidP="005363D3">
      <w:pPr>
        <w:pStyle w:val="PlainText"/>
        <w:rPr>
          <w:rFonts w:ascii="Courier New" w:hAnsi="Courier New" w:cs="Courier New"/>
          <w:b/>
        </w:rPr>
      </w:pPr>
      <w:r w:rsidRPr="00E75EBD">
        <w:rPr>
          <w:rFonts w:ascii="Courier New" w:hAnsi="Courier New" w:cs="Courier New"/>
          <w:b/>
        </w:rPr>
        <w:t>Vehicle</w:t>
      </w:r>
    </w:p>
    <w:p w:rsidR="005555FC" w:rsidRPr="005363D3" w:rsidRDefault="005555FC" w:rsidP="005363D3">
      <w:pPr>
        <w:pStyle w:val="PlainText"/>
        <w:rPr>
          <w:rFonts w:ascii="Courier New" w:hAnsi="Courier New" w:cs="Courier New"/>
        </w:rPr>
      </w:pPr>
    </w:p>
    <w:p w:rsidR="005555FC" w:rsidRPr="005363D3" w:rsidRDefault="004D51D2" w:rsidP="005363D3">
      <w:pPr>
        <w:pStyle w:val="PlainText"/>
        <w:rPr>
          <w:rFonts w:ascii="Courier New" w:hAnsi="Courier New" w:cs="Courier New"/>
        </w:rPr>
      </w:pPr>
      <w:r w:rsidRPr="005363D3">
        <w:rPr>
          <w:rFonts w:ascii="Courier New" w:hAnsi="Courier New" w:cs="Courier New"/>
        </w:rPr>
        <w:t>ICN,CrashID,CrashReportUnitNbr,VIN11,NbrOccupants,VehTypeCode,VehUseCode,VehDefectsCode,VehManeuverPriorCode,DirectionPriorTravelCode,IsTowed,IsFire,IsHazMatSpill,IsCommercial,EventMostSevereCode,EventMostSevereLocCode,MostHarmfulEvenNo,CrashEvent1Code,CrashEvent2Code,CrashEvent3Code,Event1LocCode,Event2LocCode,Event3LocCode,VehPointOfFistContactCode,DirectionPriorTravel,VehDefects,VehManeuverPrior,VehType,VehUse,EventMostSevere,EventMostSevereLoc,CrashEvent1,CrashEvent2,CrashEvent3,Event1Loc,Event2Loc,Event3Loc,VehYear,VehMake,VehModel,ExceedingSpeedLimit</w:t>
      </w:r>
    </w:p>
    <w:p w:rsidR="005555FC" w:rsidRPr="005363D3" w:rsidRDefault="005555FC" w:rsidP="005363D3">
      <w:pPr>
        <w:pStyle w:val="PlainText"/>
        <w:rPr>
          <w:rFonts w:ascii="Courier New" w:hAnsi="Courier New" w:cs="Courier New"/>
        </w:rPr>
      </w:pPr>
    </w:p>
    <w:p w:rsidR="005555FC" w:rsidRPr="005363D3" w:rsidRDefault="005555FC" w:rsidP="005363D3">
      <w:pPr>
        <w:pStyle w:val="PlainText"/>
        <w:rPr>
          <w:rFonts w:ascii="Courier New" w:hAnsi="Courier New" w:cs="Courier New"/>
        </w:rPr>
      </w:pPr>
    </w:p>
    <w:p w:rsidR="005555FC" w:rsidRPr="00E75EBD" w:rsidRDefault="004D51D2" w:rsidP="005363D3">
      <w:pPr>
        <w:pStyle w:val="PlainText"/>
        <w:rPr>
          <w:rFonts w:ascii="Courier New" w:hAnsi="Courier New" w:cs="Courier New"/>
          <w:b/>
        </w:rPr>
      </w:pPr>
      <w:r w:rsidRPr="00E75EBD">
        <w:rPr>
          <w:rFonts w:ascii="Courier New" w:hAnsi="Courier New" w:cs="Courier New"/>
          <w:b/>
        </w:rPr>
        <w:t>Person</w:t>
      </w:r>
    </w:p>
    <w:p w:rsidR="005555FC" w:rsidRPr="005363D3" w:rsidRDefault="005555FC" w:rsidP="005363D3">
      <w:pPr>
        <w:pStyle w:val="PlainText"/>
        <w:rPr>
          <w:rFonts w:ascii="Courier New" w:hAnsi="Courier New" w:cs="Courier New"/>
        </w:rPr>
      </w:pPr>
    </w:p>
    <w:p w:rsidR="005555FC" w:rsidRPr="005363D3" w:rsidRDefault="004D51D2" w:rsidP="005363D3">
      <w:pPr>
        <w:pStyle w:val="PlainText"/>
        <w:rPr>
          <w:rFonts w:ascii="Courier New" w:hAnsi="Courier New" w:cs="Courier New"/>
        </w:rPr>
      </w:pPr>
      <w:proofErr w:type="gramStart"/>
      <w:r w:rsidRPr="005363D3">
        <w:rPr>
          <w:rFonts w:ascii="Courier New" w:hAnsi="Courier New" w:cs="Courier New"/>
        </w:rPr>
        <w:t>ICN,CrashID</w:t>
      </w:r>
      <w:proofErr w:type="gramEnd"/>
      <w:r w:rsidRPr="005363D3">
        <w:rPr>
          <w:rFonts w:ascii="Courier New" w:hAnsi="Courier New" w:cs="Courier New"/>
        </w:rPr>
        <w:t>,PersonTypeCode,UnitNo,BirthDate,AgeAtCrash,Gender,StateProvinceCode,DRAC,BAC,VIS,DRVA,SeatingPos,PersonInjuryClass,SAFT,AIR,EJCT,EMSResponding,HospitalName,PPA,PPL,PEDV,PersonType,PedBikeVisibility,ApparentPhysCond,AirBagDeployment,PedBikeAction,BACTestGiven,EjectExtricate,DriverAction,PedBikeLocation,DriverVision,SafetyEquipUsed,CellPhoneUse</w:t>
      </w:r>
    </w:p>
    <w:p w:rsidR="00E75EBD" w:rsidRDefault="00E75EBD" w:rsidP="005363D3">
      <w:pPr>
        <w:pStyle w:val="PlainText"/>
        <w:rPr>
          <w:rFonts w:ascii="Courier New" w:hAnsi="Courier New" w:cs="Courier New"/>
        </w:rPr>
      </w:pPr>
    </w:p>
    <w:sectPr w:rsidR="00E75EBD" w:rsidSect="005363D3">
      <w:pgSz w:w="12240" w:h="15840" w:code="1"/>
      <w:pgMar w:top="720" w:right="1502" w:bottom="72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71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15D"/>
    <w:rsid w:val="00011DB8"/>
    <w:rsid w:val="00011F03"/>
    <w:rsid w:val="000156B7"/>
    <w:rsid w:val="000A0247"/>
    <w:rsid w:val="000B40BF"/>
    <w:rsid w:val="000D02AA"/>
    <w:rsid w:val="0010014C"/>
    <w:rsid w:val="001165BF"/>
    <w:rsid w:val="00192C1F"/>
    <w:rsid w:val="0019637A"/>
    <w:rsid w:val="001B482A"/>
    <w:rsid w:val="002833AF"/>
    <w:rsid w:val="002934BA"/>
    <w:rsid w:val="0032488A"/>
    <w:rsid w:val="003514D5"/>
    <w:rsid w:val="003529FF"/>
    <w:rsid w:val="003C45E7"/>
    <w:rsid w:val="003E00A6"/>
    <w:rsid w:val="003E25CA"/>
    <w:rsid w:val="0043262F"/>
    <w:rsid w:val="00452452"/>
    <w:rsid w:val="004608D7"/>
    <w:rsid w:val="0047072C"/>
    <w:rsid w:val="00473C41"/>
    <w:rsid w:val="004A052F"/>
    <w:rsid w:val="004D51D2"/>
    <w:rsid w:val="005363D3"/>
    <w:rsid w:val="0055247C"/>
    <w:rsid w:val="005555FC"/>
    <w:rsid w:val="005D051A"/>
    <w:rsid w:val="005D53A7"/>
    <w:rsid w:val="005E3754"/>
    <w:rsid w:val="005E74C3"/>
    <w:rsid w:val="0060626A"/>
    <w:rsid w:val="006428FB"/>
    <w:rsid w:val="006A2731"/>
    <w:rsid w:val="006D664B"/>
    <w:rsid w:val="0078574A"/>
    <w:rsid w:val="00793C26"/>
    <w:rsid w:val="00796BC9"/>
    <w:rsid w:val="0084515D"/>
    <w:rsid w:val="00850B26"/>
    <w:rsid w:val="00852CBE"/>
    <w:rsid w:val="00860AF5"/>
    <w:rsid w:val="00875168"/>
    <w:rsid w:val="00884B38"/>
    <w:rsid w:val="008D1E55"/>
    <w:rsid w:val="009433BD"/>
    <w:rsid w:val="009B4F71"/>
    <w:rsid w:val="00A053E2"/>
    <w:rsid w:val="00A14835"/>
    <w:rsid w:val="00A614B4"/>
    <w:rsid w:val="00AE677B"/>
    <w:rsid w:val="00B56233"/>
    <w:rsid w:val="00B65F89"/>
    <w:rsid w:val="00B709DE"/>
    <w:rsid w:val="00BB2794"/>
    <w:rsid w:val="00BC0186"/>
    <w:rsid w:val="00C039A3"/>
    <w:rsid w:val="00C9178B"/>
    <w:rsid w:val="00D1640D"/>
    <w:rsid w:val="00D20170"/>
    <w:rsid w:val="00D47A49"/>
    <w:rsid w:val="00D90A38"/>
    <w:rsid w:val="00DF4858"/>
    <w:rsid w:val="00E47519"/>
    <w:rsid w:val="00E57161"/>
    <w:rsid w:val="00E75EBD"/>
    <w:rsid w:val="00EF2497"/>
    <w:rsid w:val="00F05ECE"/>
    <w:rsid w:val="00F755C8"/>
    <w:rsid w:val="00F81512"/>
    <w:rsid w:val="00F82915"/>
    <w:rsid w:val="00FB6E78"/>
    <w:rsid w:val="00FC051A"/>
    <w:rsid w:val="00FC5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8F9D76"/>
  <w15:chartTrackingRefBased/>
  <w15:docId w15:val="{727C4786-ECAB-4A33-A2DA-EE9CC2D2A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0014C"/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nhideWhenUsed/>
    <w:rsid w:val="005363D3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5363D3"/>
    <w:rPr>
      <w:rFonts w:ascii="Consolas" w:hAnsi="Consolas" w:cs="Arial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0DA8E82CD74849979364F2421ED304" ma:contentTypeVersion="2" ma:contentTypeDescription="Create a new document." ma:contentTypeScope="" ma:versionID="9af44504bb222c08a51e09eaf21123d5">
  <xsd:schema xmlns:xsd="http://www.w3.org/2001/XMLSchema" xmlns:xs="http://www.w3.org/2001/XMLSchema" xmlns:p="http://schemas.microsoft.com/office/2006/metadata/properties" xmlns:ns2="9c495666-b853-41d5-894e-0306cf6ed458" targetNamespace="http://schemas.microsoft.com/office/2006/metadata/properties" ma:root="true" ma:fieldsID="1ab764c7a44516e4ed0da8ebbfa33e84" ns2:_="">
    <xsd:import namespace="9c495666-b853-41d5-894e-0306cf6ed4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495666-b853-41d5-894e-0306cf6ed4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17A258E-C41F-4906-B6FD-324553027B7F}"/>
</file>

<file path=customXml/itemProps2.xml><?xml version="1.0" encoding="utf-8"?>
<ds:datastoreItem xmlns:ds="http://schemas.openxmlformats.org/officeDocument/2006/customXml" ds:itemID="{4DE07819-3CED-43E8-BE2E-B80718E0EC92}"/>
</file>

<file path=customXml/itemProps3.xml><?xml version="1.0" encoding="utf-8"?>
<ds:datastoreItem xmlns:ds="http://schemas.openxmlformats.org/officeDocument/2006/customXml" ds:itemID="{B7C80C33-3670-41A3-A6B2-11491CDA373C}"/>
</file>

<file path=docProps/app.xml><?xml version="1.0" encoding="utf-8"?>
<Properties xmlns="http://schemas.openxmlformats.org/officeDocument/2006/extended-properties" xmlns:vt="http://schemas.openxmlformats.org/officeDocument/2006/docPropsVTypes">
  <Template>50DE4B72.dotm</Template>
  <TotalTime>18</TotalTime>
  <Pages>1</Pages>
  <Words>147</Words>
  <Characters>2743</Characters>
  <Application>Microsoft Office Word</Application>
  <DocSecurity>0</DocSecurity>
  <Lines>22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Blankenship, Mark A</dc:creator>
  <cp:keywords/>
  <dc:description/>
  <cp:lastModifiedBy>Blankenship, Mark A</cp:lastModifiedBy>
  <cp:revision>4</cp:revision>
  <dcterms:created xsi:type="dcterms:W3CDTF">2018-09-26T18:52:00Z</dcterms:created>
  <dcterms:modified xsi:type="dcterms:W3CDTF">2019-02-08T18:17:00Z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0x010100C30DA8E82CD74849979364F2421ED304</vt:lpwstr>
  </property>
</Properties>
</file>