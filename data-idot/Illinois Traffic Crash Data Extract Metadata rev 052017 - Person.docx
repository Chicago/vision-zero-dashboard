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B8C" w:rsidRPr="00985A0A" w:rsidRDefault="008D3B8C" w:rsidP="00232BF8">
      <w:pPr>
        <w:ind w:right="1008"/>
        <w:rPr>
          <w:b/>
          <w:sz w:val="28"/>
          <w:szCs w:val="28"/>
        </w:rPr>
      </w:pPr>
      <w:bookmarkStart w:id="0" w:name="_GoBack"/>
      <w:bookmarkEnd w:id="0"/>
      <w:r>
        <w:rPr>
          <w:b/>
          <w:sz w:val="28"/>
          <w:szCs w:val="28"/>
        </w:rPr>
        <w:t>Illinois Traffic</w:t>
      </w:r>
      <w:r w:rsidRPr="00985A0A">
        <w:rPr>
          <w:b/>
          <w:sz w:val="28"/>
          <w:szCs w:val="28"/>
        </w:rPr>
        <w:t xml:space="preserve"> C</w:t>
      </w:r>
      <w:r>
        <w:rPr>
          <w:b/>
          <w:sz w:val="28"/>
          <w:szCs w:val="28"/>
        </w:rPr>
        <w:t>rash</w:t>
      </w:r>
      <w:r w:rsidRPr="00985A0A">
        <w:rPr>
          <w:b/>
          <w:sz w:val="28"/>
          <w:szCs w:val="28"/>
        </w:rPr>
        <w:t xml:space="preserve"> D</w:t>
      </w:r>
      <w:r>
        <w:rPr>
          <w:b/>
          <w:sz w:val="28"/>
          <w:szCs w:val="28"/>
        </w:rPr>
        <w:t>ata</w:t>
      </w:r>
      <w:r w:rsidRPr="00985A0A">
        <w:rPr>
          <w:b/>
          <w:sz w:val="28"/>
          <w:szCs w:val="28"/>
        </w:rPr>
        <w:t xml:space="preserve"> E</w:t>
      </w:r>
      <w:r>
        <w:rPr>
          <w:b/>
          <w:sz w:val="28"/>
          <w:szCs w:val="28"/>
        </w:rPr>
        <w:t>xtract</w:t>
      </w:r>
      <w:r w:rsidRPr="00985A0A">
        <w:rPr>
          <w:b/>
          <w:sz w:val="28"/>
          <w:szCs w:val="28"/>
        </w:rPr>
        <w:t xml:space="preserve"> F</w:t>
      </w:r>
      <w:r>
        <w:rPr>
          <w:b/>
          <w:sz w:val="28"/>
          <w:szCs w:val="28"/>
        </w:rPr>
        <w:t>ile</w:t>
      </w:r>
      <w:r w:rsidRPr="00985A0A">
        <w:rPr>
          <w:b/>
          <w:sz w:val="28"/>
          <w:szCs w:val="28"/>
        </w:rPr>
        <w:t xml:space="preserve"> – </w:t>
      </w:r>
      <w:r>
        <w:rPr>
          <w:b/>
          <w:sz w:val="28"/>
          <w:szCs w:val="28"/>
        </w:rPr>
        <w:t>Person Level</w:t>
      </w:r>
    </w:p>
    <w:p w:rsidR="00A359A0" w:rsidRDefault="00A359A0" w:rsidP="00232BF8">
      <w:pPr>
        <w:ind w:right="-1800"/>
      </w:pPr>
    </w:p>
    <w:p w:rsidR="00A359A0" w:rsidRDefault="00A359A0" w:rsidP="00232BF8">
      <w:pPr>
        <w:ind w:right="-1800"/>
      </w:pPr>
    </w:p>
    <w:p w:rsidR="00A359A0" w:rsidRPr="008A3009" w:rsidRDefault="00A359A0" w:rsidP="00232BF8">
      <w:pPr>
        <w:rPr>
          <w:b/>
          <w:u w:val="single"/>
        </w:rPr>
      </w:pPr>
      <w:r w:rsidRPr="008A3009">
        <w:rPr>
          <w:b/>
          <w:u w:val="single"/>
        </w:rPr>
        <w:t xml:space="preserve">Field </w:t>
      </w:r>
      <w:r w:rsidR="0099145D">
        <w:rPr>
          <w:b/>
          <w:u w:val="single"/>
        </w:rPr>
        <w:t>N</w:t>
      </w:r>
      <w:r w:rsidRPr="008A3009">
        <w:rPr>
          <w:b/>
          <w:u w:val="single"/>
        </w:rPr>
        <w:t>ame</w:t>
      </w:r>
      <w:r w:rsidR="008A3009" w:rsidRPr="008A3009">
        <w:rPr>
          <w:b/>
          <w:u w:val="single"/>
        </w:rPr>
        <w:t xml:space="preserve"> (</w:t>
      </w:r>
      <w:r w:rsidR="00C1231E">
        <w:rPr>
          <w:b/>
          <w:u w:val="single"/>
        </w:rPr>
        <w:t>Data</w:t>
      </w:r>
      <w:r w:rsidR="00913952">
        <w:rPr>
          <w:b/>
          <w:u w:val="single"/>
        </w:rPr>
        <w:t xml:space="preserve"> Type</w:t>
      </w:r>
      <w:r w:rsidR="008A3009" w:rsidRPr="008A3009">
        <w:rPr>
          <w:b/>
          <w:u w:val="single"/>
        </w:rPr>
        <w:t>):</w:t>
      </w:r>
    </w:p>
    <w:p w:rsidR="00A359A0" w:rsidRDefault="00A359A0" w:rsidP="00232BF8"/>
    <w:p w:rsidR="00680B7D" w:rsidRDefault="00680B7D" w:rsidP="00680B7D">
      <w:pPr>
        <w:pStyle w:val="ListParagraph"/>
        <w:numPr>
          <w:ilvl w:val="0"/>
          <w:numId w:val="2"/>
        </w:numPr>
      </w:pPr>
      <w:r>
        <w:rPr>
          <w:b/>
        </w:rPr>
        <w:t xml:space="preserve">ICN (Text) - </w:t>
      </w:r>
      <w:r>
        <w:t>Illinois</w:t>
      </w:r>
      <w:r>
        <w:rPr>
          <w:b/>
        </w:rPr>
        <w:t xml:space="preserve"> </w:t>
      </w:r>
      <w:r>
        <w:t>Case Number (ICN) is a unique identifier assigned to each crash by the Crash Information System (CIS).  It is used to link records between the Crash, Vehicle, and Person levels.  At the Crash level, the ICN will appear one time for each crash.  At the Vehicle and Person levels, the ICN may appear multiple times depending on the number of vehicles and persons involved with the crash.  ICN’s for years prior to 2010 may be eight or 12 characters, while ICN’s for years 2010 and later are 12 characters.  For ICN’s with eight characters, the first character represents the year of the crash.  For ICN’s with 12 characters, the first four characters represent the year of the crash.</w:t>
      </w:r>
    </w:p>
    <w:p w:rsidR="00680B7D" w:rsidRDefault="00680B7D" w:rsidP="00680B7D">
      <w:pPr>
        <w:ind w:right="-1800"/>
      </w:pPr>
    </w:p>
    <w:p w:rsidR="00680B7D" w:rsidRDefault="00680B7D" w:rsidP="00680B7D">
      <w:pPr>
        <w:pStyle w:val="ListParagraph"/>
        <w:numPr>
          <w:ilvl w:val="0"/>
          <w:numId w:val="2"/>
        </w:numPr>
      </w:pPr>
      <w:proofErr w:type="spellStart"/>
      <w:r>
        <w:rPr>
          <w:b/>
        </w:rPr>
        <w:t>CrashID</w:t>
      </w:r>
      <w:proofErr w:type="spellEnd"/>
      <w:r>
        <w:rPr>
          <w:b/>
        </w:rPr>
        <w:t xml:space="preserve"> (Text) - </w:t>
      </w:r>
      <w:r>
        <w:t xml:space="preserve">Similar in function to the ICN, the </w:t>
      </w:r>
      <w:proofErr w:type="spellStart"/>
      <w:r>
        <w:t>CrashID</w:t>
      </w:r>
      <w:proofErr w:type="spellEnd"/>
      <w:r>
        <w:t xml:space="preserve"> is a unique identifier assigned to each crash by CIS.  The </w:t>
      </w:r>
      <w:proofErr w:type="spellStart"/>
      <w:r>
        <w:t>CrashID</w:t>
      </w:r>
      <w:proofErr w:type="spellEnd"/>
      <w:r>
        <w:t xml:space="preserve"> is included in the Crash level and will appear once for each crash.  Statewide crash data extract files do not include the </w:t>
      </w:r>
      <w:proofErr w:type="spellStart"/>
      <w:r>
        <w:t>CrashID</w:t>
      </w:r>
      <w:proofErr w:type="spellEnd"/>
      <w:r>
        <w:t xml:space="preserve"> at the Vehicle and Person levels.  County and City crash data extract files may or may not include the </w:t>
      </w:r>
      <w:proofErr w:type="spellStart"/>
      <w:r>
        <w:t>CrashID</w:t>
      </w:r>
      <w:proofErr w:type="spellEnd"/>
      <w:r>
        <w:t xml:space="preserve"> at the Vehicle and Person level, depending on the extract year.  It is advised that you check the extract files prior to import to determine field position.</w:t>
      </w:r>
    </w:p>
    <w:p w:rsidR="00DE42EB" w:rsidRDefault="00DE42EB" w:rsidP="00232BF8"/>
    <w:p w:rsidR="00D24197" w:rsidRDefault="00232BF8" w:rsidP="003F4C6E">
      <w:pPr>
        <w:pStyle w:val="ListParagraph"/>
        <w:numPr>
          <w:ilvl w:val="0"/>
          <w:numId w:val="2"/>
        </w:numPr>
        <w:rPr>
          <w:b/>
        </w:rPr>
      </w:pPr>
      <w:proofErr w:type="spellStart"/>
      <w:r>
        <w:rPr>
          <w:b/>
        </w:rPr>
        <w:t>PersonType</w:t>
      </w:r>
      <w:r w:rsidR="003F4C6E">
        <w:rPr>
          <w:b/>
        </w:rPr>
        <w:t>Code</w:t>
      </w:r>
      <w:proofErr w:type="spellEnd"/>
      <w:r w:rsidR="003F4C6E">
        <w:rPr>
          <w:b/>
        </w:rPr>
        <w:t xml:space="preserve"> (Numer</w:t>
      </w:r>
      <w:r w:rsidR="00D536F0">
        <w:rPr>
          <w:b/>
        </w:rPr>
        <w:t>ic</w:t>
      </w:r>
      <w:r>
        <w:rPr>
          <w:b/>
        </w:rPr>
        <w:t>)</w:t>
      </w:r>
      <w:r w:rsidR="00913952">
        <w:rPr>
          <w:b/>
        </w:rPr>
        <w:t xml:space="preserve"> - </w:t>
      </w:r>
      <w:r w:rsidR="002055AE" w:rsidRPr="002055AE">
        <w:t>Type of person involved in crash</w:t>
      </w:r>
      <w:r w:rsidR="003F4C6E">
        <w:t>.</w:t>
      </w:r>
    </w:p>
    <w:p w:rsidR="00232BF8" w:rsidRPr="001212D9" w:rsidRDefault="00232BF8" w:rsidP="00232BF8">
      <w:pPr>
        <w:rPr>
          <w:b/>
        </w:rPr>
      </w:pPr>
    </w:p>
    <w:tbl>
      <w:tblPr>
        <w:tblStyle w:val="TableGrid"/>
        <w:tblW w:w="0" w:type="auto"/>
        <w:tblInd w:w="432" w:type="dxa"/>
        <w:tblLook w:val="04A0" w:firstRow="1" w:lastRow="0" w:firstColumn="1" w:lastColumn="0" w:noHBand="0" w:noVBand="1"/>
      </w:tblPr>
      <w:tblGrid>
        <w:gridCol w:w="666"/>
        <w:gridCol w:w="4194"/>
      </w:tblGrid>
      <w:tr w:rsidR="006F120B" w:rsidRPr="006F120B" w:rsidTr="00232BF8">
        <w:tc>
          <w:tcPr>
            <w:tcW w:w="666" w:type="dxa"/>
          </w:tcPr>
          <w:p w:rsidR="006F120B" w:rsidRPr="006F120B" w:rsidRDefault="006F120B" w:rsidP="0099145D">
            <w:pPr>
              <w:ind w:right="-1800"/>
            </w:pPr>
            <w:r>
              <w:t>1</w:t>
            </w:r>
          </w:p>
        </w:tc>
        <w:tc>
          <w:tcPr>
            <w:tcW w:w="4194" w:type="dxa"/>
          </w:tcPr>
          <w:p w:rsidR="006F120B" w:rsidRPr="006F120B" w:rsidRDefault="006F120B" w:rsidP="0099145D">
            <w:pPr>
              <w:ind w:right="-1800"/>
            </w:pPr>
            <w:r w:rsidRPr="006F120B">
              <w:t>Driver</w:t>
            </w:r>
          </w:p>
        </w:tc>
      </w:tr>
      <w:tr w:rsidR="006F120B" w:rsidRPr="006F120B" w:rsidTr="00232BF8">
        <w:tc>
          <w:tcPr>
            <w:tcW w:w="666" w:type="dxa"/>
          </w:tcPr>
          <w:p w:rsidR="006F120B" w:rsidRPr="006F120B" w:rsidRDefault="006F120B" w:rsidP="0099145D">
            <w:pPr>
              <w:ind w:right="-1800"/>
            </w:pPr>
            <w:r>
              <w:t>2</w:t>
            </w:r>
          </w:p>
        </w:tc>
        <w:tc>
          <w:tcPr>
            <w:tcW w:w="4194" w:type="dxa"/>
          </w:tcPr>
          <w:p w:rsidR="006F120B" w:rsidRPr="006F120B" w:rsidRDefault="006F120B" w:rsidP="0099145D">
            <w:pPr>
              <w:ind w:right="-1800"/>
            </w:pPr>
            <w:r w:rsidRPr="006F120B">
              <w:t>Pedestrian</w:t>
            </w:r>
          </w:p>
        </w:tc>
      </w:tr>
      <w:tr w:rsidR="006F120B" w:rsidRPr="006F120B" w:rsidTr="00232BF8">
        <w:tc>
          <w:tcPr>
            <w:tcW w:w="666" w:type="dxa"/>
          </w:tcPr>
          <w:p w:rsidR="006F120B" w:rsidRPr="006F120B" w:rsidRDefault="006F120B" w:rsidP="0099145D">
            <w:pPr>
              <w:ind w:right="-1800"/>
            </w:pPr>
            <w:r>
              <w:t>3</w:t>
            </w:r>
          </w:p>
        </w:tc>
        <w:tc>
          <w:tcPr>
            <w:tcW w:w="4194" w:type="dxa"/>
          </w:tcPr>
          <w:p w:rsidR="006F120B" w:rsidRPr="006F120B" w:rsidRDefault="006F120B" w:rsidP="0099145D">
            <w:pPr>
              <w:ind w:right="-1800"/>
            </w:pPr>
            <w:r w:rsidRPr="006F120B">
              <w:t>Pedalcyclist</w:t>
            </w:r>
          </w:p>
        </w:tc>
      </w:tr>
      <w:tr w:rsidR="006F120B" w:rsidRPr="006F120B" w:rsidTr="00232BF8">
        <w:tc>
          <w:tcPr>
            <w:tcW w:w="666" w:type="dxa"/>
          </w:tcPr>
          <w:p w:rsidR="006F120B" w:rsidRPr="006F120B" w:rsidRDefault="006F120B" w:rsidP="0099145D">
            <w:pPr>
              <w:ind w:right="-1800"/>
            </w:pPr>
            <w:r>
              <w:t>4</w:t>
            </w:r>
          </w:p>
        </w:tc>
        <w:tc>
          <w:tcPr>
            <w:tcW w:w="4194" w:type="dxa"/>
          </w:tcPr>
          <w:p w:rsidR="006F120B" w:rsidRPr="006F120B" w:rsidRDefault="006F120B" w:rsidP="0099145D">
            <w:pPr>
              <w:ind w:right="-1800"/>
            </w:pPr>
            <w:r w:rsidRPr="006F120B">
              <w:t>Equestrian</w:t>
            </w:r>
          </w:p>
        </w:tc>
      </w:tr>
      <w:tr w:rsidR="006F120B" w:rsidRPr="006F120B" w:rsidTr="00232BF8">
        <w:tc>
          <w:tcPr>
            <w:tcW w:w="666" w:type="dxa"/>
          </w:tcPr>
          <w:p w:rsidR="006F120B" w:rsidRPr="006F120B" w:rsidRDefault="006F120B" w:rsidP="0099145D">
            <w:pPr>
              <w:ind w:right="-1800"/>
            </w:pPr>
            <w:r>
              <w:t>5</w:t>
            </w:r>
          </w:p>
        </w:tc>
        <w:tc>
          <w:tcPr>
            <w:tcW w:w="4194" w:type="dxa"/>
          </w:tcPr>
          <w:p w:rsidR="006F120B" w:rsidRPr="006F120B" w:rsidRDefault="006F120B" w:rsidP="0099145D">
            <w:pPr>
              <w:ind w:right="-1800"/>
            </w:pPr>
            <w:r w:rsidRPr="006F120B">
              <w:t>Occupant of non</w:t>
            </w:r>
            <w:r>
              <w:t>-</w:t>
            </w:r>
            <w:r w:rsidRPr="006F120B">
              <w:t>motorized vehicle</w:t>
            </w:r>
          </w:p>
        </w:tc>
      </w:tr>
      <w:tr w:rsidR="006F120B" w:rsidRPr="006F120B" w:rsidTr="00232BF8">
        <w:tc>
          <w:tcPr>
            <w:tcW w:w="666" w:type="dxa"/>
          </w:tcPr>
          <w:p w:rsidR="006F120B" w:rsidRPr="006F120B" w:rsidRDefault="006F120B" w:rsidP="0099145D">
            <w:pPr>
              <w:ind w:right="-1800"/>
            </w:pPr>
            <w:r>
              <w:t>6</w:t>
            </w:r>
          </w:p>
        </w:tc>
        <w:tc>
          <w:tcPr>
            <w:tcW w:w="4194" w:type="dxa"/>
          </w:tcPr>
          <w:p w:rsidR="006F120B" w:rsidRPr="006F120B" w:rsidRDefault="006F120B" w:rsidP="0099145D">
            <w:pPr>
              <w:ind w:right="-1800"/>
            </w:pPr>
            <w:r w:rsidRPr="006F120B">
              <w:t>Noncontact vehicle</w:t>
            </w:r>
          </w:p>
        </w:tc>
      </w:tr>
      <w:tr w:rsidR="006F120B" w:rsidRPr="006F120B" w:rsidTr="00232BF8">
        <w:tc>
          <w:tcPr>
            <w:tcW w:w="666" w:type="dxa"/>
          </w:tcPr>
          <w:p w:rsidR="006F120B" w:rsidRPr="006F120B" w:rsidRDefault="006F120B" w:rsidP="0099145D">
            <w:pPr>
              <w:ind w:right="-1800"/>
            </w:pPr>
            <w:r>
              <w:t>7</w:t>
            </w:r>
          </w:p>
        </w:tc>
        <w:tc>
          <w:tcPr>
            <w:tcW w:w="4194" w:type="dxa"/>
          </w:tcPr>
          <w:p w:rsidR="006F120B" w:rsidRPr="006F120B" w:rsidRDefault="006F120B" w:rsidP="0099145D">
            <w:pPr>
              <w:ind w:right="-1800"/>
            </w:pPr>
            <w:r w:rsidRPr="006F120B">
              <w:t>Passenger</w:t>
            </w:r>
          </w:p>
        </w:tc>
      </w:tr>
    </w:tbl>
    <w:p w:rsidR="00D24197" w:rsidRDefault="00D24197" w:rsidP="005975D2"/>
    <w:p w:rsidR="006F120B" w:rsidRDefault="002055AE" w:rsidP="003F4C6E">
      <w:pPr>
        <w:pStyle w:val="ListParagraph"/>
        <w:numPr>
          <w:ilvl w:val="0"/>
          <w:numId w:val="2"/>
        </w:numPr>
      </w:pPr>
      <w:proofErr w:type="spellStart"/>
      <w:r>
        <w:rPr>
          <w:b/>
        </w:rPr>
        <w:t>UnitNo</w:t>
      </w:r>
      <w:proofErr w:type="spellEnd"/>
      <w:r w:rsidR="003F4C6E">
        <w:rPr>
          <w:b/>
        </w:rPr>
        <w:t xml:space="preserve"> (Text</w:t>
      </w:r>
      <w:r>
        <w:rPr>
          <w:b/>
        </w:rPr>
        <w:t>)</w:t>
      </w:r>
      <w:r w:rsidR="00913952">
        <w:rPr>
          <w:b/>
        </w:rPr>
        <w:t xml:space="preserve"> - </w:t>
      </w:r>
      <w:r w:rsidR="00C1231E">
        <w:t>Code</w:t>
      </w:r>
      <w:r w:rsidR="00CC3161">
        <w:t xml:space="preserve"> which</w:t>
      </w:r>
      <w:r w:rsidR="006C7BE6">
        <w:t xml:space="preserve"> identifies each person </w:t>
      </w:r>
      <w:r>
        <w:t xml:space="preserve">type </w:t>
      </w:r>
      <w:r w:rsidR="006C7BE6">
        <w:t>involved in the crash.</w:t>
      </w:r>
    </w:p>
    <w:p w:rsidR="006F120B" w:rsidRDefault="006F120B" w:rsidP="002055AE">
      <w:pPr>
        <w:ind w:right="-1800"/>
      </w:pPr>
    </w:p>
    <w:p w:rsidR="00815D86" w:rsidRDefault="002055AE" w:rsidP="003F4C6E">
      <w:pPr>
        <w:pStyle w:val="ListParagraph"/>
        <w:numPr>
          <w:ilvl w:val="0"/>
          <w:numId w:val="2"/>
        </w:numPr>
        <w:ind w:right="-1800"/>
      </w:pPr>
      <w:proofErr w:type="spellStart"/>
      <w:r w:rsidRPr="003F4C6E">
        <w:rPr>
          <w:b/>
        </w:rPr>
        <w:t>Birth</w:t>
      </w:r>
      <w:r w:rsidR="003F4C6E" w:rsidRPr="003F4C6E">
        <w:rPr>
          <w:b/>
        </w:rPr>
        <w:t>Date</w:t>
      </w:r>
      <w:proofErr w:type="spellEnd"/>
      <w:r w:rsidRPr="003F4C6E">
        <w:rPr>
          <w:b/>
        </w:rPr>
        <w:t xml:space="preserve"> (</w:t>
      </w:r>
      <w:r w:rsidR="003F4C6E" w:rsidRPr="003F4C6E">
        <w:rPr>
          <w:b/>
        </w:rPr>
        <w:t>Text</w:t>
      </w:r>
      <w:r w:rsidRPr="003F4C6E">
        <w:rPr>
          <w:b/>
        </w:rPr>
        <w:t>)</w:t>
      </w:r>
      <w:r w:rsidR="00913952">
        <w:rPr>
          <w:b/>
        </w:rPr>
        <w:t xml:space="preserve"> - </w:t>
      </w:r>
      <w:r w:rsidRPr="002055AE">
        <w:t>Date of birth of person involved in crash</w:t>
      </w:r>
      <w:r w:rsidR="003F4C6E">
        <w:t xml:space="preserve">, </w:t>
      </w:r>
      <w:r w:rsidR="001F72F0">
        <w:t>MMDD</w:t>
      </w:r>
      <w:r w:rsidR="006C7BE6">
        <w:t>YYYY</w:t>
      </w:r>
      <w:r w:rsidR="003F4C6E">
        <w:t>.</w:t>
      </w:r>
    </w:p>
    <w:p w:rsidR="00815D86" w:rsidRDefault="00815D86" w:rsidP="002055AE">
      <w:pPr>
        <w:ind w:right="-1800"/>
      </w:pPr>
    </w:p>
    <w:p w:rsidR="00815D86" w:rsidRDefault="006C7BE6" w:rsidP="003F4C6E">
      <w:pPr>
        <w:pStyle w:val="ListParagraph"/>
        <w:numPr>
          <w:ilvl w:val="0"/>
          <w:numId w:val="2"/>
        </w:numPr>
      </w:pPr>
      <w:proofErr w:type="spellStart"/>
      <w:r>
        <w:rPr>
          <w:b/>
        </w:rPr>
        <w:t>Age</w:t>
      </w:r>
      <w:r w:rsidR="003F4C6E">
        <w:rPr>
          <w:b/>
        </w:rPr>
        <w:t>AtCrash</w:t>
      </w:r>
      <w:proofErr w:type="spellEnd"/>
      <w:r w:rsidR="003F4C6E">
        <w:rPr>
          <w:b/>
        </w:rPr>
        <w:t xml:space="preserve"> </w:t>
      </w:r>
      <w:r w:rsidR="002055AE">
        <w:rPr>
          <w:b/>
        </w:rPr>
        <w:t>(</w:t>
      </w:r>
      <w:r w:rsidR="003F4C6E">
        <w:rPr>
          <w:b/>
        </w:rPr>
        <w:t>Text</w:t>
      </w:r>
      <w:r w:rsidR="002055AE">
        <w:rPr>
          <w:b/>
        </w:rPr>
        <w:t>)</w:t>
      </w:r>
      <w:r w:rsidR="00913952">
        <w:rPr>
          <w:b/>
        </w:rPr>
        <w:t xml:space="preserve"> - </w:t>
      </w:r>
      <w:r w:rsidR="002055AE" w:rsidRPr="002055AE">
        <w:t>Age of person involved in cra</w:t>
      </w:r>
      <w:r w:rsidR="002055AE">
        <w:t>sh</w:t>
      </w:r>
      <w:r w:rsidR="003F4C6E">
        <w:t xml:space="preserve"> at the time of the crash.</w:t>
      </w:r>
    </w:p>
    <w:p w:rsidR="00815D86" w:rsidRDefault="00815D86" w:rsidP="002055AE">
      <w:pPr>
        <w:ind w:right="-1800"/>
      </w:pPr>
    </w:p>
    <w:p w:rsidR="00815D86" w:rsidRPr="002055AE" w:rsidRDefault="003F4C6E" w:rsidP="003F4C6E">
      <w:pPr>
        <w:pStyle w:val="ListParagraph"/>
        <w:numPr>
          <w:ilvl w:val="0"/>
          <w:numId w:val="2"/>
        </w:numPr>
      </w:pPr>
      <w:r>
        <w:rPr>
          <w:b/>
        </w:rPr>
        <w:t xml:space="preserve">Gender </w:t>
      </w:r>
      <w:r w:rsidR="002055AE">
        <w:rPr>
          <w:b/>
        </w:rPr>
        <w:t>(</w:t>
      </w:r>
      <w:r>
        <w:rPr>
          <w:b/>
        </w:rPr>
        <w:t>Text</w:t>
      </w:r>
      <w:r w:rsidR="002055AE">
        <w:rPr>
          <w:b/>
        </w:rPr>
        <w:t>)</w:t>
      </w:r>
      <w:r w:rsidR="00841034">
        <w:rPr>
          <w:b/>
        </w:rPr>
        <w:t xml:space="preserve"> - </w:t>
      </w:r>
      <w:r w:rsidR="00841034" w:rsidRPr="00841034">
        <w:t>Code for g</w:t>
      </w:r>
      <w:r w:rsidR="002055AE" w:rsidRPr="00841034">
        <w:t xml:space="preserve">ender </w:t>
      </w:r>
      <w:r w:rsidR="002055AE" w:rsidRPr="002055AE">
        <w:t>of person involved in crash</w:t>
      </w:r>
      <w:r>
        <w:t>.</w:t>
      </w:r>
    </w:p>
    <w:p w:rsidR="002055AE" w:rsidRDefault="002055AE" w:rsidP="002055AE">
      <w:pPr>
        <w:ind w:right="-1800"/>
        <w:rPr>
          <w:b/>
        </w:rPr>
      </w:pPr>
    </w:p>
    <w:p w:rsidR="006C7BE6" w:rsidRDefault="006C7BE6" w:rsidP="002055AE">
      <w:pPr>
        <w:ind w:left="432"/>
      </w:pPr>
      <w:r>
        <w:t>M</w:t>
      </w:r>
      <w:r w:rsidR="002055AE">
        <w:t xml:space="preserve"> </w:t>
      </w:r>
      <w:r w:rsidR="006E76D8">
        <w:t xml:space="preserve"> </w:t>
      </w:r>
      <w:r w:rsidR="002055AE">
        <w:t xml:space="preserve">  </w:t>
      </w:r>
      <w:r>
        <w:t>Male</w:t>
      </w:r>
    </w:p>
    <w:p w:rsidR="006C7BE6" w:rsidRPr="006C7BE6" w:rsidRDefault="006C7BE6" w:rsidP="002055AE">
      <w:pPr>
        <w:ind w:left="432"/>
      </w:pPr>
      <w:r>
        <w:t xml:space="preserve">F  </w:t>
      </w:r>
      <w:r w:rsidR="006E76D8">
        <w:t xml:space="preserve"> </w:t>
      </w:r>
      <w:r w:rsidR="002055AE">
        <w:t xml:space="preserve"> </w:t>
      </w:r>
      <w:r>
        <w:t xml:space="preserve"> Female</w:t>
      </w:r>
    </w:p>
    <w:p w:rsidR="006C7BE6" w:rsidRDefault="006C7BE6" w:rsidP="002055AE">
      <w:pPr>
        <w:ind w:left="432"/>
      </w:pPr>
      <w:r>
        <w:t xml:space="preserve">U </w:t>
      </w:r>
      <w:r w:rsidR="002055AE">
        <w:t xml:space="preserve"> </w:t>
      </w:r>
      <w:r w:rsidR="006E76D8">
        <w:t xml:space="preserve"> </w:t>
      </w:r>
      <w:r>
        <w:t xml:space="preserve"> Sex unknown</w:t>
      </w:r>
    </w:p>
    <w:p w:rsidR="00712094" w:rsidRDefault="00712094" w:rsidP="002055AE">
      <w:pPr>
        <w:ind w:right="-1800"/>
      </w:pPr>
    </w:p>
    <w:p w:rsidR="006C7BE6" w:rsidRDefault="003F4C6E" w:rsidP="003F4C6E">
      <w:pPr>
        <w:pStyle w:val="ListParagraph"/>
        <w:numPr>
          <w:ilvl w:val="0"/>
          <w:numId w:val="2"/>
        </w:numPr>
      </w:pPr>
      <w:proofErr w:type="spellStart"/>
      <w:r>
        <w:rPr>
          <w:b/>
        </w:rPr>
        <w:t>StateProvinceCode</w:t>
      </w:r>
      <w:proofErr w:type="spellEnd"/>
      <w:r>
        <w:rPr>
          <w:b/>
        </w:rPr>
        <w:t xml:space="preserve"> </w:t>
      </w:r>
      <w:r w:rsidR="006E76D8">
        <w:rPr>
          <w:b/>
        </w:rPr>
        <w:t>(</w:t>
      </w:r>
      <w:r>
        <w:rPr>
          <w:b/>
        </w:rPr>
        <w:t>Text</w:t>
      </w:r>
      <w:r w:rsidR="006E76D8">
        <w:rPr>
          <w:b/>
        </w:rPr>
        <w:t>)</w:t>
      </w:r>
      <w:r w:rsidR="00913952">
        <w:rPr>
          <w:b/>
        </w:rPr>
        <w:t xml:space="preserve"> - </w:t>
      </w:r>
      <w:r w:rsidR="006C7BE6">
        <w:t xml:space="preserve">Two letter abbreviation of </w:t>
      </w:r>
      <w:r w:rsidR="003D3D18">
        <w:t>state</w:t>
      </w:r>
      <w:r w:rsidR="006E76D8">
        <w:t xml:space="preserve"> where license was issued</w:t>
      </w:r>
      <w:r w:rsidR="003D3D18">
        <w:t>.</w:t>
      </w:r>
    </w:p>
    <w:p w:rsidR="006C7BE6" w:rsidRDefault="006C7BE6" w:rsidP="002055AE">
      <w:pPr>
        <w:ind w:right="-1800"/>
      </w:pPr>
    </w:p>
    <w:p w:rsidR="00815D86" w:rsidRDefault="006E76D8" w:rsidP="003F4C6E">
      <w:pPr>
        <w:pStyle w:val="ListParagraph"/>
        <w:numPr>
          <w:ilvl w:val="0"/>
          <w:numId w:val="2"/>
        </w:numPr>
      </w:pPr>
      <w:r>
        <w:rPr>
          <w:b/>
        </w:rPr>
        <w:t>DRAC</w:t>
      </w:r>
      <w:r w:rsidR="003F4C6E">
        <w:rPr>
          <w:b/>
        </w:rPr>
        <w:t xml:space="preserve"> (Numeric</w:t>
      </w:r>
      <w:r>
        <w:rPr>
          <w:b/>
        </w:rPr>
        <w:t>)</w:t>
      </w:r>
      <w:r w:rsidR="00841034">
        <w:rPr>
          <w:b/>
        </w:rPr>
        <w:t xml:space="preserve"> - </w:t>
      </w:r>
      <w:r w:rsidR="00841034" w:rsidRPr="00841034">
        <w:t>Code for d</w:t>
      </w:r>
      <w:r w:rsidR="00D536F0" w:rsidRPr="00841034">
        <w:t>river’s a</w:t>
      </w:r>
      <w:r w:rsidRPr="00841034">
        <w:t xml:space="preserve">pparent </w:t>
      </w:r>
      <w:r w:rsidR="00D536F0" w:rsidRPr="00841034">
        <w:t>physical</w:t>
      </w:r>
      <w:r w:rsidR="00D536F0">
        <w:t xml:space="preserve"> </w:t>
      </w:r>
      <w:r w:rsidRPr="006E76D8">
        <w:t xml:space="preserve">condition </w:t>
      </w:r>
      <w:r w:rsidR="00D536F0">
        <w:t>at time of crash</w:t>
      </w:r>
      <w:r w:rsidRPr="006E76D8">
        <w:t>, as observed by the officer.</w:t>
      </w:r>
    </w:p>
    <w:p w:rsidR="006E76D8" w:rsidRDefault="006E76D8" w:rsidP="002055AE">
      <w:pPr>
        <w:ind w:right="-1800"/>
      </w:pPr>
    </w:p>
    <w:tbl>
      <w:tblPr>
        <w:tblStyle w:val="TableGrid"/>
        <w:tblW w:w="0" w:type="auto"/>
        <w:tblInd w:w="432" w:type="dxa"/>
        <w:tblLook w:val="04A0" w:firstRow="1" w:lastRow="0" w:firstColumn="1" w:lastColumn="0" w:noHBand="0" w:noVBand="1"/>
      </w:tblPr>
      <w:tblGrid>
        <w:gridCol w:w="666"/>
        <w:gridCol w:w="5670"/>
      </w:tblGrid>
      <w:tr w:rsidR="007623D2" w:rsidRPr="007623D2" w:rsidTr="00130FBB">
        <w:tc>
          <w:tcPr>
            <w:tcW w:w="666" w:type="dxa"/>
          </w:tcPr>
          <w:p w:rsidR="007623D2" w:rsidRPr="007623D2" w:rsidRDefault="007623D2" w:rsidP="0099145D">
            <w:pPr>
              <w:ind w:right="-1800"/>
            </w:pPr>
            <w:r w:rsidRPr="007623D2">
              <w:t>1</w:t>
            </w:r>
          </w:p>
        </w:tc>
        <w:tc>
          <w:tcPr>
            <w:tcW w:w="5670" w:type="dxa"/>
          </w:tcPr>
          <w:p w:rsidR="007623D2" w:rsidRPr="007623D2" w:rsidRDefault="007623D2" w:rsidP="0099145D">
            <w:pPr>
              <w:ind w:right="-1800"/>
            </w:pPr>
            <w:r>
              <w:t>Normal</w:t>
            </w:r>
          </w:p>
        </w:tc>
      </w:tr>
      <w:tr w:rsidR="007623D2" w:rsidRPr="007623D2" w:rsidTr="00130FBB">
        <w:tc>
          <w:tcPr>
            <w:tcW w:w="666" w:type="dxa"/>
          </w:tcPr>
          <w:p w:rsidR="007623D2" w:rsidRPr="007623D2" w:rsidRDefault="007623D2" w:rsidP="0099145D">
            <w:pPr>
              <w:ind w:right="-1800"/>
            </w:pPr>
            <w:r>
              <w:t>2</w:t>
            </w:r>
          </w:p>
        </w:tc>
        <w:tc>
          <w:tcPr>
            <w:tcW w:w="5670" w:type="dxa"/>
          </w:tcPr>
          <w:p w:rsidR="007623D2" w:rsidRPr="007623D2" w:rsidRDefault="007623D2" w:rsidP="0099145D">
            <w:pPr>
              <w:ind w:right="-1800"/>
            </w:pPr>
            <w:r w:rsidRPr="007623D2">
              <w:t>Impaired – alcohol</w:t>
            </w:r>
          </w:p>
        </w:tc>
      </w:tr>
      <w:tr w:rsidR="007623D2" w:rsidRPr="007623D2" w:rsidTr="00130FBB">
        <w:tc>
          <w:tcPr>
            <w:tcW w:w="666" w:type="dxa"/>
          </w:tcPr>
          <w:p w:rsidR="007623D2" w:rsidRPr="007623D2" w:rsidRDefault="007623D2" w:rsidP="0099145D">
            <w:pPr>
              <w:ind w:right="-1800"/>
            </w:pPr>
            <w:r>
              <w:t>3</w:t>
            </w:r>
          </w:p>
        </w:tc>
        <w:tc>
          <w:tcPr>
            <w:tcW w:w="5670" w:type="dxa"/>
          </w:tcPr>
          <w:p w:rsidR="007623D2" w:rsidRPr="007623D2" w:rsidRDefault="007623D2" w:rsidP="0099145D">
            <w:pPr>
              <w:ind w:right="-1800"/>
            </w:pPr>
            <w:r w:rsidRPr="007623D2">
              <w:t>Impaired – drugs</w:t>
            </w:r>
          </w:p>
        </w:tc>
      </w:tr>
      <w:tr w:rsidR="007623D2" w:rsidRPr="007623D2" w:rsidTr="00130FBB">
        <w:tc>
          <w:tcPr>
            <w:tcW w:w="666" w:type="dxa"/>
          </w:tcPr>
          <w:p w:rsidR="007623D2" w:rsidRPr="007623D2" w:rsidRDefault="007623D2" w:rsidP="0099145D">
            <w:pPr>
              <w:ind w:right="-1800"/>
            </w:pPr>
            <w:r>
              <w:t>4</w:t>
            </w:r>
          </w:p>
        </w:tc>
        <w:tc>
          <w:tcPr>
            <w:tcW w:w="5670" w:type="dxa"/>
          </w:tcPr>
          <w:p w:rsidR="007623D2" w:rsidRPr="007623D2" w:rsidRDefault="007623D2" w:rsidP="00130FBB">
            <w:pPr>
              <w:ind w:right="-1800"/>
            </w:pPr>
            <w:r w:rsidRPr="007623D2">
              <w:t>Illness</w:t>
            </w:r>
            <w:r w:rsidR="00130FBB">
              <w:t xml:space="preserve">    </w:t>
            </w:r>
            <w:r w:rsidR="005975D2" w:rsidRPr="005975D2">
              <w:rPr>
                <w:b/>
              </w:rPr>
              <w:t>Removed 2013</w:t>
            </w:r>
            <w:r w:rsidR="005975D2">
              <w:br/>
              <w:t>Illness/fainted</w:t>
            </w:r>
            <w:r w:rsidR="00130FBB">
              <w:t xml:space="preserve">    </w:t>
            </w:r>
            <w:r w:rsidR="005975D2" w:rsidRPr="005975D2">
              <w:rPr>
                <w:b/>
              </w:rPr>
              <w:t>Added 2013</w:t>
            </w:r>
          </w:p>
        </w:tc>
      </w:tr>
      <w:tr w:rsidR="007623D2" w:rsidRPr="007623D2" w:rsidTr="00130FBB">
        <w:tc>
          <w:tcPr>
            <w:tcW w:w="666" w:type="dxa"/>
          </w:tcPr>
          <w:p w:rsidR="007623D2" w:rsidRPr="007623D2" w:rsidRDefault="007623D2" w:rsidP="0099145D">
            <w:pPr>
              <w:ind w:right="-1800"/>
            </w:pPr>
            <w:r>
              <w:t>5</w:t>
            </w:r>
          </w:p>
        </w:tc>
        <w:tc>
          <w:tcPr>
            <w:tcW w:w="5670" w:type="dxa"/>
          </w:tcPr>
          <w:p w:rsidR="007623D2" w:rsidRPr="007623D2" w:rsidRDefault="007623D2" w:rsidP="00130FBB">
            <w:pPr>
              <w:ind w:right="-1800"/>
            </w:pPr>
            <w:r w:rsidRPr="007623D2">
              <w:t>Asleep/fainted</w:t>
            </w:r>
            <w:r w:rsidR="005975D2">
              <w:t xml:space="preserve">    </w:t>
            </w:r>
            <w:r w:rsidR="005975D2" w:rsidRPr="005975D2">
              <w:rPr>
                <w:b/>
              </w:rPr>
              <w:t>Removed 2013</w:t>
            </w:r>
          </w:p>
        </w:tc>
      </w:tr>
      <w:tr w:rsidR="007623D2" w:rsidRPr="007623D2" w:rsidTr="00130FBB">
        <w:tc>
          <w:tcPr>
            <w:tcW w:w="666" w:type="dxa"/>
          </w:tcPr>
          <w:p w:rsidR="007623D2" w:rsidRPr="007623D2" w:rsidRDefault="007623D2" w:rsidP="0099145D">
            <w:pPr>
              <w:ind w:right="-1800"/>
            </w:pPr>
            <w:r>
              <w:t>6</w:t>
            </w:r>
          </w:p>
        </w:tc>
        <w:tc>
          <w:tcPr>
            <w:tcW w:w="5670" w:type="dxa"/>
          </w:tcPr>
          <w:p w:rsidR="007623D2" w:rsidRPr="007623D2" w:rsidRDefault="007623D2" w:rsidP="0099145D">
            <w:pPr>
              <w:ind w:right="-1800"/>
            </w:pPr>
            <w:r w:rsidRPr="007623D2">
              <w:t>Medicated</w:t>
            </w:r>
          </w:p>
        </w:tc>
      </w:tr>
      <w:tr w:rsidR="007623D2" w:rsidRPr="007623D2" w:rsidTr="00130FBB">
        <w:tc>
          <w:tcPr>
            <w:tcW w:w="666" w:type="dxa"/>
          </w:tcPr>
          <w:p w:rsidR="007623D2" w:rsidRPr="007623D2" w:rsidRDefault="007623D2" w:rsidP="0099145D">
            <w:pPr>
              <w:ind w:right="-1800"/>
            </w:pPr>
            <w:r>
              <w:t>7</w:t>
            </w:r>
          </w:p>
        </w:tc>
        <w:tc>
          <w:tcPr>
            <w:tcW w:w="5670" w:type="dxa"/>
          </w:tcPr>
          <w:p w:rsidR="007623D2" w:rsidRPr="007623D2" w:rsidRDefault="007623D2" w:rsidP="0099145D">
            <w:pPr>
              <w:ind w:right="-1800"/>
            </w:pPr>
            <w:r w:rsidRPr="007623D2">
              <w:t>Had been drinking</w:t>
            </w:r>
          </w:p>
        </w:tc>
      </w:tr>
      <w:tr w:rsidR="007623D2" w:rsidRPr="007623D2" w:rsidTr="00130FBB">
        <w:tc>
          <w:tcPr>
            <w:tcW w:w="666" w:type="dxa"/>
          </w:tcPr>
          <w:p w:rsidR="007623D2" w:rsidRPr="007623D2" w:rsidRDefault="007623D2" w:rsidP="0099145D">
            <w:pPr>
              <w:ind w:right="-1800"/>
            </w:pPr>
            <w:r>
              <w:lastRenderedPageBreak/>
              <w:t>8</w:t>
            </w:r>
          </w:p>
        </w:tc>
        <w:tc>
          <w:tcPr>
            <w:tcW w:w="5670" w:type="dxa"/>
          </w:tcPr>
          <w:p w:rsidR="007623D2" w:rsidRPr="007623D2" w:rsidRDefault="007623D2" w:rsidP="00130FBB">
            <w:pPr>
              <w:ind w:right="-1800"/>
            </w:pPr>
            <w:r w:rsidRPr="007623D2">
              <w:t>Fatigued</w:t>
            </w:r>
            <w:r w:rsidR="005975D2">
              <w:t xml:space="preserve">    </w:t>
            </w:r>
            <w:r w:rsidR="005975D2" w:rsidRPr="005975D2">
              <w:rPr>
                <w:b/>
              </w:rPr>
              <w:t>Removed 2013</w:t>
            </w:r>
            <w:r w:rsidR="005975D2">
              <w:br/>
              <w:t xml:space="preserve">Fatigued/asleep    </w:t>
            </w:r>
            <w:r w:rsidR="005975D2" w:rsidRPr="005975D2">
              <w:rPr>
                <w:b/>
              </w:rPr>
              <w:t>Added 2013</w:t>
            </w:r>
          </w:p>
        </w:tc>
      </w:tr>
      <w:tr w:rsidR="007623D2" w:rsidRPr="007623D2" w:rsidTr="00130FBB">
        <w:tc>
          <w:tcPr>
            <w:tcW w:w="666" w:type="dxa"/>
          </w:tcPr>
          <w:p w:rsidR="007623D2" w:rsidRPr="007623D2" w:rsidRDefault="007623D2" w:rsidP="0099145D">
            <w:pPr>
              <w:ind w:right="-1800"/>
            </w:pPr>
            <w:r>
              <w:t>9</w:t>
            </w:r>
          </w:p>
        </w:tc>
        <w:tc>
          <w:tcPr>
            <w:tcW w:w="5670" w:type="dxa"/>
          </w:tcPr>
          <w:p w:rsidR="007623D2" w:rsidRPr="007623D2" w:rsidRDefault="007623D2" w:rsidP="00130FBB">
            <w:pPr>
              <w:ind w:right="-1800"/>
            </w:pPr>
            <w:r w:rsidRPr="007623D2">
              <w:t>Other/unknown</w:t>
            </w:r>
            <w:r w:rsidR="005975D2">
              <w:t xml:space="preserve">    </w:t>
            </w:r>
            <w:r w:rsidR="005975D2" w:rsidRPr="005975D2">
              <w:rPr>
                <w:b/>
              </w:rPr>
              <w:t>Removed 2013</w:t>
            </w:r>
            <w:r w:rsidR="005975D2">
              <w:br/>
              <w:t xml:space="preserve">Unknown    </w:t>
            </w:r>
            <w:r w:rsidR="005975D2" w:rsidRPr="005975D2">
              <w:rPr>
                <w:b/>
              </w:rPr>
              <w:t>Added 2013</w:t>
            </w:r>
          </w:p>
        </w:tc>
      </w:tr>
      <w:tr w:rsidR="005975D2" w:rsidRPr="007623D2" w:rsidTr="00130FBB">
        <w:tc>
          <w:tcPr>
            <w:tcW w:w="666" w:type="dxa"/>
          </w:tcPr>
          <w:p w:rsidR="005975D2" w:rsidRDefault="005975D2" w:rsidP="0099145D">
            <w:pPr>
              <w:ind w:right="-1800"/>
            </w:pPr>
            <w:r>
              <w:t>10</w:t>
            </w:r>
          </w:p>
        </w:tc>
        <w:tc>
          <w:tcPr>
            <w:tcW w:w="5670" w:type="dxa"/>
          </w:tcPr>
          <w:p w:rsidR="005975D2" w:rsidRPr="007623D2" w:rsidRDefault="005975D2" w:rsidP="00130FBB">
            <w:pPr>
              <w:ind w:right="-1800"/>
            </w:pPr>
            <w:r>
              <w:t xml:space="preserve">Other    </w:t>
            </w:r>
            <w:r w:rsidRPr="005975D2">
              <w:rPr>
                <w:b/>
              </w:rPr>
              <w:t>Added 2013</w:t>
            </w:r>
          </w:p>
        </w:tc>
      </w:tr>
      <w:tr w:rsidR="005975D2" w:rsidRPr="007623D2" w:rsidTr="00130FBB">
        <w:tc>
          <w:tcPr>
            <w:tcW w:w="666" w:type="dxa"/>
          </w:tcPr>
          <w:p w:rsidR="005975D2" w:rsidRDefault="005975D2" w:rsidP="0099145D">
            <w:pPr>
              <w:ind w:right="-1800"/>
            </w:pPr>
            <w:r>
              <w:t>11</w:t>
            </w:r>
          </w:p>
        </w:tc>
        <w:tc>
          <w:tcPr>
            <w:tcW w:w="5670" w:type="dxa"/>
          </w:tcPr>
          <w:p w:rsidR="005975D2" w:rsidRDefault="005975D2" w:rsidP="00130FBB">
            <w:pPr>
              <w:ind w:right="-1800"/>
            </w:pPr>
            <w:r>
              <w:t xml:space="preserve">Emotional (depressed, </w:t>
            </w:r>
            <w:r w:rsidR="00B47D65">
              <w:t>angry</w:t>
            </w:r>
            <w:r>
              <w:t xml:space="preserve">, disturbed)    </w:t>
            </w:r>
            <w:r w:rsidRPr="005975D2">
              <w:rPr>
                <w:b/>
              </w:rPr>
              <w:t>Added 2013</w:t>
            </w:r>
          </w:p>
        </w:tc>
      </w:tr>
      <w:tr w:rsidR="00CB3D29" w:rsidRPr="007623D2" w:rsidTr="00130FBB">
        <w:tc>
          <w:tcPr>
            <w:tcW w:w="666" w:type="dxa"/>
          </w:tcPr>
          <w:p w:rsidR="00CB3D29" w:rsidRDefault="00CB3D29" w:rsidP="0099145D">
            <w:pPr>
              <w:ind w:right="-1800"/>
            </w:pPr>
            <w:r>
              <w:t>12</w:t>
            </w:r>
          </w:p>
        </w:tc>
        <w:tc>
          <w:tcPr>
            <w:tcW w:w="5670" w:type="dxa"/>
          </w:tcPr>
          <w:p w:rsidR="00CB3D29" w:rsidRDefault="00CB3D29" w:rsidP="00130FBB">
            <w:pPr>
              <w:ind w:right="-1800"/>
            </w:pPr>
            <w:r>
              <w:t xml:space="preserve">Removed by EMS    </w:t>
            </w:r>
            <w:r w:rsidRPr="00CB3D29">
              <w:rPr>
                <w:b/>
              </w:rPr>
              <w:t>Added 2013</w:t>
            </w:r>
          </w:p>
        </w:tc>
      </w:tr>
    </w:tbl>
    <w:p w:rsidR="003D3D18" w:rsidRPr="003D3D18" w:rsidRDefault="003D3D18" w:rsidP="00815D86">
      <w:pPr>
        <w:ind w:left="720" w:right="-1800"/>
      </w:pPr>
    </w:p>
    <w:p w:rsidR="003D3D18" w:rsidRDefault="005975D2" w:rsidP="003F4C6E">
      <w:pPr>
        <w:pStyle w:val="ListParagraph"/>
        <w:numPr>
          <w:ilvl w:val="0"/>
          <w:numId w:val="2"/>
        </w:numPr>
      </w:pPr>
      <w:r>
        <w:rPr>
          <w:b/>
        </w:rPr>
        <w:t>B</w:t>
      </w:r>
      <w:r w:rsidR="003D3D18">
        <w:rPr>
          <w:b/>
        </w:rPr>
        <w:t>AC</w:t>
      </w:r>
      <w:r w:rsidR="00DD1CB8">
        <w:rPr>
          <w:b/>
        </w:rPr>
        <w:t xml:space="preserve"> </w:t>
      </w:r>
      <w:r w:rsidR="00D536F0">
        <w:rPr>
          <w:b/>
        </w:rPr>
        <w:t>(Text</w:t>
      </w:r>
      <w:r>
        <w:rPr>
          <w:b/>
        </w:rPr>
        <w:t>)</w:t>
      </w:r>
      <w:r w:rsidR="00913952">
        <w:rPr>
          <w:b/>
        </w:rPr>
        <w:t xml:space="preserve"> - </w:t>
      </w:r>
      <w:r w:rsidR="00D536F0" w:rsidRPr="00D536F0">
        <w:t xml:space="preserve">Driver’s blood </w:t>
      </w:r>
      <w:r w:rsidR="00D536F0">
        <w:t>a</w:t>
      </w:r>
      <w:r w:rsidR="00D536F0" w:rsidRPr="00D536F0">
        <w:t xml:space="preserve">lcohol </w:t>
      </w:r>
      <w:r w:rsidR="00D536F0">
        <w:t>c</w:t>
      </w:r>
      <w:r w:rsidR="00D536F0" w:rsidRPr="00D536F0">
        <w:t>oncentration</w:t>
      </w:r>
      <w:r w:rsidR="00D536F0">
        <w:rPr>
          <w:b/>
        </w:rPr>
        <w:t xml:space="preserve"> </w:t>
      </w:r>
      <w:r w:rsidR="003D3D18">
        <w:t>test result</w:t>
      </w:r>
      <w:r w:rsidR="006F120B">
        <w:t xml:space="preserve"> (fatal crashes may indicate pedestrian</w:t>
      </w:r>
      <w:r>
        <w:t xml:space="preserve"> </w:t>
      </w:r>
      <w:r w:rsidR="006F120B">
        <w:t>or pedalcyclist results)</w:t>
      </w:r>
      <w:r>
        <w:t>.</w:t>
      </w:r>
    </w:p>
    <w:p w:rsidR="003D3D18" w:rsidRDefault="003D3D18" w:rsidP="005975D2">
      <w:pPr>
        <w:ind w:left="432" w:hanging="432"/>
      </w:pPr>
    </w:p>
    <w:tbl>
      <w:tblPr>
        <w:tblStyle w:val="TableGrid"/>
        <w:tblW w:w="0" w:type="auto"/>
        <w:tblInd w:w="432" w:type="dxa"/>
        <w:tblLook w:val="04A0" w:firstRow="1" w:lastRow="0" w:firstColumn="1" w:lastColumn="0" w:noHBand="0" w:noVBand="1"/>
      </w:tblPr>
      <w:tblGrid>
        <w:gridCol w:w="846"/>
        <w:gridCol w:w="3600"/>
      </w:tblGrid>
      <w:tr w:rsidR="00CB3D29" w:rsidRPr="00CB3D29" w:rsidTr="00CB3D29">
        <w:tc>
          <w:tcPr>
            <w:tcW w:w="846" w:type="dxa"/>
          </w:tcPr>
          <w:p w:rsidR="00CB3D29" w:rsidRPr="00CB3D29" w:rsidRDefault="00CB3D29" w:rsidP="0099145D">
            <w:r w:rsidRPr="00CB3D29">
              <w:t>0</w:t>
            </w:r>
            <w:r w:rsidR="00E6557F">
              <w:t>0</w:t>
            </w:r>
            <w:r w:rsidRPr="00CB3D29">
              <w:t>-94</w:t>
            </w:r>
          </w:p>
        </w:tc>
        <w:tc>
          <w:tcPr>
            <w:tcW w:w="3600" w:type="dxa"/>
          </w:tcPr>
          <w:p w:rsidR="00CB3D29" w:rsidRPr="00CB3D29" w:rsidRDefault="00CB3D29" w:rsidP="00CB3D29">
            <w:r>
              <w:t>Actual r</w:t>
            </w:r>
            <w:r w:rsidRPr="00CB3D29">
              <w:t>eported BAC result</w:t>
            </w:r>
          </w:p>
        </w:tc>
      </w:tr>
      <w:tr w:rsidR="00CB3D29" w:rsidRPr="00CB3D29" w:rsidTr="00CB3D29">
        <w:tc>
          <w:tcPr>
            <w:tcW w:w="846" w:type="dxa"/>
          </w:tcPr>
          <w:p w:rsidR="00CB3D29" w:rsidRPr="00CB3D29" w:rsidRDefault="00CB3D29" w:rsidP="0099145D">
            <w:r w:rsidRPr="00CB3D29">
              <w:t>95</w:t>
            </w:r>
          </w:p>
        </w:tc>
        <w:tc>
          <w:tcPr>
            <w:tcW w:w="3600" w:type="dxa"/>
          </w:tcPr>
          <w:p w:rsidR="00CB3D29" w:rsidRPr="00CB3D29" w:rsidRDefault="00CB3D29" w:rsidP="0099145D">
            <w:r w:rsidRPr="00CB3D29">
              <w:t>Test refused</w:t>
            </w:r>
          </w:p>
        </w:tc>
      </w:tr>
      <w:tr w:rsidR="00CB3D29" w:rsidRPr="00CB3D29" w:rsidTr="00CB3D29">
        <w:tc>
          <w:tcPr>
            <w:tcW w:w="846" w:type="dxa"/>
          </w:tcPr>
          <w:p w:rsidR="00CB3D29" w:rsidRPr="00CB3D29" w:rsidRDefault="00CB3D29" w:rsidP="0099145D">
            <w:r w:rsidRPr="00CB3D29">
              <w:t>96</w:t>
            </w:r>
          </w:p>
        </w:tc>
        <w:tc>
          <w:tcPr>
            <w:tcW w:w="3600" w:type="dxa"/>
          </w:tcPr>
          <w:p w:rsidR="00CB3D29" w:rsidRPr="00CB3D29" w:rsidRDefault="00CB3D29" w:rsidP="0099145D">
            <w:r w:rsidRPr="00CB3D29">
              <w:t>Test not offered</w:t>
            </w:r>
          </w:p>
        </w:tc>
      </w:tr>
      <w:tr w:rsidR="00CB3D29" w:rsidRPr="00CB3D29" w:rsidTr="00CB3D29">
        <w:tc>
          <w:tcPr>
            <w:tcW w:w="846" w:type="dxa"/>
          </w:tcPr>
          <w:p w:rsidR="00CB3D29" w:rsidRPr="00CB3D29" w:rsidRDefault="00CB3D29" w:rsidP="0099145D">
            <w:r w:rsidRPr="00CB3D29">
              <w:t>97</w:t>
            </w:r>
          </w:p>
        </w:tc>
        <w:tc>
          <w:tcPr>
            <w:tcW w:w="3600" w:type="dxa"/>
          </w:tcPr>
          <w:p w:rsidR="00CB3D29" w:rsidRPr="00CB3D29" w:rsidRDefault="00CB3D29" w:rsidP="0099145D">
            <w:r w:rsidRPr="00CB3D29">
              <w:t>Test performed, results unknown</w:t>
            </w:r>
          </w:p>
        </w:tc>
      </w:tr>
    </w:tbl>
    <w:p w:rsidR="008659A4" w:rsidRDefault="008659A4" w:rsidP="008659A4">
      <w:pPr>
        <w:ind w:left="720" w:right="-1800"/>
      </w:pPr>
    </w:p>
    <w:p w:rsidR="003D3D18" w:rsidRPr="00CB3D29" w:rsidRDefault="00CB3D29" w:rsidP="003F4C6E">
      <w:pPr>
        <w:pStyle w:val="ListParagraph"/>
        <w:numPr>
          <w:ilvl w:val="0"/>
          <w:numId w:val="2"/>
        </w:numPr>
        <w:rPr>
          <w:b/>
        </w:rPr>
      </w:pPr>
      <w:r>
        <w:rPr>
          <w:b/>
        </w:rPr>
        <w:t>VIS</w:t>
      </w:r>
      <w:r w:rsidR="00D536F0">
        <w:rPr>
          <w:b/>
        </w:rPr>
        <w:t xml:space="preserve"> (Text</w:t>
      </w:r>
      <w:r>
        <w:rPr>
          <w:b/>
        </w:rPr>
        <w:t>)</w:t>
      </w:r>
      <w:r w:rsidR="00841034">
        <w:rPr>
          <w:b/>
        </w:rPr>
        <w:t xml:space="preserve"> - </w:t>
      </w:r>
      <w:r w:rsidR="00841034" w:rsidRPr="00841034">
        <w:t>Code for d</w:t>
      </w:r>
      <w:r w:rsidRPr="00841034">
        <w:t>river</w:t>
      </w:r>
      <w:r w:rsidRPr="00CB3D29">
        <w:t xml:space="preserve"> vision obscured by</w:t>
      </w:r>
      <w:r w:rsidR="00841034">
        <w:t>.</w:t>
      </w:r>
    </w:p>
    <w:p w:rsidR="00CF2BDF" w:rsidRPr="00CB3D29" w:rsidRDefault="00815D86" w:rsidP="00CB3D29">
      <w:pPr>
        <w:ind w:left="432" w:hanging="432"/>
        <w:rPr>
          <w:b/>
        </w:rPr>
      </w:pPr>
      <w:r w:rsidRPr="00CB3D29">
        <w:rPr>
          <w:b/>
        </w:rPr>
        <w:tab/>
      </w:r>
    </w:p>
    <w:tbl>
      <w:tblPr>
        <w:tblStyle w:val="TableGrid"/>
        <w:tblW w:w="0" w:type="auto"/>
        <w:tblInd w:w="432" w:type="dxa"/>
        <w:tblLook w:val="04A0" w:firstRow="1" w:lastRow="0" w:firstColumn="1" w:lastColumn="0" w:noHBand="0" w:noVBand="1"/>
      </w:tblPr>
      <w:tblGrid>
        <w:gridCol w:w="846"/>
        <w:gridCol w:w="3600"/>
      </w:tblGrid>
      <w:tr w:rsidR="00CF2BDF" w:rsidRPr="00CF2BDF" w:rsidTr="00CB3D29">
        <w:tc>
          <w:tcPr>
            <w:tcW w:w="846" w:type="dxa"/>
          </w:tcPr>
          <w:p w:rsidR="00CF2BDF" w:rsidRPr="00CF2BDF" w:rsidRDefault="00CF2BDF" w:rsidP="0099145D">
            <w:pPr>
              <w:ind w:right="-1800"/>
            </w:pPr>
            <w:r>
              <w:t>1</w:t>
            </w:r>
          </w:p>
        </w:tc>
        <w:tc>
          <w:tcPr>
            <w:tcW w:w="3600" w:type="dxa"/>
          </w:tcPr>
          <w:p w:rsidR="00CF2BDF" w:rsidRPr="00CF2BDF" w:rsidRDefault="00CF2BDF" w:rsidP="0099145D">
            <w:pPr>
              <w:ind w:right="-1800"/>
            </w:pPr>
            <w:r w:rsidRPr="00CF2BDF">
              <w:t>Not obscured</w:t>
            </w:r>
          </w:p>
        </w:tc>
      </w:tr>
      <w:tr w:rsidR="00CF2BDF" w:rsidRPr="00CF2BDF" w:rsidTr="00CB3D29">
        <w:tc>
          <w:tcPr>
            <w:tcW w:w="846" w:type="dxa"/>
          </w:tcPr>
          <w:p w:rsidR="00CF2BDF" w:rsidRPr="00CF2BDF" w:rsidRDefault="00CF2BDF" w:rsidP="0099145D">
            <w:pPr>
              <w:ind w:right="-1800"/>
            </w:pPr>
            <w:r>
              <w:t>2</w:t>
            </w:r>
          </w:p>
        </w:tc>
        <w:tc>
          <w:tcPr>
            <w:tcW w:w="3600" w:type="dxa"/>
          </w:tcPr>
          <w:p w:rsidR="00CF2BDF" w:rsidRPr="00CF2BDF" w:rsidRDefault="00CF2BDF" w:rsidP="0099145D">
            <w:pPr>
              <w:ind w:right="-1800"/>
            </w:pPr>
            <w:r w:rsidRPr="00CF2BDF">
              <w:t>Windshield (water/ice)</w:t>
            </w:r>
          </w:p>
        </w:tc>
      </w:tr>
      <w:tr w:rsidR="00CF2BDF" w:rsidRPr="00CF2BDF" w:rsidTr="00CB3D29">
        <w:tc>
          <w:tcPr>
            <w:tcW w:w="846" w:type="dxa"/>
          </w:tcPr>
          <w:p w:rsidR="00CF2BDF" w:rsidRPr="00CF2BDF" w:rsidRDefault="00CF2BDF" w:rsidP="0099145D">
            <w:pPr>
              <w:ind w:right="-1800"/>
            </w:pPr>
            <w:r>
              <w:t>3</w:t>
            </w:r>
          </w:p>
        </w:tc>
        <w:tc>
          <w:tcPr>
            <w:tcW w:w="3600" w:type="dxa"/>
          </w:tcPr>
          <w:p w:rsidR="00CF2BDF" w:rsidRPr="00CF2BDF" w:rsidRDefault="00CF2BDF" w:rsidP="0099145D">
            <w:pPr>
              <w:ind w:right="-1800"/>
            </w:pPr>
            <w:r w:rsidRPr="00CF2BDF">
              <w:t>Trees, plants</w:t>
            </w:r>
          </w:p>
        </w:tc>
      </w:tr>
      <w:tr w:rsidR="00CF2BDF" w:rsidRPr="00CF2BDF" w:rsidTr="00CB3D29">
        <w:tc>
          <w:tcPr>
            <w:tcW w:w="846" w:type="dxa"/>
          </w:tcPr>
          <w:p w:rsidR="00CF2BDF" w:rsidRPr="00CF2BDF" w:rsidRDefault="00CF2BDF" w:rsidP="0099145D">
            <w:pPr>
              <w:ind w:right="-1800"/>
            </w:pPr>
            <w:r>
              <w:t>4</w:t>
            </w:r>
          </w:p>
        </w:tc>
        <w:tc>
          <w:tcPr>
            <w:tcW w:w="3600" w:type="dxa"/>
          </w:tcPr>
          <w:p w:rsidR="00CF2BDF" w:rsidRPr="00CF2BDF" w:rsidRDefault="00CF2BDF" w:rsidP="0099145D">
            <w:pPr>
              <w:ind w:right="-1800"/>
            </w:pPr>
            <w:r w:rsidRPr="00CF2BDF">
              <w:t>Buildings</w:t>
            </w:r>
          </w:p>
        </w:tc>
      </w:tr>
      <w:tr w:rsidR="00CF2BDF" w:rsidRPr="00CF2BDF" w:rsidTr="00CB3D29">
        <w:tc>
          <w:tcPr>
            <w:tcW w:w="846" w:type="dxa"/>
          </w:tcPr>
          <w:p w:rsidR="00CF2BDF" w:rsidRPr="00CF2BDF" w:rsidRDefault="00CF2BDF" w:rsidP="0099145D">
            <w:pPr>
              <w:ind w:right="-1800"/>
            </w:pPr>
            <w:r>
              <w:t>5</w:t>
            </w:r>
          </w:p>
        </w:tc>
        <w:tc>
          <w:tcPr>
            <w:tcW w:w="3600" w:type="dxa"/>
          </w:tcPr>
          <w:p w:rsidR="00CF2BDF" w:rsidRPr="00CF2BDF" w:rsidRDefault="00CF2BDF" w:rsidP="0099145D">
            <w:pPr>
              <w:ind w:right="-1800"/>
            </w:pPr>
            <w:r w:rsidRPr="00CF2BDF">
              <w:t>Embankment</w:t>
            </w:r>
          </w:p>
        </w:tc>
      </w:tr>
      <w:tr w:rsidR="00CF2BDF" w:rsidRPr="00CF2BDF" w:rsidTr="00CB3D29">
        <w:tc>
          <w:tcPr>
            <w:tcW w:w="846" w:type="dxa"/>
          </w:tcPr>
          <w:p w:rsidR="00CF2BDF" w:rsidRPr="00CF2BDF" w:rsidRDefault="00CF2BDF" w:rsidP="0099145D">
            <w:pPr>
              <w:ind w:right="-1800"/>
            </w:pPr>
            <w:r>
              <w:t>6</w:t>
            </w:r>
          </w:p>
        </w:tc>
        <w:tc>
          <w:tcPr>
            <w:tcW w:w="3600" w:type="dxa"/>
          </w:tcPr>
          <w:p w:rsidR="00CF2BDF" w:rsidRPr="00CF2BDF" w:rsidRDefault="00CF2BDF" w:rsidP="0099145D">
            <w:pPr>
              <w:ind w:right="-1800"/>
            </w:pPr>
            <w:r w:rsidRPr="00CF2BDF">
              <w:t>Signboard</w:t>
            </w:r>
          </w:p>
        </w:tc>
      </w:tr>
      <w:tr w:rsidR="00CF2BDF" w:rsidRPr="00CF2BDF" w:rsidTr="00CB3D29">
        <w:tc>
          <w:tcPr>
            <w:tcW w:w="846" w:type="dxa"/>
          </w:tcPr>
          <w:p w:rsidR="00CF2BDF" w:rsidRPr="00CF2BDF" w:rsidRDefault="00CF2BDF" w:rsidP="0099145D">
            <w:pPr>
              <w:ind w:right="-1800"/>
            </w:pPr>
            <w:r>
              <w:t>7</w:t>
            </w:r>
          </w:p>
        </w:tc>
        <w:tc>
          <w:tcPr>
            <w:tcW w:w="3600" w:type="dxa"/>
          </w:tcPr>
          <w:p w:rsidR="00CF2BDF" w:rsidRPr="00CF2BDF" w:rsidRDefault="00CF2BDF" w:rsidP="0099145D">
            <w:pPr>
              <w:ind w:right="-1800"/>
            </w:pPr>
            <w:r w:rsidRPr="00CF2BDF">
              <w:t>Hillcrest</w:t>
            </w:r>
          </w:p>
        </w:tc>
      </w:tr>
      <w:tr w:rsidR="00CF2BDF" w:rsidRPr="00CF2BDF" w:rsidTr="00CB3D29">
        <w:tc>
          <w:tcPr>
            <w:tcW w:w="846" w:type="dxa"/>
          </w:tcPr>
          <w:p w:rsidR="00CF2BDF" w:rsidRPr="00CF2BDF" w:rsidRDefault="00CF2BDF" w:rsidP="0099145D">
            <w:pPr>
              <w:ind w:right="-1800"/>
            </w:pPr>
            <w:r>
              <w:t>8</w:t>
            </w:r>
          </w:p>
        </w:tc>
        <w:tc>
          <w:tcPr>
            <w:tcW w:w="3600" w:type="dxa"/>
          </w:tcPr>
          <w:p w:rsidR="00CF2BDF" w:rsidRPr="00CF2BDF" w:rsidRDefault="00CF2BDF" w:rsidP="0099145D">
            <w:pPr>
              <w:ind w:right="-1800"/>
            </w:pPr>
            <w:r w:rsidRPr="00CF2BDF">
              <w:t>Parked vehicles</w:t>
            </w:r>
          </w:p>
        </w:tc>
      </w:tr>
      <w:tr w:rsidR="00CF2BDF" w:rsidRPr="00CF2BDF" w:rsidTr="00CB3D29">
        <w:tc>
          <w:tcPr>
            <w:tcW w:w="846" w:type="dxa"/>
          </w:tcPr>
          <w:p w:rsidR="00CF2BDF" w:rsidRPr="00CF2BDF" w:rsidRDefault="00CF2BDF" w:rsidP="0099145D">
            <w:pPr>
              <w:ind w:right="-1800"/>
            </w:pPr>
            <w:r>
              <w:t>9</w:t>
            </w:r>
          </w:p>
        </w:tc>
        <w:tc>
          <w:tcPr>
            <w:tcW w:w="3600" w:type="dxa"/>
          </w:tcPr>
          <w:p w:rsidR="00CF2BDF" w:rsidRPr="00CF2BDF" w:rsidRDefault="00CF2BDF" w:rsidP="0099145D">
            <w:pPr>
              <w:ind w:right="-1800"/>
            </w:pPr>
            <w:r w:rsidRPr="00CF2BDF">
              <w:t>Moving vehicle</w:t>
            </w:r>
          </w:p>
        </w:tc>
      </w:tr>
      <w:tr w:rsidR="00CF2BDF" w:rsidRPr="00CF2BDF" w:rsidTr="00CB3D29">
        <w:tc>
          <w:tcPr>
            <w:tcW w:w="846" w:type="dxa"/>
          </w:tcPr>
          <w:p w:rsidR="00CF2BDF" w:rsidRPr="00CF2BDF" w:rsidRDefault="00CF2BDF" w:rsidP="0099145D">
            <w:pPr>
              <w:ind w:right="-1800"/>
            </w:pPr>
            <w:r>
              <w:t>10</w:t>
            </w:r>
          </w:p>
        </w:tc>
        <w:tc>
          <w:tcPr>
            <w:tcW w:w="3600" w:type="dxa"/>
          </w:tcPr>
          <w:p w:rsidR="00CF2BDF" w:rsidRPr="00CF2BDF" w:rsidRDefault="00CF2BDF" w:rsidP="0099145D">
            <w:pPr>
              <w:ind w:right="-1800"/>
            </w:pPr>
            <w:r w:rsidRPr="00CF2BDF">
              <w:t>Blinded – headlights</w:t>
            </w:r>
          </w:p>
        </w:tc>
      </w:tr>
      <w:tr w:rsidR="00CF2BDF" w:rsidRPr="00CF2BDF" w:rsidTr="00CB3D29">
        <w:tc>
          <w:tcPr>
            <w:tcW w:w="846" w:type="dxa"/>
          </w:tcPr>
          <w:p w:rsidR="00CF2BDF" w:rsidRPr="00CF2BDF" w:rsidRDefault="00CF2BDF" w:rsidP="0099145D">
            <w:pPr>
              <w:ind w:right="-1800"/>
            </w:pPr>
            <w:r>
              <w:t>11</w:t>
            </w:r>
          </w:p>
        </w:tc>
        <w:tc>
          <w:tcPr>
            <w:tcW w:w="3600" w:type="dxa"/>
          </w:tcPr>
          <w:p w:rsidR="00CF2BDF" w:rsidRPr="00CF2BDF" w:rsidRDefault="00CF2BDF" w:rsidP="0099145D">
            <w:pPr>
              <w:ind w:right="-1800"/>
            </w:pPr>
            <w:r w:rsidRPr="00CF2BDF">
              <w:t>Blinded – sunlight</w:t>
            </w:r>
          </w:p>
        </w:tc>
      </w:tr>
      <w:tr w:rsidR="00CF2BDF" w:rsidRPr="00CF2BDF" w:rsidTr="00CB3D29">
        <w:tc>
          <w:tcPr>
            <w:tcW w:w="846" w:type="dxa"/>
          </w:tcPr>
          <w:p w:rsidR="00CF2BDF" w:rsidRPr="00CF2BDF" w:rsidRDefault="00CF2BDF" w:rsidP="0099145D">
            <w:pPr>
              <w:ind w:right="-1800"/>
            </w:pPr>
            <w:r>
              <w:t>12</w:t>
            </w:r>
          </w:p>
        </w:tc>
        <w:tc>
          <w:tcPr>
            <w:tcW w:w="3600" w:type="dxa"/>
          </w:tcPr>
          <w:p w:rsidR="00CF2BDF" w:rsidRPr="00CF2BDF" w:rsidRDefault="00CF2BDF" w:rsidP="0099145D">
            <w:pPr>
              <w:ind w:right="-1800"/>
            </w:pPr>
            <w:r w:rsidRPr="00CF2BDF">
              <w:t>Blowing materials</w:t>
            </w:r>
          </w:p>
        </w:tc>
      </w:tr>
      <w:tr w:rsidR="00CF2BDF" w:rsidRPr="00CF2BDF" w:rsidTr="00CB3D29">
        <w:tc>
          <w:tcPr>
            <w:tcW w:w="846" w:type="dxa"/>
          </w:tcPr>
          <w:p w:rsidR="00CF2BDF" w:rsidRPr="00CF2BDF" w:rsidRDefault="00CF2BDF" w:rsidP="0099145D">
            <w:pPr>
              <w:ind w:right="-1800"/>
            </w:pPr>
            <w:r>
              <w:t>13</w:t>
            </w:r>
          </w:p>
        </w:tc>
        <w:tc>
          <w:tcPr>
            <w:tcW w:w="3600" w:type="dxa"/>
          </w:tcPr>
          <w:p w:rsidR="00CF2BDF" w:rsidRPr="00CF2BDF" w:rsidRDefault="00CF2BDF" w:rsidP="0099145D">
            <w:pPr>
              <w:ind w:right="-1800"/>
            </w:pPr>
            <w:r w:rsidRPr="00CF2BDF">
              <w:t xml:space="preserve">Other </w:t>
            </w:r>
          </w:p>
        </w:tc>
      </w:tr>
      <w:tr w:rsidR="00CF2BDF" w:rsidRPr="00CF2BDF" w:rsidTr="00CB3D29">
        <w:tc>
          <w:tcPr>
            <w:tcW w:w="846" w:type="dxa"/>
          </w:tcPr>
          <w:p w:rsidR="00CF2BDF" w:rsidRPr="00CF2BDF" w:rsidRDefault="00CF2BDF" w:rsidP="0099145D">
            <w:pPr>
              <w:ind w:right="-1800"/>
            </w:pPr>
            <w:r>
              <w:t>99</w:t>
            </w:r>
          </w:p>
        </w:tc>
        <w:tc>
          <w:tcPr>
            <w:tcW w:w="3600" w:type="dxa"/>
          </w:tcPr>
          <w:p w:rsidR="00CF2BDF" w:rsidRPr="00CF2BDF" w:rsidRDefault="00CF2BDF" w:rsidP="0099145D">
            <w:pPr>
              <w:ind w:right="-1800"/>
            </w:pPr>
            <w:r w:rsidRPr="00CF2BDF">
              <w:t>Unknown</w:t>
            </w:r>
          </w:p>
        </w:tc>
      </w:tr>
    </w:tbl>
    <w:p w:rsidR="008659A4" w:rsidRPr="00CB3D29" w:rsidRDefault="008659A4" w:rsidP="00CB3D29">
      <w:pPr>
        <w:ind w:left="432" w:hanging="432"/>
        <w:rPr>
          <w:b/>
        </w:rPr>
      </w:pPr>
    </w:p>
    <w:p w:rsidR="008659A4" w:rsidRDefault="00D546BE" w:rsidP="003F4C6E">
      <w:pPr>
        <w:pStyle w:val="ListParagraph"/>
        <w:numPr>
          <w:ilvl w:val="0"/>
          <w:numId w:val="2"/>
        </w:numPr>
      </w:pPr>
      <w:r>
        <w:rPr>
          <w:b/>
        </w:rPr>
        <w:t>DRVA</w:t>
      </w:r>
      <w:r w:rsidR="00D536F0">
        <w:rPr>
          <w:b/>
        </w:rPr>
        <w:t xml:space="preserve"> (Text</w:t>
      </w:r>
      <w:r w:rsidR="00CB3D29">
        <w:rPr>
          <w:b/>
        </w:rPr>
        <w:t>)</w:t>
      </w:r>
      <w:r w:rsidR="00841034">
        <w:rPr>
          <w:b/>
        </w:rPr>
        <w:t xml:space="preserve"> - </w:t>
      </w:r>
      <w:r w:rsidR="00841034" w:rsidRPr="00841034">
        <w:t>Code for d</w:t>
      </w:r>
      <w:r w:rsidRPr="00841034">
        <w:t>river</w:t>
      </w:r>
      <w:r>
        <w:t xml:space="preserve"> </w:t>
      </w:r>
      <w:r w:rsidR="00E6557F">
        <w:t>a</w:t>
      </w:r>
      <w:r>
        <w:t>ction</w:t>
      </w:r>
      <w:r w:rsidR="00E6557F">
        <w:t xml:space="preserve"> that contributed to the crash</w:t>
      </w:r>
      <w:r w:rsidR="00841034">
        <w:t>.</w:t>
      </w:r>
    </w:p>
    <w:p w:rsidR="00CB3D29" w:rsidRDefault="00CB3D29" w:rsidP="00CB3D29">
      <w:pPr>
        <w:ind w:left="432" w:hanging="432"/>
      </w:pPr>
    </w:p>
    <w:tbl>
      <w:tblPr>
        <w:tblStyle w:val="TableGrid"/>
        <w:tblW w:w="0" w:type="auto"/>
        <w:tblInd w:w="432" w:type="dxa"/>
        <w:tblLook w:val="04A0" w:firstRow="1" w:lastRow="0" w:firstColumn="1" w:lastColumn="0" w:noHBand="0" w:noVBand="1"/>
      </w:tblPr>
      <w:tblGrid>
        <w:gridCol w:w="846"/>
        <w:gridCol w:w="5310"/>
      </w:tblGrid>
      <w:tr w:rsidR="00CF2BDF" w:rsidRPr="00CF2BDF" w:rsidTr="00E6557F">
        <w:tc>
          <w:tcPr>
            <w:tcW w:w="846" w:type="dxa"/>
          </w:tcPr>
          <w:p w:rsidR="00CF2BDF" w:rsidRPr="00CF2BDF" w:rsidRDefault="00CF2BDF" w:rsidP="0099145D">
            <w:pPr>
              <w:ind w:right="-1800"/>
            </w:pPr>
            <w:r>
              <w:t>1</w:t>
            </w:r>
          </w:p>
        </w:tc>
        <w:tc>
          <w:tcPr>
            <w:tcW w:w="5310" w:type="dxa"/>
          </w:tcPr>
          <w:p w:rsidR="00CF2BDF" w:rsidRPr="00CF2BDF" w:rsidRDefault="00CF2BDF" w:rsidP="0099145D">
            <w:pPr>
              <w:ind w:right="-1800"/>
            </w:pPr>
            <w:r>
              <w:t>None</w:t>
            </w:r>
          </w:p>
        </w:tc>
      </w:tr>
      <w:tr w:rsidR="00CF2BDF" w:rsidRPr="00CF2BDF" w:rsidTr="00E6557F">
        <w:tc>
          <w:tcPr>
            <w:tcW w:w="846" w:type="dxa"/>
          </w:tcPr>
          <w:p w:rsidR="00CF2BDF" w:rsidRPr="00CF2BDF" w:rsidRDefault="00CF2BDF" w:rsidP="0099145D">
            <w:pPr>
              <w:ind w:right="-1800"/>
            </w:pPr>
            <w:r>
              <w:t>2</w:t>
            </w:r>
          </w:p>
        </w:tc>
        <w:tc>
          <w:tcPr>
            <w:tcW w:w="5310" w:type="dxa"/>
          </w:tcPr>
          <w:p w:rsidR="00CF2BDF" w:rsidRPr="00CF2BDF" w:rsidRDefault="00CF2BDF" w:rsidP="0099145D">
            <w:pPr>
              <w:ind w:right="-1800"/>
            </w:pPr>
            <w:r w:rsidRPr="00CF2BDF">
              <w:t>Failed to yield</w:t>
            </w:r>
          </w:p>
        </w:tc>
      </w:tr>
      <w:tr w:rsidR="00CF2BDF" w:rsidRPr="00CF2BDF" w:rsidTr="00E6557F">
        <w:tc>
          <w:tcPr>
            <w:tcW w:w="846" w:type="dxa"/>
          </w:tcPr>
          <w:p w:rsidR="00CF2BDF" w:rsidRPr="00CF2BDF" w:rsidRDefault="00CF2BDF" w:rsidP="0099145D">
            <w:pPr>
              <w:ind w:right="-1800"/>
            </w:pPr>
            <w:r>
              <w:t>3</w:t>
            </w:r>
          </w:p>
        </w:tc>
        <w:tc>
          <w:tcPr>
            <w:tcW w:w="5310" w:type="dxa"/>
          </w:tcPr>
          <w:p w:rsidR="00CF2BDF" w:rsidRPr="00CF2BDF" w:rsidRDefault="00CF2BDF" w:rsidP="0099145D">
            <w:pPr>
              <w:ind w:right="-1800"/>
            </w:pPr>
            <w:r w:rsidRPr="00CF2BDF">
              <w:t>Disregarded control devices</w:t>
            </w:r>
          </w:p>
        </w:tc>
      </w:tr>
      <w:tr w:rsidR="00CF2BDF" w:rsidRPr="00CF2BDF" w:rsidTr="00E6557F">
        <w:tc>
          <w:tcPr>
            <w:tcW w:w="846" w:type="dxa"/>
          </w:tcPr>
          <w:p w:rsidR="00CF2BDF" w:rsidRPr="00CF2BDF" w:rsidRDefault="00CF2BDF" w:rsidP="0099145D">
            <w:pPr>
              <w:ind w:right="-1800"/>
            </w:pPr>
            <w:r>
              <w:t>4</w:t>
            </w:r>
          </w:p>
        </w:tc>
        <w:tc>
          <w:tcPr>
            <w:tcW w:w="5310" w:type="dxa"/>
          </w:tcPr>
          <w:p w:rsidR="00CF2BDF" w:rsidRPr="00CF2BDF" w:rsidRDefault="00CF2BDF" w:rsidP="0099145D">
            <w:pPr>
              <w:ind w:right="-1800"/>
            </w:pPr>
            <w:r w:rsidRPr="00CF2BDF">
              <w:t>Too fast for conditions</w:t>
            </w:r>
          </w:p>
        </w:tc>
      </w:tr>
      <w:tr w:rsidR="00CF2BDF" w:rsidRPr="00CF2BDF" w:rsidTr="00E6557F">
        <w:tc>
          <w:tcPr>
            <w:tcW w:w="846" w:type="dxa"/>
          </w:tcPr>
          <w:p w:rsidR="00CF2BDF" w:rsidRPr="00CF2BDF" w:rsidRDefault="00CF2BDF" w:rsidP="0099145D">
            <w:pPr>
              <w:ind w:right="-1800"/>
            </w:pPr>
            <w:r>
              <w:t>5</w:t>
            </w:r>
          </w:p>
        </w:tc>
        <w:tc>
          <w:tcPr>
            <w:tcW w:w="5310" w:type="dxa"/>
          </w:tcPr>
          <w:p w:rsidR="00CF2BDF" w:rsidRPr="00CF2BDF" w:rsidRDefault="00CF2BDF" w:rsidP="0099145D">
            <w:pPr>
              <w:ind w:right="-1800"/>
            </w:pPr>
            <w:r w:rsidRPr="00CF2BDF">
              <w:t>Improper turn</w:t>
            </w:r>
          </w:p>
        </w:tc>
      </w:tr>
      <w:tr w:rsidR="00CF2BDF" w:rsidRPr="00CF2BDF" w:rsidTr="00E6557F">
        <w:tc>
          <w:tcPr>
            <w:tcW w:w="846" w:type="dxa"/>
          </w:tcPr>
          <w:p w:rsidR="00CF2BDF" w:rsidRPr="00CF2BDF" w:rsidRDefault="00CF2BDF" w:rsidP="0099145D">
            <w:pPr>
              <w:ind w:right="-1800"/>
            </w:pPr>
            <w:r>
              <w:t>6</w:t>
            </w:r>
          </w:p>
        </w:tc>
        <w:tc>
          <w:tcPr>
            <w:tcW w:w="5310" w:type="dxa"/>
          </w:tcPr>
          <w:p w:rsidR="00CF2BDF" w:rsidRPr="00CF2BDF" w:rsidRDefault="00CF2BDF" w:rsidP="0099145D">
            <w:pPr>
              <w:ind w:right="-1800"/>
            </w:pPr>
            <w:r w:rsidRPr="00CF2BDF">
              <w:t>Wrong way/side</w:t>
            </w:r>
          </w:p>
        </w:tc>
      </w:tr>
      <w:tr w:rsidR="00CF2BDF" w:rsidRPr="00CF2BDF" w:rsidTr="00E6557F">
        <w:tc>
          <w:tcPr>
            <w:tcW w:w="846" w:type="dxa"/>
          </w:tcPr>
          <w:p w:rsidR="00CF2BDF" w:rsidRPr="00CF2BDF" w:rsidRDefault="00CF2BDF" w:rsidP="0099145D">
            <w:pPr>
              <w:ind w:right="-1800"/>
            </w:pPr>
            <w:r>
              <w:t>7</w:t>
            </w:r>
          </w:p>
        </w:tc>
        <w:tc>
          <w:tcPr>
            <w:tcW w:w="5310" w:type="dxa"/>
          </w:tcPr>
          <w:p w:rsidR="00CF2BDF" w:rsidRPr="00CF2BDF" w:rsidRDefault="00CF2BDF" w:rsidP="0099145D">
            <w:pPr>
              <w:ind w:right="-1800"/>
            </w:pPr>
            <w:r w:rsidRPr="00CF2BDF">
              <w:t>Followed too closely</w:t>
            </w:r>
          </w:p>
        </w:tc>
      </w:tr>
      <w:tr w:rsidR="00CF2BDF" w:rsidRPr="00CF2BDF" w:rsidTr="00E6557F">
        <w:tc>
          <w:tcPr>
            <w:tcW w:w="846" w:type="dxa"/>
          </w:tcPr>
          <w:p w:rsidR="00CF2BDF" w:rsidRPr="00CF2BDF" w:rsidRDefault="00CF2BDF" w:rsidP="0099145D">
            <w:pPr>
              <w:ind w:right="-1800"/>
            </w:pPr>
            <w:r>
              <w:t>8</w:t>
            </w:r>
          </w:p>
        </w:tc>
        <w:tc>
          <w:tcPr>
            <w:tcW w:w="5310" w:type="dxa"/>
          </w:tcPr>
          <w:p w:rsidR="00CF2BDF" w:rsidRPr="00CF2BDF" w:rsidRDefault="00CF2BDF" w:rsidP="0099145D">
            <w:pPr>
              <w:ind w:right="-1800"/>
            </w:pPr>
            <w:r w:rsidRPr="00CF2BDF">
              <w:t>Improper lane change</w:t>
            </w:r>
          </w:p>
        </w:tc>
      </w:tr>
      <w:tr w:rsidR="00CF2BDF" w:rsidRPr="00CF2BDF" w:rsidTr="00E6557F">
        <w:tc>
          <w:tcPr>
            <w:tcW w:w="846" w:type="dxa"/>
          </w:tcPr>
          <w:p w:rsidR="00CF2BDF" w:rsidRPr="00CF2BDF" w:rsidRDefault="00CF2BDF" w:rsidP="0099145D">
            <w:pPr>
              <w:ind w:right="-1800"/>
            </w:pPr>
            <w:r>
              <w:t>9</w:t>
            </w:r>
          </w:p>
        </w:tc>
        <w:tc>
          <w:tcPr>
            <w:tcW w:w="5310" w:type="dxa"/>
          </w:tcPr>
          <w:p w:rsidR="00CF2BDF" w:rsidRPr="00CF2BDF" w:rsidRDefault="00CF2BDF" w:rsidP="0099145D">
            <w:pPr>
              <w:ind w:right="-1800"/>
            </w:pPr>
            <w:r w:rsidRPr="00CF2BDF">
              <w:t>Improper backing</w:t>
            </w:r>
          </w:p>
        </w:tc>
      </w:tr>
      <w:tr w:rsidR="00CF2BDF" w:rsidRPr="00CF2BDF" w:rsidTr="00E6557F">
        <w:tc>
          <w:tcPr>
            <w:tcW w:w="846" w:type="dxa"/>
          </w:tcPr>
          <w:p w:rsidR="00CF2BDF" w:rsidRPr="00CF2BDF" w:rsidRDefault="00CF2BDF" w:rsidP="0099145D">
            <w:pPr>
              <w:ind w:right="-1800"/>
            </w:pPr>
            <w:r>
              <w:t>10</w:t>
            </w:r>
          </w:p>
        </w:tc>
        <w:tc>
          <w:tcPr>
            <w:tcW w:w="5310" w:type="dxa"/>
          </w:tcPr>
          <w:p w:rsidR="00CF2BDF" w:rsidRPr="00CF2BDF" w:rsidRDefault="00CF2BDF" w:rsidP="0099145D">
            <w:pPr>
              <w:ind w:right="-1800"/>
            </w:pPr>
            <w:r w:rsidRPr="00CF2BDF">
              <w:t>Improper passing</w:t>
            </w:r>
          </w:p>
        </w:tc>
      </w:tr>
      <w:tr w:rsidR="00CF2BDF" w:rsidRPr="00CF2BDF" w:rsidTr="00E6557F">
        <w:tc>
          <w:tcPr>
            <w:tcW w:w="846" w:type="dxa"/>
          </w:tcPr>
          <w:p w:rsidR="00CF2BDF" w:rsidRPr="00CF2BDF" w:rsidRDefault="00CF2BDF" w:rsidP="0099145D">
            <w:pPr>
              <w:ind w:right="-1800"/>
            </w:pPr>
            <w:r>
              <w:t>11</w:t>
            </w:r>
          </w:p>
        </w:tc>
        <w:tc>
          <w:tcPr>
            <w:tcW w:w="5310" w:type="dxa"/>
          </w:tcPr>
          <w:p w:rsidR="00CF2BDF" w:rsidRPr="00CF2BDF" w:rsidRDefault="00CF2BDF" w:rsidP="0099145D">
            <w:pPr>
              <w:ind w:right="-1800"/>
            </w:pPr>
            <w:r w:rsidRPr="00CF2BDF">
              <w:t>Improper parking</w:t>
            </w:r>
          </w:p>
        </w:tc>
      </w:tr>
      <w:tr w:rsidR="00CF2BDF" w:rsidRPr="00CF2BDF" w:rsidTr="00E6557F">
        <w:tc>
          <w:tcPr>
            <w:tcW w:w="846" w:type="dxa"/>
          </w:tcPr>
          <w:p w:rsidR="00CF2BDF" w:rsidRPr="00CF2BDF" w:rsidRDefault="00CF2BDF" w:rsidP="0099145D">
            <w:pPr>
              <w:ind w:right="-1800"/>
            </w:pPr>
            <w:r>
              <w:t>12</w:t>
            </w:r>
          </w:p>
        </w:tc>
        <w:tc>
          <w:tcPr>
            <w:tcW w:w="5310" w:type="dxa"/>
          </w:tcPr>
          <w:p w:rsidR="00CF2BDF" w:rsidRPr="00CF2BDF" w:rsidRDefault="00CF2BDF" w:rsidP="0099145D">
            <w:pPr>
              <w:ind w:right="-1800"/>
            </w:pPr>
            <w:r w:rsidRPr="00CF2BDF">
              <w:t>License restrictions</w:t>
            </w:r>
          </w:p>
        </w:tc>
      </w:tr>
      <w:tr w:rsidR="00CF2BDF" w:rsidRPr="00CF2BDF" w:rsidTr="00E6557F">
        <w:tc>
          <w:tcPr>
            <w:tcW w:w="846" w:type="dxa"/>
          </w:tcPr>
          <w:p w:rsidR="00CF2BDF" w:rsidRPr="00CF2BDF" w:rsidRDefault="00CF2BDF" w:rsidP="0099145D">
            <w:pPr>
              <w:ind w:right="-1800"/>
            </w:pPr>
            <w:r>
              <w:t>13</w:t>
            </w:r>
          </w:p>
        </w:tc>
        <w:tc>
          <w:tcPr>
            <w:tcW w:w="5310" w:type="dxa"/>
          </w:tcPr>
          <w:p w:rsidR="00CF2BDF" w:rsidRPr="00CF2BDF" w:rsidRDefault="00CF2BDF" w:rsidP="0099145D">
            <w:pPr>
              <w:ind w:right="-1800"/>
            </w:pPr>
            <w:r w:rsidRPr="00CF2BDF">
              <w:t>Stopped school bus</w:t>
            </w:r>
          </w:p>
        </w:tc>
      </w:tr>
      <w:tr w:rsidR="00CF2BDF" w:rsidRPr="00CF2BDF" w:rsidTr="00E6557F">
        <w:tc>
          <w:tcPr>
            <w:tcW w:w="846" w:type="dxa"/>
          </w:tcPr>
          <w:p w:rsidR="00CF2BDF" w:rsidRPr="00CF2BDF" w:rsidRDefault="00CF2BDF" w:rsidP="0099145D">
            <w:pPr>
              <w:ind w:right="-1800"/>
            </w:pPr>
            <w:r>
              <w:t>14</w:t>
            </w:r>
          </w:p>
        </w:tc>
        <w:tc>
          <w:tcPr>
            <w:tcW w:w="5310" w:type="dxa"/>
          </w:tcPr>
          <w:p w:rsidR="00CF2BDF" w:rsidRPr="00CF2BDF" w:rsidRDefault="00CF2BDF" w:rsidP="0099145D">
            <w:pPr>
              <w:ind w:right="-1800"/>
            </w:pPr>
            <w:r w:rsidRPr="00CF2BDF">
              <w:t>Emergency vehicle on call</w:t>
            </w:r>
          </w:p>
        </w:tc>
      </w:tr>
      <w:tr w:rsidR="00CF2BDF" w:rsidRPr="00CF2BDF" w:rsidTr="00E6557F">
        <w:tc>
          <w:tcPr>
            <w:tcW w:w="846" w:type="dxa"/>
          </w:tcPr>
          <w:p w:rsidR="00CF2BDF" w:rsidRPr="00CF2BDF" w:rsidRDefault="00CF2BDF" w:rsidP="0099145D">
            <w:pPr>
              <w:ind w:right="-1800"/>
            </w:pPr>
            <w:r>
              <w:t>15</w:t>
            </w:r>
          </w:p>
        </w:tc>
        <w:tc>
          <w:tcPr>
            <w:tcW w:w="5310" w:type="dxa"/>
          </w:tcPr>
          <w:p w:rsidR="00CF2BDF" w:rsidRPr="00CF2BDF" w:rsidRDefault="00CF2BDF" w:rsidP="0099145D">
            <w:pPr>
              <w:ind w:right="-1800"/>
            </w:pPr>
            <w:r w:rsidRPr="00CF2BDF">
              <w:t>Evading police vehicle</w:t>
            </w:r>
          </w:p>
        </w:tc>
      </w:tr>
      <w:tr w:rsidR="00CF2BDF" w:rsidRPr="00CF2BDF" w:rsidTr="00E6557F">
        <w:tc>
          <w:tcPr>
            <w:tcW w:w="846" w:type="dxa"/>
          </w:tcPr>
          <w:p w:rsidR="00CF2BDF" w:rsidRPr="00CF2BDF" w:rsidRDefault="00CF2BDF" w:rsidP="0099145D">
            <w:pPr>
              <w:ind w:right="-1800"/>
            </w:pPr>
            <w:r>
              <w:t>16</w:t>
            </w:r>
          </w:p>
        </w:tc>
        <w:tc>
          <w:tcPr>
            <w:tcW w:w="5310" w:type="dxa"/>
          </w:tcPr>
          <w:p w:rsidR="00CF2BDF" w:rsidRPr="00CF2BDF" w:rsidRDefault="00CF2BDF" w:rsidP="0099145D">
            <w:pPr>
              <w:ind w:right="-1800"/>
            </w:pPr>
            <w:r w:rsidRPr="00CF2BDF">
              <w:t>Other</w:t>
            </w:r>
          </w:p>
        </w:tc>
      </w:tr>
      <w:tr w:rsidR="00E6557F" w:rsidRPr="00CF2BDF" w:rsidTr="00E6557F">
        <w:tc>
          <w:tcPr>
            <w:tcW w:w="846" w:type="dxa"/>
          </w:tcPr>
          <w:p w:rsidR="00E6557F" w:rsidRDefault="00E6557F" w:rsidP="0099145D">
            <w:pPr>
              <w:ind w:right="-1800"/>
            </w:pPr>
            <w:r>
              <w:t>44</w:t>
            </w:r>
          </w:p>
        </w:tc>
        <w:tc>
          <w:tcPr>
            <w:tcW w:w="5310" w:type="dxa"/>
          </w:tcPr>
          <w:p w:rsidR="00E6557F" w:rsidRPr="00CF2BDF" w:rsidRDefault="00E6557F" w:rsidP="00130FBB">
            <w:pPr>
              <w:ind w:right="-1800"/>
            </w:pPr>
            <w:r>
              <w:t xml:space="preserve">Texting    </w:t>
            </w:r>
            <w:r w:rsidRPr="00E6557F">
              <w:rPr>
                <w:b/>
              </w:rPr>
              <w:t>Added 2013</w:t>
            </w:r>
          </w:p>
        </w:tc>
      </w:tr>
      <w:tr w:rsidR="00E6557F" w:rsidRPr="00CF2BDF" w:rsidTr="00E6557F">
        <w:tc>
          <w:tcPr>
            <w:tcW w:w="846" w:type="dxa"/>
          </w:tcPr>
          <w:p w:rsidR="00E6557F" w:rsidRDefault="00E6557F" w:rsidP="0099145D">
            <w:pPr>
              <w:ind w:right="-1800"/>
            </w:pPr>
            <w:r>
              <w:t>45</w:t>
            </w:r>
          </w:p>
        </w:tc>
        <w:tc>
          <w:tcPr>
            <w:tcW w:w="5310" w:type="dxa"/>
          </w:tcPr>
          <w:p w:rsidR="00E6557F" w:rsidRDefault="00E6557F" w:rsidP="00130FBB">
            <w:pPr>
              <w:ind w:right="-1800"/>
            </w:pPr>
            <w:r>
              <w:t xml:space="preserve">Cell phone use other than texting    </w:t>
            </w:r>
            <w:r w:rsidRPr="00E6557F">
              <w:rPr>
                <w:b/>
              </w:rPr>
              <w:t>Added 2013</w:t>
            </w:r>
          </w:p>
        </w:tc>
      </w:tr>
      <w:tr w:rsidR="00CF2BDF" w:rsidRPr="00CF2BDF" w:rsidTr="00E6557F">
        <w:tc>
          <w:tcPr>
            <w:tcW w:w="846" w:type="dxa"/>
          </w:tcPr>
          <w:p w:rsidR="00CF2BDF" w:rsidRPr="00CF2BDF" w:rsidRDefault="00CF2BDF" w:rsidP="0099145D">
            <w:pPr>
              <w:ind w:right="-1800"/>
            </w:pPr>
            <w:r>
              <w:t>99</w:t>
            </w:r>
          </w:p>
        </w:tc>
        <w:tc>
          <w:tcPr>
            <w:tcW w:w="5310" w:type="dxa"/>
          </w:tcPr>
          <w:p w:rsidR="00CF2BDF" w:rsidRPr="00CF2BDF" w:rsidRDefault="00CF2BDF" w:rsidP="0099145D">
            <w:pPr>
              <w:ind w:right="-1800"/>
            </w:pPr>
            <w:r w:rsidRPr="00CF2BDF">
              <w:t>Unknown</w:t>
            </w:r>
          </w:p>
        </w:tc>
      </w:tr>
    </w:tbl>
    <w:p w:rsidR="00A94B05" w:rsidRDefault="00A94B05" w:rsidP="00E6557F"/>
    <w:p w:rsidR="00A94B05" w:rsidRDefault="00E6557F" w:rsidP="003F4C6E">
      <w:pPr>
        <w:pStyle w:val="ListParagraph"/>
        <w:numPr>
          <w:ilvl w:val="0"/>
          <w:numId w:val="2"/>
        </w:numPr>
      </w:pPr>
      <w:proofErr w:type="spellStart"/>
      <w:r>
        <w:rPr>
          <w:b/>
        </w:rPr>
        <w:t>SeatingPos</w:t>
      </w:r>
      <w:proofErr w:type="spellEnd"/>
      <w:r>
        <w:rPr>
          <w:b/>
        </w:rPr>
        <w:t xml:space="preserve"> (</w:t>
      </w:r>
      <w:r w:rsidR="00D536F0">
        <w:rPr>
          <w:b/>
        </w:rPr>
        <w:t>Numeric)</w:t>
      </w:r>
      <w:r w:rsidR="00841034">
        <w:rPr>
          <w:b/>
        </w:rPr>
        <w:t xml:space="preserve"> - </w:t>
      </w:r>
      <w:r w:rsidR="00841034" w:rsidRPr="00841034">
        <w:t>Code for s</w:t>
      </w:r>
      <w:r w:rsidR="00A94B05" w:rsidRPr="00841034">
        <w:t>eating</w:t>
      </w:r>
      <w:r w:rsidR="00A94B05">
        <w:t xml:space="preserve"> position</w:t>
      </w:r>
      <w:r>
        <w:t xml:space="preserve"> of the motor vehicle occupant.</w:t>
      </w:r>
    </w:p>
    <w:p w:rsidR="00E6557F" w:rsidRDefault="00E6557F" w:rsidP="00E6557F">
      <w:pPr>
        <w:jc w:val="both"/>
      </w:pPr>
    </w:p>
    <w:tbl>
      <w:tblPr>
        <w:tblStyle w:val="TableGrid"/>
        <w:tblW w:w="0" w:type="auto"/>
        <w:tblInd w:w="432" w:type="dxa"/>
        <w:tblLook w:val="04A0" w:firstRow="1" w:lastRow="0" w:firstColumn="1" w:lastColumn="0" w:noHBand="0" w:noVBand="1"/>
      </w:tblPr>
      <w:tblGrid>
        <w:gridCol w:w="846"/>
        <w:gridCol w:w="3510"/>
      </w:tblGrid>
      <w:tr w:rsidR="00E6557F" w:rsidRPr="00E6557F" w:rsidTr="009A6B3B">
        <w:tc>
          <w:tcPr>
            <w:tcW w:w="846" w:type="dxa"/>
          </w:tcPr>
          <w:p w:rsidR="00E6557F" w:rsidRPr="00E6557F" w:rsidRDefault="00E6557F" w:rsidP="0099145D">
            <w:pPr>
              <w:jc w:val="both"/>
            </w:pPr>
            <w:r w:rsidRPr="00E6557F">
              <w:t>1</w:t>
            </w:r>
          </w:p>
        </w:tc>
        <w:tc>
          <w:tcPr>
            <w:tcW w:w="3510" w:type="dxa"/>
          </w:tcPr>
          <w:p w:rsidR="00E6557F" w:rsidRPr="00E6557F" w:rsidRDefault="00E6557F" w:rsidP="0099145D">
            <w:pPr>
              <w:jc w:val="both"/>
            </w:pPr>
            <w:r w:rsidRPr="00E6557F">
              <w:t>Driver</w:t>
            </w:r>
          </w:p>
        </w:tc>
      </w:tr>
      <w:tr w:rsidR="00E6557F" w:rsidRPr="00E6557F" w:rsidTr="009A6B3B">
        <w:tc>
          <w:tcPr>
            <w:tcW w:w="846" w:type="dxa"/>
          </w:tcPr>
          <w:p w:rsidR="00E6557F" w:rsidRPr="00E6557F" w:rsidRDefault="00E6557F" w:rsidP="0099145D">
            <w:pPr>
              <w:jc w:val="both"/>
            </w:pPr>
            <w:r w:rsidRPr="00E6557F">
              <w:t>2</w:t>
            </w:r>
          </w:p>
        </w:tc>
        <w:tc>
          <w:tcPr>
            <w:tcW w:w="3510" w:type="dxa"/>
          </w:tcPr>
          <w:p w:rsidR="00E6557F" w:rsidRPr="00E6557F" w:rsidRDefault="00E6557F" w:rsidP="0099145D">
            <w:pPr>
              <w:jc w:val="both"/>
            </w:pPr>
            <w:r w:rsidRPr="00E6557F">
              <w:t>Center front</w:t>
            </w:r>
          </w:p>
        </w:tc>
      </w:tr>
      <w:tr w:rsidR="00E6557F" w:rsidRPr="00E6557F" w:rsidTr="009A6B3B">
        <w:tc>
          <w:tcPr>
            <w:tcW w:w="846" w:type="dxa"/>
          </w:tcPr>
          <w:p w:rsidR="00E6557F" w:rsidRPr="00E6557F" w:rsidRDefault="00E6557F" w:rsidP="0099145D">
            <w:pPr>
              <w:jc w:val="both"/>
            </w:pPr>
            <w:r w:rsidRPr="00E6557F">
              <w:t>3</w:t>
            </w:r>
          </w:p>
        </w:tc>
        <w:tc>
          <w:tcPr>
            <w:tcW w:w="3510" w:type="dxa"/>
          </w:tcPr>
          <w:p w:rsidR="00E6557F" w:rsidRPr="00E6557F" w:rsidRDefault="00E6557F" w:rsidP="0099145D">
            <w:pPr>
              <w:jc w:val="both"/>
            </w:pPr>
            <w:r w:rsidRPr="00E6557F">
              <w:t>Passenger</w:t>
            </w:r>
          </w:p>
        </w:tc>
      </w:tr>
      <w:tr w:rsidR="00E6557F" w:rsidRPr="00E6557F" w:rsidTr="009A6B3B">
        <w:tc>
          <w:tcPr>
            <w:tcW w:w="846" w:type="dxa"/>
          </w:tcPr>
          <w:p w:rsidR="00E6557F" w:rsidRPr="00E6557F" w:rsidRDefault="00E6557F" w:rsidP="0099145D">
            <w:pPr>
              <w:jc w:val="both"/>
            </w:pPr>
            <w:r w:rsidRPr="00E6557F">
              <w:t>4</w:t>
            </w:r>
          </w:p>
        </w:tc>
        <w:tc>
          <w:tcPr>
            <w:tcW w:w="3510" w:type="dxa"/>
          </w:tcPr>
          <w:p w:rsidR="00E6557F" w:rsidRPr="00E6557F" w:rsidRDefault="00E6557F" w:rsidP="0099145D">
            <w:pPr>
              <w:jc w:val="both"/>
            </w:pPr>
            <w:r w:rsidRPr="00E6557F">
              <w:t>Second row left</w:t>
            </w:r>
          </w:p>
        </w:tc>
      </w:tr>
      <w:tr w:rsidR="00E6557F" w:rsidRPr="00E6557F" w:rsidTr="009A6B3B">
        <w:tc>
          <w:tcPr>
            <w:tcW w:w="846" w:type="dxa"/>
          </w:tcPr>
          <w:p w:rsidR="00E6557F" w:rsidRPr="00E6557F" w:rsidRDefault="00E6557F" w:rsidP="0099145D">
            <w:pPr>
              <w:jc w:val="both"/>
            </w:pPr>
            <w:r w:rsidRPr="00E6557F">
              <w:t>5</w:t>
            </w:r>
          </w:p>
        </w:tc>
        <w:tc>
          <w:tcPr>
            <w:tcW w:w="3510" w:type="dxa"/>
          </w:tcPr>
          <w:p w:rsidR="00E6557F" w:rsidRPr="00E6557F" w:rsidRDefault="00E6557F" w:rsidP="0099145D">
            <w:pPr>
              <w:jc w:val="both"/>
            </w:pPr>
            <w:r w:rsidRPr="00E6557F">
              <w:t>Second row center</w:t>
            </w:r>
          </w:p>
        </w:tc>
      </w:tr>
      <w:tr w:rsidR="00E6557F" w:rsidRPr="00E6557F" w:rsidTr="009A6B3B">
        <w:tc>
          <w:tcPr>
            <w:tcW w:w="846" w:type="dxa"/>
          </w:tcPr>
          <w:p w:rsidR="00E6557F" w:rsidRPr="00E6557F" w:rsidRDefault="00E6557F" w:rsidP="0099145D">
            <w:pPr>
              <w:jc w:val="both"/>
            </w:pPr>
            <w:r w:rsidRPr="00E6557F">
              <w:t>6</w:t>
            </w:r>
          </w:p>
        </w:tc>
        <w:tc>
          <w:tcPr>
            <w:tcW w:w="3510" w:type="dxa"/>
          </w:tcPr>
          <w:p w:rsidR="00E6557F" w:rsidRPr="00E6557F" w:rsidRDefault="00E6557F" w:rsidP="0099145D">
            <w:pPr>
              <w:jc w:val="both"/>
            </w:pPr>
            <w:r w:rsidRPr="00E6557F">
              <w:t>Second row right</w:t>
            </w:r>
          </w:p>
        </w:tc>
      </w:tr>
      <w:tr w:rsidR="00E6557F" w:rsidRPr="00E6557F" w:rsidTr="009A6B3B">
        <w:tc>
          <w:tcPr>
            <w:tcW w:w="846" w:type="dxa"/>
          </w:tcPr>
          <w:p w:rsidR="00E6557F" w:rsidRPr="00E6557F" w:rsidRDefault="00E6557F" w:rsidP="0099145D">
            <w:pPr>
              <w:jc w:val="both"/>
            </w:pPr>
            <w:r w:rsidRPr="00E6557F">
              <w:t>7</w:t>
            </w:r>
          </w:p>
        </w:tc>
        <w:tc>
          <w:tcPr>
            <w:tcW w:w="3510" w:type="dxa"/>
          </w:tcPr>
          <w:p w:rsidR="00E6557F" w:rsidRPr="00E6557F" w:rsidRDefault="00E6557F" w:rsidP="0099145D">
            <w:pPr>
              <w:jc w:val="both"/>
            </w:pPr>
            <w:r w:rsidRPr="00E6557F">
              <w:t>Enclosed passengers</w:t>
            </w:r>
          </w:p>
        </w:tc>
      </w:tr>
      <w:tr w:rsidR="00E6557F" w:rsidRPr="00E6557F" w:rsidTr="009A6B3B">
        <w:tc>
          <w:tcPr>
            <w:tcW w:w="846" w:type="dxa"/>
          </w:tcPr>
          <w:p w:rsidR="00E6557F" w:rsidRPr="00E6557F" w:rsidRDefault="00E6557F" w:rsidP="0099145D">
            <w:pPr>
              <w:jc w:val="both"/>
            </w:pPr>
            <w:r w:rsidRPr="00E6557F">
              <w:t>8</w:t>
            </w:r>
          </w:p>
        </w:tc>
        <w:tc>
          <w:tcPr>
            <w:tcW w:w="3510" w:type="dxa"/>
          </w:tcPr>
          <w:p w:rsidR="00E6557F" w:rsidRPr="00E6557F" w:rsidRDefault="00E6557F" w:rsidP="0099145D">
            <w:pPr>
              <w:jc w:val="both"/>
            </w:pPr>
            <w:r w:rsidRPr="00E6557F">
              <w:t>Exposed passengers</w:t>
            </w:r>
          </w:p>
        </w:tc>
      </w:tr>
      <w:tr w:rsidR="00E6557F" w:rsidRPr="00E6557F" w:rsidTr="009A6B3B">
        <w:tc>
          <w:tcPr>
            <w:tcW w:w="846" w:type="dxa"/>
          </w:tcPr>
          <w:p w:rsidR="00E6557F" w:rsidRPr="00E6557F" w:rsidRDefault="00E6557F" w:rsidP="0099145D">
            <w:pPr>
              <w:jc w:val="both"/>
            </w:pPr>
            <w:r w:rsidRPr="00E6557F">
              <w:t>9</w:t>
            </w:r>
          </w:p>
        </w:tc>
        <w:tc>
          <w:tcPr>
            <w:tcW w:w="3510" w:type="dxa"/>
          </w:tcPr>
          <w:p w:rsidR="00E6557F" w:rsidRPr="00E6557F" w:rsidRDefault="00E6557F" w:rsidP="0099145D">
            <w:pPr>
              <w:jc w:val="both"/>
            </w:pPr>
            <w:r w:rsidRPr="00E6557F">
              <w:t>Unknown position</w:t>
            </w:r>
          </w:p>
        </w:tc>
      </w:tr>
      <w:tr w:rsidR="00E6557F" w:rsidRPr="00E6557F" w:rsidTr="009A6B3B">
        <w:tc>
          <w:tcPr>
            <w:tcW w:w="846" w:type="dxa"/>
          </w:tcPr>
          <w:p w:rsidR="00E6557F" w:rsidRPr="00E6557F" w:rsidRDefault="00E6557F" w:rsidP="0099145D">
            <w:pPr>
              <w:ind w:right="-1800"/>
              <w:jc w:val="both"/>
            </w:pPr>
            <w:r w:rsidRPr="00E6557F">
              <w:t>10</w:t>
            </w:r>
          </w:p>
        </w:tc>
        <w:tc>
          <w:tcPr>
            <w:tcW w:w="3510" w:type="dxa"/>
          </w:tcPr>
          <w:p w:rsidR="00E6557F" w:rsidRPr="00E6557F" w:rsidRDefault="00E6557F" w:rsidP="0099145D">
            <w:pPr>
              <w:ind w:right="-1800"/>
              <w:jc w:val="both"/>
            </w:pPr>
            <w:r w:rsidRPr="00E6557F">
              <w:t>Third row left</w:t>
            </w:r>
          </w:p>
        </w:tc>
      </w:tr>
      <w:tr w:rsidR="00E6557F" w:rsidRPr="00E6557F" w:rsidTr="009A6B3B">
        <w:tc>
          <w:tcPr>
            <w:tcW w:w="846" w:type="dxa"/>
          </w:tcPr>
          <w:p w:rsidR="00E6557F" w:rsidRPr="00E6557F" w:rsidRDefault="00E6557F" w:rsidP="0099145D">
            <w:pPr>
              <w:ind w:right="-1800"/>
              <w:jc w:val="both"/>
            </w:pPr>
            <w:r w:rsidRPr="00E6557F">
              <w:t>11</w:t>
            </w:r>
          </w:p>
        </w:tc>
        <w:tc>
          <w:tcPr>
            <w:tcW w:w="3510" w:type="dxa"/>
          </w:tcPr>
          <w:p w:rsidR="00E6557F" w:rsidRPr="00E6557F" w:rsidRDefault="00E6557F" w:rsidP="0099145D">
            <w:pPr>
              <w:ind w:right="-1800"/>
              <w:jc w:val="both"/>
            </w:pPr>
            <w:r w:rsidRPr="00E6557F">
              <w:t>Third row center</w:t>
            </w:r>
          </w:p>
        </w:tc>
      </w:tr>
      <w:tr w:rsidR="00E6557F" w:rsidRPr="00E6557F" w:rsidTr="009A6B3B">
        <w:tc>
          <w:tcPr>
            <w:tcW w:w="846" w:type="dxa"/>
          </w:tcPr>
          <w:p w:rsidR="00E6557F" w:rsidRPr="00E6557F" w:rsidRDefault="00E6557F" w:rsidP="0099145D">
            <w:pPr>
              <w:ind w:right="-1800"/>
              <w:jc w:val="both"/>
            </w:pPr>
            <w:r w:rsidRPr="00E6557F">
              <w:t>12</w:t>
            </w:r>
          </w:p>
        </w:tc>
        <w:tc>
          <w:tcPr>
            <w:tcW w:w="3510" w:type="dxa"/>
          </w:tcPr>
          <w:p w:rsidR="00E6557F" w:rsidRPr="00E6557F" w:rsidRDefault="00E6557F" w:rsidP="0099145D">
            <w:pPr>
              <w:ind w:right="-1800"/>
              <w:jc w:val="both"/>
            </w:pPr>
            <w:r w:rsidRPr="00E6557F">
              <w:t>Third row right</w:t>
            </w:r>
          </w:p>
        </w:tc>
      </w:tr>
    </w:tbl>
    <w:p w:rsidR="00CB26F3" w:rsidRDefault="00CB26F3" w:rsidP="00A94B05">
      <w:pPr>
        <w:ind w:right="-1800"/>
        <w:jc w:val="both"/>
      </w:pPr>
    </w:p>
    <w:p w:rsidR="00042323" w:rsidRDefault="00042323" w:rsidP="00042323">
      <w:pPr>
        <w:ind w:left="864" w:hanging="432"/>
        <w:jc w:val="both"/>
      </w:pPr>
      <w:r>
        <w:t xml:space="preserve">Note:  10, 11, </w:t>
      </w:r>
      <w:r w:rsidR="00C944F4">
        <w:t xml:space="preserve">and </w:t>
      </w:r>
      <w:r>
        <w:t>12 were added for 2006</w:t>
      </w:r>
    </w:p>
    <w:p w:rsidR="00042323" w:rsidRDefault="00042323" w:rsidP="00A94B05">
      <w:pPr>
        <w:ind w:right="-1800"/>
        <w:jc w:val="both"/>
      </w:pPr>
    </w:p>
    <w:p w:rsidR="006F120B" w:rsidRPr="00042323" w:rsidRDefault="00D536F0" w:rsidP="003F4C6E">
      <w:pPr>
        <w:pStyle w:val="ListParagraph"/>
        <w:numPr>
          <w:ilvl w:val="0"/>
          <w:numId w:val="2"/>
        </w:numPr>
      </w:pPr>
      <w:proofErr w:type="spellStart"/>
      <w:r>
        <w:rPr>
          <w:b/>
        </w:rPr>
        <w:t>Person</w:t>
      </w:r>
      <w:r w:rsidR="00042323">
        <w:rPr>
          <w:b/>
        </w:rPr>
        <w:t>Injury</w:t>
      </w:r>
      <w:r>
        <w:rPr>
          <w:b/>
        </w:rPr>
        <w:t>Class</w:t>
      </w:r>
      <w:proofErr w:type="spellEnd"/>
      <w:r w:rsidR="00042323">
        <w:rPr>
          <w:b/>
        </w:rPr>
        <w:t xml:space="preserve"> (</w:t>
      </w:r>
      <w:r>
        <w:rPr>
          <w:b/>
        </w:rPr>
        <w:t>Numeric</w:t>
      </w:r>
      <w:r w:rsidR="00042323">
        <w:rPr>
          <w:b/>
        </w:rPr>
        <w:t>)</w:t>
      </w:r>
      <w:r w:rsidR="00913952">
        <w:rPr>
          <w:b/>
        </w:rPr>
        <w:t xml:space="preserve"> - </w:t>
      </w:r>
      <w:r w:rsidR="00C1231E">
        <w:t>Code</w:t>
      </w:r>
      <w:r w:rsidR="009A6B3B" w:rsidRPr="009A6B3B">
        <w:t xml:space="preserve"> for</w:t>
      </w:r>
      <w:r w:rsidR="009A6B3B">
        <w:rPr>
          <w:b/>
        </w:rPr>
        <w:t xml:space="preserve"> </w:t>
      </w:r>
      <w:r w:rsidR="00CB26F3" w:rsidRPr="00042323">
        <w:t>Injury severity</w:t>
      </w:r>
      <w:r w:rsidR="00042323" w:rsidRPr="00042323">
        <w:t xml:space="preserve"> of person in crash</w:t>
      </w:r>
      <w:r w:rsidR="00841034">
        <w:t>.</w:t>
      </w:r>
    </w:p>
    <w:p w:rsidR="009746D5" w:rsidRDefault="009746D5" w:rsidP="00042323">
      <w:pPr>
        <w:jc w:val="both"/>
        <w:rPr>
          <w:b/>
        </w:rPr>
      </w:pPr>
    </w:p>
    <w:tbl>
      <w:tblPr>
        <w:tblStyle w:val="TableGrid"/>
        <w:tblW w:w="0" w:type="auto"/>
        <w:tblInd w:w="432" w:type="dxa"/>
        <w:tblLook w:val="04A0" w:firstRow="1" w:lastRow="0" w:firstColumn="1" w:lastColumn="0" w:noHBand="0" w:noVBand="1"/>
      </w:tblPr>
      <w:tblGrid>
        <w:gridCol w:w="846"/>
        <w:gridCol w:w="1260"/>
        <w:gridCol w:w="7020"/>
      </w:tblGrid>
      <w:tr w:rsidR="00D427DD" w:rsidRPr="00D427DD" w:rsidTr="00D427DD">
        <w:tc>
          <w:tcPr>
            <w:tcW w:w="846" w:type="dxa"/>
          </w:tcPr>
          <w:p w:rsidR="00D427DD" w:rsidRPr="00D427DD" w:rsidRDefault="00D427DD" w:rsidP="00070AB6">
            <w:pPr>
              <w:jc w:val="both"/>
            </w:pPr>
            <w:r w:rsidRPr="00D427DD">
              <w:t>4</w:t>
            </w:r>
          </w:p>
        </w:tc>
        <w:tc>
          <w:tcPr>
            <w:tcW w:w="1260" w:type="dxa"/>
          </w:tcPr>
          <w:p w:rsidR="00D427DD" w:rsidRPr="00D427DD" w:rsidRDefault="00D427DD" w:rsidP="00070AB6">
            <w:pPr>
              <w:jc w:val="both"/>
            </w:pPr>
            <w:r w:rsidRPr="00D427DD">
              <w:t>Fatality</w:t>
            </w:r>
          </w:p>
        </w:tc>
        <w:tc>
          <w:tcPr>
            <w:tcW w:w="7020" w:type="dxa"/>
          </w:tcPr>
          <w:p w:rsidR="00D427DD" w:rsidRPr="00D427DD" w:rsidRDefault="00D427DD" w:rsidP="00070AB6">
            <w:pPr>
              <w:jc w:val="both"/>
            </w:pPr>
          </w:p>
        </w:tc>
      </w:tr>
      <w:tr w:rsidR="00D427DD" w:rsidRPr="00D427DD" w:rsidTr="00D427DD">
        <w:tc>
          <w:tcPr>
            <w:tcW w:w="846" w:type="dxa"/>
          </w:tcPr>
          <w:p w:rsidR="00D427DD" w:rsidRPr="00D427DD" w:rsidRDefault="00D427DD" w:rsidP="00070AB6">
            <w:r w:rsidRPr="00D427DD">
              <w:t>3</w:t>
            </w:r>
          </w:p>
        </w:tc>
        <w:tc>
          <w:tcPr>
            <w:tcW w:w="1260" w:type="dxa"/>
          </w:tcPr>
          <w:p w:rsidR="00D427DD" w:rsidRPr="00D427DD" w:rsidRDefault="00D427DD" w:rsidP="00070AB6">
            <w:r w:rsidRPr="00D427DD">
              <w:t>A-Injury</w:t>
            </w:r>
          </w:p>
        </w:tc>
        <w:tc>
          <w:tcPr>
            <w:tcW w:w="7020" w:type="dxa"/>
          </w:tcPr>
          <w:p w:rsidR="00D427DD" w:rsidRPr="00D427DD" w:rsidRDefault="00D427DD" w:rsidP="00070AB6">
            <w:r w:rsidRPr="00D427DD">
              <w:t>Incapacitating injury:  Any injury other than fatal injury which prevents the injured person from walking, driving, or normally continuing the activities he/she was capable of performing before the injury occurred.  Includes severe lacerations, broken limbs, skull or chest injuries, and abdominal injuries.</w:t>
            </w:r>
          </w:p>
        </w:tc>
      </w:tr>
      <w:tr w:rsidR="00D427DD" w:rsidRPr="00D427DD" w:rsidTr="00D427DD">
        <w:tc>
          <w:tcPr>
            <w:tcW w:w="846" w:type="dxa"/>
          </w:tcPr>
          <w:p w:rsidR="00D427DD" w:rsidRPr="00D427DD" w:rsidRDefault="00D427DD" w:rsidP="00070AB6">
            <w:r w:rsidRPr="00D427DD">
              <w:t>2</w:t>
            </w:r>
          </w:p>
        </w:tc>
        <w:tc>
          <w:tcPr>
            <w:tcW w:w="1260" w:type="dxa"/>
          </w:tcPr>
          <w:p w:rsidR="00D427DD" w:rsidRPr="00D427DD" w:rsidRDefault="00D427DD" w:rsidP="00070AB6">
            <w:r w:rsidRPr="00D427DD">
              <w:t>B-injury</w:t>
            </w:r>
          </w:p>
        </w:tc>
        <w:tc>
          <w:tcPr>
            <w:tcW w:w="7020" w:type="dxa"/>
          </w:tcPr>
          <w:p w:rsidR="00D427DD" w:rsidRPr="00D427DD" w:rsidRDefault="00D427DD" w:rsidP="00070AB6">
            <w:r w:rsidRPr="00D427DD">
              <w:t>Non-incapacitating injury:  Any injury, other than fatal or incapacitating injury, which is evident to observers at the scene of the crash.  Includes lump on head, abrasions, bruises, and minor lacerations.</w:t>
            </w:r>
          </w:p>
        </w:tc>
      </w:tr>
      <w:tr w:rsidR="00D427DD" w:rsidRPr="00D427DD" w:rsidTr="00D427DD">
        <w:tc>
          <w:tcPr>
            <w:tcW w:w="846" w:type="dxa"/>
          </w:tcPr>
          <w:p w:rsidR="00D427DD" w:rsidRPr="00D427DD" w:rsidRDefault="00D427DD" w:rsidP="00070AB6">
            <w:r w:rsidRPr="00D427DD">
              <w:t>1</w:t>
            </w:r>
          </w:p>
        </w:tc>
        <w:tc>
          <w:tcPr>
            <w:tcW w:w="1260" w:type="dxa"/>
          </w:tcPr>
          <w:p w:rsidR="00D427DD" w:rsidRPr="00D427DD" w:rsidRDefault="00D427DD" w:rsidP="00070AB6">
            <w:r w:rsidRPr="00D427DD">
              <w:t>C-injury</w:t>
            </w:r>
          </w:p>
        </w:tc>
        <w:tc>
          <w:tcPr>
            <w:tcW w:w="7020" w:type="dxa"/>
          </w:tcPr>
          <w:p w:rsidR="00D427DD" w:rsidRPr="00D427DD" w:rsidRDefault="00D427DD" w:rsidP="00070AB6">
            <w:r w:rsidRPr="00D427DD">
              <w:t>Possible injury:  Any injury reported or claimed which is not either of the above injuries.  Includes momentary unconsciousness, claims of injuries not evident, limping, complaint of pain, nausea, and hysteria.</w:t>
            </w:r>
          </w:p>
        </w:tc>
      </w:tr>
      <w:tr w:rsidR="00D427DD" w:rsidRPr="00D427DD" w:rsidTr="00D427DD">
        <w:tc>
          <w:tcPr>
            <w:tcW w:w="846" w:type="dxa"/>
          </w:tcPr>
          <w:p w:rsidR="00D427DD" w:rsidRPr="00D427DD" w:rsidRDefault="00D427DD" w:rsidP="00070AB6">
            <w:r w:rsidRPr="00D427DD">
              <w:t>0</w:t>
            </w:r>
          </w:p>
        </w:tc>
        <w:tc>
          <w:tcPr>
            <w:tcW w:w="1260" w:type="dxa"/>
          </w:tcPr>
          <w:p w:rsidR="00D427DD" w:rsidRPr="00D427DD" w:rsidRDefault="00D427DD" w:rsidP="00070AB6">
            <w:r w:rsidRPr="00D427DD">
              <w:t>No indication of injury.</w:t>
            </w:r>
          </w:p>
        </w:tc>
        <w:tc>
          <w:tcPr>
            <w:tcW w:w="7020" w:type="dxa"/>
          </w:tcPr>
          <w:p w:rsidR="00D427DD" w:rsidRPr="00D427DD" w:rsidRDefault="00D427DD" w:rsidP="00070AB6"/>
        </w:tc>
      </w:tr>
    </w:tbl>
    <w:p w:rsidR="00A27EB4" w:rsidRDefault="00A27EB4" w:rsidP="009A6B3B">
      <w:pPr>
        <w:ind w:left="432"/>
        <w:jc w:val="both"/>
      </w:pPr>
    </w:p>
    <w:p w:rsidR="00DE42EB" w:rsidRPr="00042323" w:rsidRDefault="00DE42EB" w:rsidP="00DE42EB">
      <w:pPr>
        <w:ind w:left="432"/>
        <w:jc w:val="both"/>
      </w:pPr>
      <w:r w:rsidRPr="00042323">
        <w:t>Note:  Values changed starting with 2004 data</w:t>
      </w:r>
    </w:p>
    <w:p w:rsidR="0099145D" w:rsidRDefault="0099145D"/>
    <w:p w:rsidR="00734C64" w:rsidRDefault="008324F5" w:rsidP="003F4C6E">
      <w:pPr>
        <w:pStyle w:val="ListParagraph"/>
        <w:numPr>
          <w:ilvl w:val="0"/>
          <w:numId w:val="2"/>
        </w:numPr>
        <w:rPr>
          <w:b/>
        </w:rPr>
      </w:pPr>
      <w:r>
        <w:rPr>
          <w:b/>
        </w:rPr>
        <w:t>SAFT</w:t>
      </w:r>
      <w:r w:rsidR="00D536F0">
        <w:rPr>
          <w:b/>
        </w:rPr>
        <w:t xml:space="preserve"> (Text</w:t>
      </w:r>
      <w:r w:rsidR="009A6B3B">
        <w:rPr>
          <w:b/>
        </w:rPr>
        <w:t>)</w:t>
      </w:r>
      <w:r w:rsidR="00841034">
        <w:rPr>
          <w:b/>
        </w:rPr>
        <w:t xml:space="preserve"> - </w:t>
      </w:r>
      <w:r w:rsidR="00841034" w:rsidRPr="00841034">
        <w:t>Code for s</w:t>
      </w:r>
      <w:r w:rsidR="009A6B3B" w:rsidRPr="00841034">
        <w:t>afety</w:t>
      </w:r>
      <w:r w:rsidR="009A6B3B" w:rsidRPr="009A6B3B">
        <w:t xml:space="preserve"> equipment used by </w:t>
      </w:r>
      <w:r w:rsidR="00841034">
        <w:t xml:space="preserve">motor vehicle occupant </w:t>
      </w:r>
      <w:r w:rsidR="009A6B3B" w:rsidRPr="009A6B3B">
        <w:t>in crash</w:t>
      </w:r>
    </w:p>
    <w:p w:rsidR="009A6B3B" w:rsidRDefault="009A6B3B" w:rsidP="009A6B3B"/>
    <w:tbl>
      <w:tblPr>
        <w:tblStyle w:val="TableGrid"/>
        <w:tblW w:w="0" w:type="auto"/>
        <w:tblInd w:w="432" w:type="dxa"/>
        <w:tblLook w:val="04A0" w:firstRow="1" w:lastRow="0" w:firstColumn="1" w:lastColumn="0" w:noHBand="0" w:noVBand="1"/>
      </w:tblPr>
      <w:tblGrid>
        <w:gridCol w:w="846"/>
        <w:gridCol w:w="3510"/>
      </w:tblGrid>
      <w:tr w:rsidR="00CF2BDF" w:rsidRPr="00CF2BDF" w:rsidTr="009A6B3B">
        <w:tc>
          <w:tcPr>
            <w:tcW w:w="846" w:type="dxa"/>
          </w:tcPr>
          <w:p w:rsidR="00CF2BDF" w:rsidRPr="00CF2BDF" w:rsidRDefault="00CF2BDF" w:rsidP="0099145D">
            <w:pPr>
              <w:ind w:right="-1800"/>
            </w:pPr>
            <w:r>
              <w:t>1</w:t>
            </w:r>
          </w:p>
        </w:tc>
        <w:tc>
          <w:tcPr>
            <w:tcW w:w="3510" w:type="dxa"/>
          </w:tcPr>
          <w:p w:rsidR="00CF2BDF" w:rsidRPr="00CF2BDF" w:rsidRDefault="00CF2BDF" w:rsidP="0099145D">
            <w:pPr>
              <w:ind w:right="-1800"/>
            </w:pPr>
            <w:r>
              <w:t>N</w:t>
            </w:r>
            <w:r w:rsidRPr="00CF2BDF">
              <w:t>one present</w:t>
            </w:r>
          </w:p>
        </w:tc>
      </w:tr>
      <w:tr w:rsidR="00CF2BDF" w:rsidRPr="00CF2BDF" w:rsidTr="009A6B3B">
        <w:tc>
          <w:tcPr>
            <w:tcW w:w="846" w:type="dxa"/>
          </w:tcPr>
          <w:p w:rsidR="00CF2BDF" w:rsidRPr="00CF2BDF" w:rsidRDefault="00CF2BDF" w:rsidP="0099145D">
            <w:pPr>
              <w:ind w:right="-1800"/>
            </w:pPr>
            <w:r>
              <w:t>2</w:t>
            </w:r>
          </w:p>
        </w:tc>
        <w:tc>
          <w:tcPr>
            <w:tcW w:w="3510" w:type="dxa"/>
          </w:tcPr>
          <w:p w:rsidR="00CF2BDF" w:rsidRPr="00CF2BDF" w:rsidRDefault="00CF2BDF" w:rsidP="0099145D">
            <w:pPr>
              <w:ind w:right="-1800"/>
            </w:pPr>
            <w:r w:rsidRPr="00CF2BDF">
              <w:t>Safety belt used</w:t>
            </w:r>
          </w:p>
        </w:tc>
      </w:tr>
      <w:tr w:rsidR="00CF2BDF" w:rsidRPr="00CF2BDF" w:rsidTr="009A6B3B">
        <w:tc>
          <w:tcPr>
            <w:tcW w:w="846" w:type="dxa"/>
          </w:tcPr>
          <w:p w:rsidR="00CF2BDF" w:rsidRPr="00CF2BDF" w:rsidRDefault="00CF2BDF" w:rsidP="0099145D">
            <w:pPr>
              <w:ind w:right="-1800"/>
            </w:pPr>
            <w:r>
              <w:t>3</w:t>
            </w:r>
          </w:p>
        </w:tc>
        <w:tc>
          <w:tcPr>
            <w:tcW w:w="3510" w:type="dxa"/>
          </w:tcPr>
          <w:p w:rsidR="00CF2BDF" w:rsidRPr="00CF2BDF" w:rsidRDefault="00CF2BDF" w:rsidP="0099145D">
            <w:pPr>
              <w:ind w:right="-1800"/>
            </w:pPr>
            <w:r w:rsidRPr="00CF2BDF">
              <w:t>Safety belt not used</w:t>
            </w:r>
          </w:p>
        </w:tc>
      </w:tr>
      <w:tr w:rsidR="00CF2BDF" w:rsidRPr="00CF2BDF" w:rsidTr="009A6B3B">
        <w:tc>
          <w:tcPr>
            <w:tcW w:w="846" w:type="dxa"/>
          </w:tcPr>
          <w:p w:rsidR="00CF2BDF" w:rsidRPr="00CF2BDF" w:rsidRDefault="00CF2BDF" w:rsidP="0099145D">
            <w:pPr>
              <w:ind w:right="-1800"/>
            </w:pPr>
            <w:r>
              <w:t>4</w:t>
            </w:r>
          </w:p>
        </w:tc>
        <w:tc>
          <w:tcPr>
            <w:tcW w:w="3510" w:type="dxa"/>
          </w:tcPr>
          <w:p w:rsidR="00CF2BDF" w:rsidRPr="00CF2BDF" w:rsidRDefault="00CF2BDF" w:rsidP="0099145D">
            <w:pPr>
              <w:ind w:right="-1800"/>
            </w:pPr>
            <w:r w:rsidRPr="00CF2BDF">
              <w:t>Helmet used</w:t>
            </w:r>
          </w:p>
        </w:tc>
      </w:tr>
      <w:tr w:rsidR="00CF2BDF" w:rsidRPr="00CF2BDF" w:rsidTr="009A6B3B">
        <w:tc>
          <w:tcPr>
            <w:tcW w:w="846" w:type="dxa"/>
          </w:tcPr>
          <w:p w:rsidR="00CF2BDF" w:rsidRPr="00CF2BDF" w:rsidRDefault="00CF2BDF" w:rsidP="0099145D">
            <w:pPr>
              <w:ind w:right="-1800"/>
            </w:pPr>
            <w:r>
              <w:t>5</w:t>
            </w:r>
          </w:p>
        </w:tc>
        <w:tc>
          <w:tcPr>
            <w:tcW w:w="3510" w:type="dxa"/>
          </w:tcPr>
          <w:p w:rsidR="00CF2BDF" w:rsidRPr="00CF2BDF" w:rsidRDefault="00CF2BDF" w:rsidP="0099145D">
            <w:pPr>
              <w:ind w:right="-1800"/>
            </w:pPr>
            <w:r w:rsidRPr="00CF2BDF">
              <w:t>Helmet not used</w:t>
            </w:r>
          </w:p>
        </w:tc>
      </w:tr>
      <w:tr w:rsidR="00CF2BDF" w:rsidRPr="00CF2BDF" w:rsidTr="009A6B3B">
        <w:tc>
          <w:tcPr>
            <w:tcW w:w="846" w:type="dxa"/>
          </w:tcPr>
          <w:p w:rsidR="00CF2BDF" w:rsidRPr="00CF2BDF" w:rsidRDefault="00CF2BDF" w:rsidP="00CF2BDF">
            <w:pPr>
              <w:ind w:right="-1800"/>
            </w:pPr>
            <w:r>
              <w:t>6</w:t>
            </w:r>
          </w:p>
        </w:tc>
        <w:tc>
          <w:tcPr>
            <w:tcW w:w="3510" w:type="dxa"/>
          </w:tcPr>
          <w:p w:rsidR="00CF2BDF" w:rsidRPr="00CF2BDF" w:rsidRDefault="00CF2BDF" w:rsidP="0099145D">
            <w:pPr>
              <w:ind w:right="-1800"/>
            </w:pPr>
            <w:r w:rsidRPr="00CF2BDF">
              <w:t>Child restraint used</w:t>
            </w:r>
          </w:p>
        </w:tc>
      </w:tr>
      <w:tr w:rsidR="00CF2BDF" w:rsidRPr="00CF2BDF" w:rsidTr="009A6B3B">
        <w:tc>
          <w:tcPr>
            <w:tcW w:w="846" w:type="dxa"/>
          </w:tcPr>
          <w:p w:rsidR="00CF2BDF" w:rsidRPr="00CF2BDF" w:rsidRDefault="00CF2BDF" w:rsidP="0099145D">
            <w:pPr>
              <w:ind w:right="-1800"/>
            </w:pPr>
            <w:r>
              <w:t>7</w:t>
            </w:r>
          </w:p>
        </w:tc>
        <w:tc>
          <w:tcPr>
            <w:tcW w:w="3510" w:type="dxa"/>
          </w:tcPr>
          <w:p w:rsidR="00CF2BDF" w:rsidRPr="00CF2BDF" w:rsidRDefault="00CF2BDF" w:rsidP="0099145D">
            <w:pPr>
              <w:ind w:right="-1800"/>
            </w:pPr>
            <w:r w:rsidRPr="00CF2BDF">
              <w:t>Child restraint used improperly</w:t>
            </w:r>
          </w:p>
        </w:tc>
      </w:tr>
      <w:tr w:rsidR="00CF2BDF" w:rsidRPr="00CF2BDF" w:rsidTr="009A6B3B">
        <w:tc>
          <w:tcPr>
            <w:tcW w:w="846" w:type="dxa"/>
          </w:tcPr>
          <w:p w:rsidR="00CF2BDF" w:rsidRPr="00CF2BDF" w:rsidRDefault="00CF2BDF" w:rsidP="0099145D">
            <w:pPr>
              <w:ind w:right="-1800"/>
            </w:pPr>
            <w:r>
              <w:t>8</w:t>
            </w:r>
          </w:p>
        </w:tc>
        <w:tc>
          <w:tcPr>
            <w:tcW w:w="3510" w:type="dxa"/>
          </w:tcPr>
          <w:p w:rsidR="00CF2BDF" w:rsidRPr="00CF2BDF" w:rsidRDefault="00CF2BDF" w:rsidP="0099145D">
            <w:pPr>
              <w:ind w:right="-1800"/>
            </w:pPr>
            <w:r w:rsidRPr="00CF2BDF">
              <w:t>Child restraint not used</w:t>
            </w:r>
          </w:p>
        </w:tc>
      </w:tr>
      <w:tr w:rsidR="00CF2BDF" w:rsidRPr="00CF2BDF" w:rsidTr="009A6B3B">
        <w:tc>
          <w:tcPr>
            <w:tcW w:w="846" w:type="dxa"/>
          </w:tcPr>
          <w:p w:rsidR="00CF2BDF" w:rsidRPr="00CF2BDF" w:rsidRDefault="00CF2BDF" w:rsidP="0099145D">
            <w:pPr>
              <w:ind w:right="-1800"/>
            </w:pPr>
            <w:r>
              <w:t>9</w:t>
            </w:r>
          </w:p>
        </w:tc>
        <w:tc>
          <w:tcPr>
            <w:tcW w:w="3510" w:type="dxa"/>
          </w:tcPr>
          <w:p w:rsidR="00CF2BDF" w:rsidRPr="00CF2BDF" w:rsidRDefault="00CF2BDF" w:rsidP="0099145D">
            <w:pPr>
              <w:ind w:right="-1800"/>
            </w:pPr>
            <w:r w:rsidRPr="00CF2BDF">
              <w:t>Usage unknown</w:t>
            </w:r>
          </w:p>
        </w:tc>
      </w:tr>
    </w:tbl>
    <w:p w:rsidR="00D427DD" w:rsidRDefault="00D427DD" w:rsidP="008324F5">
      <w:pPr>
        <w:ind w:right="-1800"/>
      </w:pPr>
    </w:p>
    <w:p w:rsidR="00D427DD" w:rsidRDefault="00D427DD">
      <w:r>
        <w:br w:type="page"/>
      </w:r>
    </w:p>
    <w:p w:rsidR="008324F5" w:rsidRDefault="008324F5" w:rsidP="003F4C6E">
      <w:pPr>
        <w:pStyle w:val="ListParagraph"/>
        <w:numPr>
          <w:ilvl w:val="0"/>
          <w:numId w:val="2"/>
        </w:numPr>
        <w:rPr>
          <w:b/>
        </w:rPr>
      </w:pPr>
      <w:r>
        <w:rPr>
          <w:b/>
        </w:rPr>
        <w:lastRenderedPageBreak/>
        <w:t>AIR</w:t>
      </w:r>
      <w:r w:rsidR="00D536F0">
        <w:rPr>
          <w:b/>
        </w:rPr>
        <w:t xml:space="preserve"> (Text</w:t>
      </w:r>
      <w:r w:rsidR="002B0545">
        <w:rPr>
          <w:b/>
        </w:rPr>
        <w:t>)</w:t>
      </w:r>
      <w:r w:rsidR="00841034">
        <w:rPr>
          <w:b/>
        </w:rPr>
        <w:t xml:space="preserve"> - </w:t>
      </w:r>
      <w:r w:rsidR="00841034" w:rsidRPr="00841034">
        <w:t>Code for a</w:t>
      </w:r>
      <w:r w:rsidR="00D536F0" w:rsidRPr="00841034">
        <w:t>irbag</w:t>
      </w:r>
      <w:r w:rsidR="00D536F0" w:rsidRPr="00D536F0">
        <w:t xml:space="preserve"> deployment status</w:t>
      </w:r>
      <w:r w:rsidR="001278F4">
        <w:t>.</w:t>
      </w:r>
    </w:p>
    <w:p w:rsidR="002B0545" w:rsidRDefault="002B0545" w:rsidP="008324F5">
      <w:pPr>
        <w:ind w:right="-1800"/>
      </w:pPr>
    </w:p>
    <w:tbl>
      <w:tblPr>
        <w:tblStyle w:val="TableGrid"/>
        <w:tblW w:w="0" w:type="auto"/>
        <w:tblInd w:w="432" w:type="dxa"/>
        <w:tblLook w:val="04A0" w:firstRow="1" w:lastRow="0" w:firstColumn="1" w:lastColumn="0" w:noHBand="0" w:noVBand="1"/>
      </w:tblPr>
      <w:tblGrid>
        <w:gridCol w:w="630"/>
        <w:gridCol w:w="3906"/>
      </w:tblGrid>
      <w:tr w:rsidR="002B0545" w:rsidRPr="002B0545" w:rsidTr="002B0545">
        <w:tc>
          <w:tcPr>
            <w:tcW w:w="630" w:type="dxa"/>
          </w:tcPr>
          <w:p w:rsidR="002B0545" w:rsidRPr="002B0545" w:rsidRDefault="002B0545" w:rsidP="0099145D">
            <w:pPr>
              <w:ind w:right="-1800"/>
            </w:pPr>
            <w:r w:rsidRPr="002B0545">
              <w:t>1</w:t>
            </w:r>
          </w:p>
        </w:tc>
        <w:tc>
          <w:tcPr>
            <w:tcW w:w="3906" w:type="dxa"/>
          </w:tcPr>
          <w:p w:rsidR="002B0545" w:rsidRPr="002B0545" w:rsidRDefault="002B0545" w:rsidP="0099145D">
            <w:pPr>
              <w:ind w:right="-1800"/>
            </w:pPr>
            <w:r>
              <w:t xml:space="preserve">With seat belt    </w:t>
            </w:r>
            <w:r w:rsidRPr="003B47ED">
              <w:rPr>
                <w:b/>
              </w:rPr>
              <w:t>Removed</w:t>
            </w:r>
            <w:r w:rsidRPr="00130FBB">
              <w:t xml:space="preserve"> </w:t>
            </w:r>
            <w:r w:rsidRPr="003B47ED">
              <w:rPr>
                <w:b/>
              </w:rPr>
              <w:t>2006</w:t>
            </w:r>
          </w:p>
        </w:tc>
      </w:tr>
      <w:tr w:rsidR="002B0545" w:rsidRPr="002B0545" w:rsidTr="002B0545">
        <w:tc>
          <w:tcPr>
            <w:tcW w:w="630" w:type="dxa"/>
          </w:tcPr>
          <w:p w:rsidR="002B0545" w:rsidRPr="002B0545" w:rsidRDefault="002B0545" w:rsidP="0099145D">
            <w:pPr>
              <w:ind w:right="-1800"/>
            </w:pPr>
            <w:r w:rsidRPr="002B0545">
              <w:t>2</w:t>
            </w:r>
          </w:p>
        </w:tc>
        <w:tc>
          <w:tcPr>
            <w:tcW w:w="3906" w:type="dxa"/>
          </w:tcPr>
          <w:p w:rsidR="002B0545" w:rsidRPr="002B0545" w:rsidRDefault="002B0545" w:rsidP="002B0545">
            <w:pPr>
              <w:ind w:right="-1800"/>
            </w:pPr>
            <w:r w:rsidRPr="002B0545">
              <w:t>Without seat belt</w:t>
            </w:r>
            <w:r>
              <w:t xml:space="preserve">    </w:t>
            </w:r>
            <w:r w:rsidRPr="003B47ED">
              <w:rPr>
                <w:b/>
              </w:rPr>
              <w:t>Removed 2006</w:t>
            </w:r>
          </w:p>
        </w:tc>
      </w:tr>
      <w:tr w:rsidR="002B0545" w:rsidRPr="002B0545" w:rsidTr="002B0545">
        <w:tc>
          <w:tcPr>
            <w:tcW w:w="630" w:type="dxa"/>
          </w:tcPr>
          <w:p w:rsidR="002B0545" w:rsidRPr="002B0545" w:rsidRDefault="002B0545" w:rsidP="0099145D">
            <w:pPr>
              <w:ind w:right="-1800"/>
            </w:pPr>
            <w:r w:rsidRPr="002B0545">
              <w:t>3</w:t>
            </w:r>
          </w:p>
        </w:tc>
        <w:tc>
          <w:tcPr>
            <w:tcW w:w="3906" w:type="dxa"/>
          </w:tcPr>
          <w:p w:rsidR="002B0545" w:rsidRPr="002B0545" w:rsidRDefault="002B0545" w:rsidP="0099145D">
            <w:pPr>
              <w:ind w:right="-1800"/>
            </w:pPr>
            <w:r w:rsidRPr="002B0545">
              <w:t>Not applicable</w:t>
            </w:r>
          </w:p>
        </w:tc>
      </w:tr>
      <w:tr w:rsidR="002B0545" w:rsidRPr="002B0545" w:rsidTr="002B0545">
        <w:tc>
          <w:tcPr>
            <w:tcW w:w="630" w:type="dxa"/>
          </w:tcPr>
          <w:p w:rsidR="002B0545" w:rsidRPr="002B0545" w:rsidRDefault="002B0545" w:rsidP="0099145D">
            <w:pPr>
              <w:ind w:right="-1800"/>
            </w:pPr>
            <w:r w:rsidRPr="002B0545">
              <w:t>4</w:t>
            </w:r>
          </w:p>
        </w:tc>
        <w:tc>
          <w:tcPr>
            <w:tcW w:w="3906" w:type="dxa"/>
          </w:tcPr>
          <w:p w:rsidR="002B0545" w:rsidRPr="002B0545" w:rsidRDefault="002B0545" w:rsidP="0099145D">
            <w:pPr>
              <w:ind w:right="-1800"/>
            </w:pPr>
            <w:r w:rsidRPr="002B0545">
              <w:t>Did not deploy</w:t>
            </w:r>
          </w:p>
        </w:tc>
      </w:tr>
      <w:tr w:rsidR="002B0545" w:rsidRPr="002B0545" w:rsidTr="002B0545">
        <w:tc>
          <w:tcPr>
            <w:tcW w:w="630" w:type="dxa"/>
          </w:tcPr>
          <w:p w:rsidR="002B0545" w:rsidRPr="002B0545" w:rsidRDefault="002B0545" w:rsidP="0099145D">
            <w:pPr>
              <w:ind w:right="-1800"/>
            </w:pPr>
            <w:r w:rsidRPr="002B0545">
              <w:t>5</w:t>
            </w:r>
          </w:p>
        </w:tc>
        <w:tc>
          <w:tcPr>
            <w:tcW w:w="3906" w:type="dxa"/>
          </w:tcPr>
          <w:p w:rsidR="002B0545" w:rsidRPr="002B0545" w:rsidRDefault="002B0545" w:rsidP="0099145D">
            <w:pPr>
              <w:ind w:right="-1800"/>
            </w:pPr>
            <w:r w:rsidRPr="002B0545">
              <w:t>Deployed, front</w:t>
            </w:r>
          </w:p>
        </w:tc>
      </w:tr>
      <w:tr w:rsidR="002B0545" w:rsidRPr="002B0545" w:rsidTr="002B0545">
        <w:tc>
          <w:tcPr>
            <w:tcW w:w="630" w:type="dxa"/>
          </w:tcPr>
          <w:p w:rsidR="002B0545" w:rsidRPr="002B0545" w:rsidRDefault="002B0545" w:rsidP="0099145D">
            <w:pPr>
              <w:ind w:right="-1800"/>
            </w:pPr>
            <w:r w:rsidRPr="002B0545">
              <w:t>6</w:t>
            </w:r>
          </w:p>
        </w:tc>
        <w:tc>
          <w:tcPr>
            <w:tcW w:w="3906" w:type="dxa"/>
          </w:tcPr>
          <w:p w:rsidR="002B0545" w:rsidRPr="002B0545" w:rsidRDefault="002B0545" w:rsidP="0099145D">
            <w:pPr>
              <w:ind w:right="-1800"/>
            </w:pPr>
            <w:r w:rsidRPr="002B0545">
              <w:t>Deployed, side</w:t>
            </w:r>
          </w:p>
        </w:tc>
      </w:tr>
      <w:tr w:rsidR="002B0545" w:rsidRPr="002B0545" w:rsidTr="002B0545">
        <w:tc>
          <w:tcPr>
            <w:tcW w:w="630" w:type="dxa"/>
          </w:tcPr>
          <w:p w:rsidR="002B0545" w:rsidRPr="002B0545" w:rsidRDefault="002B0545" w:rsidP="0099145D">
            <w:pPr>
              <w:ind w:right="-1800"/>
            </w:pPr>
            <w:r w:rsidRPr="002B0545">
              <w:t>7</w:t>
            </w:r>
          </w:p>
        </w:tc>
        <w:tc>
          <w:tcPr>
            <w:tcW w:w="3906" w:type="dxa"/>
          </w:tcPr>
          <w:p w:rsidR="002B0545" w:rsidRPr="002B0545" w:rsidRDefault="002B0545" w:rsidP="0099145D">
            <w:pPr>
              <w:ind w:right="-1800"/>
            </w:pPr>
            <w:r w:rsidRPr="002B0545">
              <w:t>Deployed other (knee, air belt, etc.)</w:t>
            </w:r>
          </w:p>
        </w:tc>
      </w:tr>
      <w:tr w:rsidR="002B0545" w:rsidRPr="002B0545" w:rsidTr="002B0545">
        <w:tc>
          <w:tcPr>
            <w:tcW w:w="630" w:type="dxa"/>
          </w:tcPr>
          <w:p w:rsidR="002B0545" w:rsidRPr="002B0545" w:rsidRDefault="002B0545" w:rsidP="0099145D">
            <w:pPr>
              <w:ind w:right="-1800"/>
            </w:pPr>
            <w:r w:rsidRPr="002B0545">
              <w:t>8</w:t>
            </w:r>
          </w:p>
        </w:tc>
        <w:tc>
          <w:tcPr>
            <w:tcW w:w="3906" w:type="dxa"/>
          </w:tcPr>
          <w:p w:rsidR="002B0545" w:rsidRPr="002B0545" w:rsidRDefault="002B0545" w:rsidP="0099145D">
            <w:pPr>
              <w:ind w:right="-1800"/>
            </w:pPr>
            <w:r w:rsidRPr="002B0545">
              <w:t>Deployed, combination</w:t>
            </w:r>
          </w:p>
        </w:tc>
      </w:tr>
      <w:tr w:rsidR="002B0545" w:rsidRPr="002B0545" w:rsidTr="002B0545">
        <w:tc>
          <w:tcPr>
            <w:tcW w:w="630" w:type="dxa"/>
          </w:tcPr>
          <w:p w:rsidR="002B0545" w:rsidRPr="002B0545" w:rsidRDefault="002B0545" w:rsidP="0099145D">
            <w:pPr>
              <w:ind w:right="-1800"/>
            </w:pPr>
            <w:r w:rsidRPr="002B0545">
              <w:t>9</w:t>
            </w:r>
          </w:p>
        </w:tc>
        <w:tc>
          <w:tcPr>
            <w:tcW w:w="3906" w:type="dxa"/>
          </w:tcPr>
          <w:p w:rsidR="002B0545" w:rsidRPr="002B0545" w:rsidRDefault="002B0545" w:rsidP="0099145D">
            <w:pPr>
              <w:ind w:right="-1800"/>
            </w:pPr>
            <w:r w:rsidRPr="002B0545">
              <w:t>Deployment unknown</w:t>
            </w:r>
          </w:p>
        </w:tc>
      </w:tr>
    </w:tbl>
    <w:p w:rsidR="00941AA6" w:rsidRDefault="00941AA6" w:rsidP="002B0545">
      <w:pPr>
        <w:ind w:right="-1800"/>
      </w:pPr>
    </w:p>
    <w:p w:rsidR="002B0545" w:rsidRPr="002B0545" w:rsidRDefault="002B0545" w:rsidP="002B0545">
      <w:pPr>
        <w:ind w:left="432"/>
      </w:pPr>
      <w:r>
        <w:t>Note:  3-9 were added for 2006</w:t>
      </w:r>
    </w:p>
    <w:p w:rsidR="00CF2BDF" w:rsidRDefault="00CF2BDF" w:rsidP="008324F5">
      <w:pPr>
        <w:ind w:right="-1800"/>
      </w:pPr>
    </w:p>
    <w:p w:rsidR="00941AA6" w:rsidRDefault="00D536F0" w:rsidP="003F4C6E">
      <w:pPr>
        <w:pStyle w:val="ListParagraph"/>
        <w:numPr>
          <w:ilvl w:val="0"/>
          <w:numId w:val="2"/>
        </w:numPr>
        <w:rPr>
          <w:b/>
        </w:rPr>
      </w:pPr>
      <w:r>
        <w:rPr>
          <w:b/>
        </w:rPr>
        <w:t>EJCT (</w:t>
      </w:r>
      <w:r w:rsidR="006D01EE">
        <w:rPr>
          <w:b/>
        </w:rPr>
        <w:t>Text)</w:t>
      </w:r>
      <w:r w:rsidR="00913952">
        <w:rPr>
          <w:b/>
        </w:rPr>
        <w:t xml:space="preserve"> </w:t>
      </w:r>
      <w:r w:rsidR="00B9298E">
        <w:rPr>
          <w:b/>
        </w:rPr>
        <w:t>-</w:t>
      </w:r>
      <w:r w:rsidR="00913952">
        <w:rPr>
          <w:b/>
        </w:rPr>
        <w:t xml:space="preserve"> </w:t>
      </w:r>
      <w:r w:rsidR="00B9298E" w:rsidRPr="00B9298E">
        <w:t>Code for m</w:t>
      </w:r>
      <w:r w:rsidR="006D01EE" w:rsidRPr="00B9298E">
        <w:t>otor</w:t>
      </w:r>
      <w:r w:rsidR="006D01EE" w:rsidRPr="006D01EE">
        <w:t xml:space="preserve"> vehicle occupant e</w:t>
      </w:r>
      <w:r w:rsidR="002B0545" w:rsidRPr="006D01EE">
        <w:t xml:space="preserve">jected or </w:t>
      </w:r>
      <w:r w:rsidR="006D01EE" w:rsidRPr="006D01EE">
        <w:t>e</w:t>
      </w:r>
      <w:r w:rsidR="002B0545" w:rsidRPr="006D01EE">
        <w:t xml:space="preserve">xtricated from </w:t>
      </w:r>
      <w:r w:rsidR="006D01EE" w:rsidRPr="006D01EE">
        <w:t>v</w:t>
      </w:r>
      <w:r w:rsidR="002B0545" w:rsidRPr="006D01EE">
        <w:t>ehicle</w:t>
      </w:r>
      <w:r w:rsidR="006D01EE" w:rsidRPr="006D01EE">
        <w:t>.</w:t>
      </w:r>
    </w:p>
    <w:p w:rsidR="002B0545" w:rsidRDefault="002B0545" w:rsidP="008324F5">
      <w:pPr>
        <w:ind w:right="-1800"/>
      </w:pPr>
    </w:p>
    <w:tbl>
      <w:tblPr>
        <w:tblStyle w:val="TableGrid"/>
        <w:tblW w:w="0" w:type="auto"/>
        <w:tblInd w:w="432" w:type="dxa"/>
        <w:tblLook w:val="04A0" w:firstRow="1" w:lastRow="0" w:firstColumn="1" w:lastColumn="0" w:noHBand="0" w:noVBand="1"/>
      </w:tblPr>
      <w:tblGrid>
        <w:gridCol w:w="666"/>
        <w:gridCol w:w="3870"/>
      </w:tblGrid>
      <w:tr w:rsidR="002B0545" w:rsidRPr="002B0545" w:rsidTr="002B0545">
        <w:tc>
          <w:tcPr>
            <w:tcW w:w="666" w:type="dxa"/>
          </w:tcPr>
          <w:p w:rsidR="002B0545" w:rsidRPr="002B0545" w:rsidRDefault="002B0545" w:rsidP="0099145D">
            <w:pPr>
              <w:ind w:right="-1800"/>
            </w:pPr>
            <w:r w:rsidRPr="002B0545">
              <w:t>1</w:t>
            </w:r>
          </w:p>
        </w:tc>
        <w:tc>
          <w:tcPr>
            <w:tcW w:w="3870" w:type="dxa"/>
          </w:tcPr>
          <w:p w:rsidR="002B0545" w:rsidRPr="002B0545" w:rsidRDefault="002B0545" w:rsidP="0099145D">
            <w:pPr>
              <w:ind w:right="-1800"/>
            </w:pPr>
            <w:r w:rsidRPr="002B0545">
              <w:t>None</w:t>
            </w:r>
          </w:p>
        </w:tc>
      </w:tr>
      <w:tr w:rsidR="002B0545" w:rsidRPr="002B0545" w:rsidTr="002B0545">
        <w:tc>
          <w:tcPr>
            <w:tcW w:w="666" w:type="dxa"/>
          </w:tcPr>
          <w:p w:rsidR="002B0545" w:rsidRPr="002B0545" w:rsidRDefault="002B0545" w:rsidP="0099145D">
            <w:pPr>
              <w:ind w:right="-1800"/>
            </w:pPr>
            <w:r w:rsidRPr="002B0545">
              <w:t>2</w:t>
            </w:r>
          </w:p>
        </w:tc>
        <w:tc>
          <w:tcPr>
            <w:tcW w:w="3870" w:type="dxa"/>
          </w:tcPr>
          <w:p w:rsidR="002B0545" w:rsidRPr="002B0545" w:rsidRDefault="002B0545" w:rsidP="0099145D">
            <w:pPr>
              <w:ind w:right="-1800"/>
            </w:pPr>
            <w:r w:rsidRPr="002B0545">
              <w:t>Totally ejected</w:t>
            </w:r>
          </w:p>
        </w:tc>
      </w:tr>
      <w:tr w:rsidR="002B0545" w:rsidRPr="002B0545" w:rsidTr="002B0545">
        <w:tc>
          <w:tcPr>
            <w:tcW w:w="666" w:type="dxa"/>
          </w:tcPr>
          <w:p w:rsidR="002B0545" w:rsidRPr="002B0545" w:rsidRDefault="002B0545" w:rsidP="0099145D">
            <w:pPr>
              <w:ind w:right="-1800"/>
            </w:pPr>
            <w:r w:rsidRPr="002B0545">
              <w:t>3</w:t>
            </w:r>
          </w:p>
        </w:tc>
        <w:tc>
          <w:tcPr>
            <w:tcW w:w="3870" w:type="dxa"/>
          </w:tcPr>
          <w:p w:rsidR="002B0545" w:rsidRPr="002B0545" w:rsidRDefault="002B0545" w:rsidP="0099145D">
            <w:pPr>
              <w:ind w:right="-1800"/>
            </w:pPr>
            <w:r w:rsidRPr="002B0545">
              <w:t>Partially ejected</w:t>
            </w:r>
          </w:p>
        </w:tc>
      </w:tr>
      <w:tr w:rsidR="002B0545" w:rsidRPr="002B0545" w:rsidTr="002B0545">
        <w:tc>
          <w:tcPr>
            <w:tcW w:w="666" w:type="dxa"/>
          </w:tcPr>
          <w:p w:rsidR="002B0545" w:rsidRPr="002B0545" w:rsidRDefault="002B0545" w:rsidP="0099145D">
            <w:pPr>
              <w:ind w:right="-1800"/>
            </w:pPr>
            <w:r w:rsidRPr="002B0545">
              <w:t>4</w:t>
            </w:r>
          </w:p>
        </w:tc>
        <w:tc>
          <w:tcPr>
            <w:tcW w:w="3870" w:type="dxa"/>
          </w:tcPr>
          <w:p w:rsidR="002B0545" w:rsidRPr="002B0545" w:rsidRDefault="002B0545" w:rsidP="0099145D">
            <w:pPr>
              <w:ind w:right="-1800"/>
            </w:pPr>
            <w:r w:rsidRPr="002B0545">
              <w:t>Trapped/extricated</w:t>
            </w:r>
          </w:p>
        </w:tc>
      </w:tr>
      <w:tr w:rsidR="002B0545" w:rsidRPr="002B0545" w:rsidTr="002B0545">
        <w:tc>
          <w:tcPr>
            <w:tcW w:w="666" w:type="dxa"/>
          </w:tcPr>
          <w:p w:rsidR="002B0545" w:rsidRPr="002B0545" w:rsidRDefault="002B0545" w:rsidP="0099145D">
            <w:pPr>
              <w:ind w:right="-1800"/>
            </w:pPr>
            <w:r w:rsidRPr="002B0545">
              <w:t>9</w:t>
            </w:r>
          </w:p>
        </w:tc>
        <w:tc>
          <w:tcPr>
            <w:tcW w:w="3870" w:type="dxa"/>
          </w:tcPr>
          <w:p w:rsidR="002B0545" w:rsidRPr="002B0545" w:rsidRDefault="002B0545" w:rsidP="0099145D">
            <w:pPr>
              <w:ind w:right="-1800"/>
            </w:pPr>
            <w:r w:rsidRPr="002B0545">
              <w:t>Unknown</w:t>
            </w:r>
          </w:p>
        </w:tc>
      </w:tr>
    </w:tbl>
    <w:p w:rsidR="00BD4071" w:rsidRDefault="00BD4071" w:rsidP="008324F5">
      <w:pPr>
        <w:ind w:right="-1800"/>
      </w:pPr>
    </w:p>
    <w:p w:rsidR="00BD4071" w:rsidRDefault="00BD4071" w:rsidP="003F4C6E">
      <w:pPr>
        <w:pStyle w:val="ListParagraph"/>
        <w:numPr>
          <w:ilvl w:val="0"/>
          <w:numId w:val="2"/>
        </w:numPr>
      </w:pPr>
      <w:proofErr w:type="spellStart"/>
      <w:r w:rsidRPr="007A2EA7">
        <w:rPr>
          <w:b/>
        </w:rPr>
        <w:t>EMS</w:t>
      </w:r>
      <w:r w:rsidR="006D01EE">
        <w:rPr>
          <w:b/>
        </w:rPr>
        <w:t>Responding</w:t>
      </w:r>
      <w:proofErr w:type="spellEnd"/>
      <w:r w:rsidR="006D01EE">
        <w:rPr>
          <w:b/>
        </w:rPr>
        <w:t xml:space="preserve"> </w:t>
      </w:r>
      <w:r w:rsidR="00CB37E1">
        <w:rPr>
          <w:b/>
        </w:rPr>
        <w:t>(</w:t>
      </w:r>
      <w:r w:rsidR="001278F4">
        <w:rPr>
          <w:b/>
        </w:rPr>
        <w:t>Text</w:t>
      </w:r>
      <w:r w:rsidR="00CB37E1">
        <w:rPr>
          <w:b/>
        </w:rPr>
        <w:t>)</w:t>
      </w:r>
      <w:r w:rsidR="00913952">
        <w:rPr>
          <w:b/>
        </w:rPr>
        <w:t xml:space="preserve"> </w:t>
      </w:r>
      <w:r w:rsidR="00B9298E">
        <w:rPr>
          <w:b/>
        </w:rPr>
        <w:t>-</w:t>
      </w:r>
      <w:r w:rsidR="00913952">
        <w:rPr>
          <w:b/>
        </w:rPr>
        <w:t xml:space="preserve"> </w:t>
      </w:r>
      <w:r w:rsidR="00B9298E" w:rsidRPr="00B9298E">
        <w:t>Code for a</w:t>
      </w:r>
      <w:r w:rsidRPr="00B9298E">
        <w:t>ny</w:t>
      </w:r>
      <w:r>
        <w:t xml:space="preserve"> reported EMS information</w:t>
      </w:r>
      <w:r w:rsidR="001278F4">
        <w:t>.</w:t>
      </w:r>
    </w:p>
    <w:p w:rsidR="00BD4071" w:rsidRDefault="00BD4071" w:rsidP="00CB37E1"/>
    <w:p w:rsidR="00BD4071" w:rsidRDefault="00034E70" w:rsidP="003F4C6E">
      <w:pPr>
        <w:pStyle w:val="ListParagraph"/>
        <w:numPr>
          <w:ilvl w:val="0"/>
          <w:numId w:val="2"/>
        </w:numPr>
      </w:pPr>
      <w:proofErr w:type="spellStart"/>
      <w:r w:rsidRPr="00C173A6">
        <w:rPr>
          <w:b/>
        </w:rPr>
        <w:t>Hospital</w:t>
      </w:r>
      <w:r w:rsidR="001278F4">
        <w:rPr>
          <w:b/>
        </w:rPr>
        <w:t>Name</w:t>
      </w:r>
      <w:proofErr w:type="spellEnd"/>
      <w:r w:rsidR="00CB37E1">
        <w:rPr>
          <w:b/>
        </w:rPr>
        <w:t xml:space="preserve"> (</w:t>
      </w:r>
      <w:r w:rsidR="001278F4">
        <w:rPr>
          <w:b/>
        </w:rPr>
        <w:t>Text</w:t>
      </w:r>
      <w:r w:rsidR="00CB37E1">
        <w:rPr>
          <w:b/>
        </w:rPr>
        <w:t>)</w:t>
      </w:r>
      <w:r w:rsidR="00913952">
        <w:rPr>
          <w:b/>
        </w:rPr>
        <w:t xml:space="preserve"> - </w:t>
      </w:r>
      <w:r>
        <w:t>Hospital taken to</w:t>
      </w:r>
      <w:r w:rsidR="001278F4">
        <w:t>.</w:t>
      </w:r>
    </w:p>
    <w:p w:rsidR="00034E70" w:rsidRDefault="00034E70" w:rsidP="00CB37E1"/>
    <w:p w:rsidR="00034E70" w:rsidRDefault="00CB37E1" w:rsidP="003F4C6E">
      <w:pPr>
        <w:pStyle w:val="ListParagraph"/>
        <w:numPr>
          <w:ilvl w:val="0"/>
          <w:numId w:val="2"/>
        </w:numPr>
        <w:rPr>
          <w:b/>
        </w:rPr>
      </w:pPr>
      <w:r>
        <w:rPr>
          <w:b/>
        </w:rPr>
        <w:t>PPA</w:t>
      </w:r>
      <w:r w:rsidR="001278F4">
        <w:rPr>
          <w:b/>
        </w:rPr>
        <w:t xml:space="preserve"> (Text</w:t>
      </w:r>
      <w:r>
        <w:rPr>
          <w:b/>
        </w:rPr>
        <w:t>)</w:t>
      </w:r>
      <w:r w:rsidR="00913952">
        <w:rPr>
          <w:b/>
        </w:rPr>
        <w:t xml:space="preserve"> - </w:t>
      </w:r>
      <w:r w:rsidR="00B9298E" w:rsidRPr="00B9298E">
        <w:t>Code for</w:t>
      </w:r>
      <w:r w:rsidR="00B9298E">
        <w:rPr>
          <w:b/>
        </w:rPr>
        <w:t xml:space="preserve"> </w:t>
      </w:r>
      <w:r w:rsidR="00B9298E" w:rsidRPr="00B9298E">
        <w:t>p</w:t>
      </w:r>
      <w:r w:rsidR="001278F4" w:rsidRPr="00B9298E">
        <w:t>e</w:t>
      </w:r>
      <w:r w:rsidR="001278F4">
        <w:t>destrian/</w:t>
      </w:r>
      <w:proofErr w:type="spellStart"/>
      <w:r w:rsidR="00B9298E">
        <w:t>p</w:t>
      </w:r>
      <w:r w:rsidR="001278F4">
        <w:t>edalcyclist</w:t>
      </w:r>
      <w:proofErr w:type="spellEnd"/>
      <w:r w:rsidR="001278F4">
        <w:t xml:space="preserve"> </w:t>
      </w:r>
      <w:r w:rsidR="00B9298E">
        <w:t>a</w:t>
      </w:r>
      <w:r w:rsidR="001278F4">
        <w:t>ction at time of crash.</w:t>
      </w:r>
    </w:p>
    <w:p w:rsidR="00CB37E1" w:rsidRDefault="00CB37E1" w:rsidP="00CB37E1"/>
    <w:tbl>
      <w:tblPr>
        <w:tblStyle w:val="TableGrid"/>
        <w:tblW w:w="0" w:type="auto"/>
        <w:tblInd w:w="432" w:type="dxa"/>
        <w:tblLook w:val="04A0" w:firstRow="1" w:lastRow="0" w:firstColumn="1" w:lastColumn="0" w:noHBand="0" w:noVBand="1"/>
      </w:tblPr>
      <w:tblGrid>
        <w:gridCol w:w="846"/>
        <w:gridCol w:w="3690"/>
      </w:tblGrid>
      <w:tr w:rsidR="0099145D" w:rsidRPr="00CB37E1" w:rsidTr="0099145D">
        <w:tc>
          <w:tcPr>
            <w:tcW w:w="4536" w:type="dxa"/>
            <w:gridSpan w:val="2"/>
          </w:tcPr>
          <w:p w:rsidR="0099145D" w:rsidRPr="00CB37E1" w:rsidRDefault="0099145D" w:rsidP="0099145D">
            <w:r w:rsidRPr="00CB37E1">
              <w:t>Ped/Pedal Action</w:t>
            </w:r>
          </w:p>
        </w:tc>
      </w:tr>
      <w:tr w:rsidR="00CB37E1" w:rsidRPr="00CB37E1" w:rsidTr="0099145D">
        <w:tc>
          <w:tcPr>
            <w:tcW w:w="846" w:type="dxa"/>
          </w:tcPr>
          <w:p w:rsidR="00CB37E1" w:rsidRPr="00CB37E1" w:rsidRDefault="00CB37E1" w:rsidP="0099145D">
            <w:r w:rsidRPr="00CB37E1">
              <w:t>3</w:t>
            </w:r>
          </w:p>
        </w:tc>
        <w:tc>
          <w:tcPr>
            <w:tcW w:w="3690" w:type="dxa"/>
          </w:tcPr>
          <w:p w:rsidR="00CB37E1" w:rsidRPr="00CB37E1" w:rsidRDefault="00CB37E1" w:rsidP="0099145D">
            <w:r w:rsidRPr="00CB37E1">
              <w:t>Turning left</w:t>
            </w:r>
          </w:p>
        </w:tc>
      </w:tr>
      <w:tr w:rsidR="00CB37E1" w:rsidRPr="00CB37E1" w:rsidTr="0099145D">
        <w:tc>
          <w:tcPr>
            <w:tcW w:w="846" w:type="dxa"/>
          </w:tcPr>
          <w:p w:rsidR="00CB37E1" w:rsidRPr="00CB37E1" w:rsidRDefault="00CB37E1" w:rsidP="0099145D">
            <w:r w:rsidRPr="00CB37E1">
              <w:t>4</w:t>
            </w:r>
          </w:p>
        </w:tc>
        <w:tc>
          <w:tcPr>
            <w:tcW w:w="3690" w:type="dxa"/>
          </w:tcPr>
          <w:p w:rsidR="00CB37E1" w:rsidRPr="00CB37E1" w:rsidRDefault="00CB37E1" w:rsidP="0099145D">
            <w:r w:rsidRPr="00CB37E1">
              <w:t>Turning right</w:t>
            </w:r>
          </w:p>
        </w:tc>
      </w:tr>
      <w:tr w:rsidR="00CB37E1" w:rsidRPr="00CB37E1" w:rsidTr="0099145D">
        <w:tc>
          <w:tcPr>
            <w:tcW w:w="846" w:type="dxa"/>
          </w:tcPr>
          <w:p w:rsidR="00CB37E1" w:rsidRPr="00CB37E1" w:rsidRDefault="00CB37E1" w:rsidP="0099145D">
            <w:r w:rsidRPr="00CB37E1">
              <w:t>20</w:t>
            </w:r>
          </w:p>
        </w:tc>
        <w:tc>
          <w:tcPr>
            <w:tcW w:w="3690" w:type="dxa"/>
          </w:tcPr>
          <w:p w:rsidR="00CB37E1" w:rsidRPr="00CB37E1" w:rsidRDefault="00CB37E1" w:rsidP="0099145D">
            <w:r w:rsidRPr="00CB37E1">
              <w:t>Enter from drive/alley</w:t>
            </w:r>
          </w:p>
        </w:tc>
      </w:tr>
      <w:tr w:rsidR="00CB37E1" w:rsidRPr="00CB37E1" w:rsidTr="0099145D">
        <w:tc>
          <w:tcPr>
            <w:tcW w:w="846" w:type="dxa"/>
          </w:tcPr>
          <w:p w:rsidR="00CB37E1" w:rsidRPr="00CB37E1" w:rsidRDefault="00CB37E1" w:rsidP="0099145D">
            <w:r w:rsidRPr="00CB37E1">
              <w:t>50</w:t>
            </w:r>
          </w:p>
        </w:tc>
        <w:tc>
          <w:tcPr>
            <w:tcW w:w="3690" w:type="dxa"/>
          </w:tcPr>
          <w:p w:rsidR="00CB37E1" w:rsidRPr="00CB37E1" w:rsidRDefault="00CB37E1" w:rsidP="0099145D">
            <w:r w:rsidRPr="00CB37E1">
              <w:t>No action</w:t>
            </w:r>
          </w:p>
        </w:tc>
      </w:tr>
      <w:tr w:rsidR="00CB37E1" w:rsidRPr="00CB37E1" w:rsidTr="0099145D">
        <w:tc>
          <w:tcPr>
            <w:tcW w:w="846" w:type="dxa"/>
          </w:tcPr>
          <w:p w:rsidR="00CB37E1" w:rsidRPr="00CB37E1" w:rsidRDefault="00CB37E1" w:rsidP="0099145D">
            <w:r w:rsidRPr="00CB37E1">
              <w:t>51</w:t>
            </w:r>
          </w:p>
        </w:tc>
        <w:tc>
          <w:tcPr>
            <w:tcW w:w="3690" w:type="dxa"/>
          </w:tcPr>
          <w:p w:rsidR="00CB37E1" w:rsidRPr="00CB37E1" w:rsidRDefault="00CB37E1" w:rsidP="0099145D">
            <w:r w:rsidRPr="00CB37E1">
              <w:t>Crossing – with signal</w:t>
            </w:r>
          </w:p>
        </w:tc>
      </w:tr>
      <w:tr w:rsidR="00CB37E1" w:rsidRPr="00CB37E1" w:rsidTr="0099145D">
        <w:tc>
          <w:tcPr>
            <w:tcW w:w="846" w:type="dxa"/>
          </w:tcPr>
          <w:p w:rsidR="00CB37E1" w:rsidRPr="00CB37E1" w:rsidRDefault="00CB37E1" w:rsidP="0099145D">
            <w:r w:rsidRPr="00CB37E1">
              <w:t>52</w:t>
            </w:r>
          </w:p>
        </w:tc>
        <w:tc>
          <w:tcPr>
            <w:tcW w:w="3690" w:type="dxa"/>
          </w:tcPr>
          <w:p w:rsidR="00CB37E1" w:rsidRPr="00CB37E1" w:rsidRDefault="00CB37E1" w:rsidP="0099145D">
            <w:r w:rsidRPr="00CB37E1">
              <w:t>Crossing – against signal</w:t>
            </w:r>
          </w:p>
        </w:tc>
      </w:tr>
      <w:tr w:rsidR="0099145D" w:rsidRPr="00CB37E1" w:rsidTr="0099145D">
        <w:tc>
          <w:tcPr>
            <w:tcW w:w="4536" w:type="dxa"/>
            <w:gridSpan w:val="2"/>
          </w:tcPr>
          <w:p w:rsidR="0099145D" w:rsidRPr="00CB37E1" w:rsidRDefault="0099145D" w:rsidP="0099145D">
            <w:r w:rsidRPr="00CB37E1">
              <w:t>Entering / Leaving / Crossing</w:t>
            </w:r>
          </w:p>
        </w:tc>
      </w:tr>
      <w:tr w:rsidR="00CB37E1" w:rsidRPr="00CB37E1" w:rsidTr="0099145D">
        <w:tc>
          <w:tcPr>
            <w:tcW w:w="846" w:type="dxa"/>
          </w:tcPr>
          <w:p w:rsidR="00CB37E1" w:rsidRPr="00CB37E1" w:rsidRDefault="00CB37E1" w:rsidP="0099145D">
            <w:r w:rsidRPr="00CB37E1">
              <w:t>53</w:t>
            </w:r>
          </w:p>
        </w:tc>
        <w:tc>
          <w:tcPr>
            <w:tcW w:w="3690" w:type="dxa"/>
          </w:tcPr>
          <w:p w:rsidR="00CB37E1" w:rsidRPr="00CB37E1" w:rsidRDefault="00CB37E1" w:rsidP="0099145D">
            <w:r w:rsidRPr="00CB37E1">
              <w:t>School Bus (within 50 ft.)</w:t>
            </w:r>
          </w:p>
        </w:tc>
      </w:tr>
      <w:tr w:rsidR="00CB37E1" w:rsidRPr="00CB37E1" w:rsidTr="0099145D">
        <w:tc>
          <w:tcPr>
            <w:tcW w:w="846" w:type="dxa"/>
          </w:tcPr>
          <w:p w:rsidR="00CB37E1" w:rsidRPr="00CB37E1" w:rsidRDefault="00CB37E1" w:rsidP="0099145D">
            <w:r w:rsidRPr="00CB37E1">
              <w:t>54</w:t>
            </w:r>
          </w:p>
        </w:tc>
        <w:tc>
          <w:tcPr>
            <w:tcW w:w="3690" w:type="dxa"/>
          </w:tcPr>
          <w:p w:rsidR="00CB37E1" w:rsidRPr="00CB37E1" w:rsidRDefault="00CB37E1" w:rsidP="0099145D">
            <w:r w:rsidRPr="00CB37E1">
              <w:t>Parked vehicle</w:t>
            </w:r>
          </w:p>
        </w:tc>
      </w:tr>
      <w:tr w:rsidR="00CB37E1" w:rsidRPr="00CB37E1" w:rsidTr="0099145D">
        <w:tc>
          <w:tcPr>
            <w:tcW w:w="846" w:type="dxa"/>
          </w:tcPr>
          <w:p w:rsidR="00CB37E1" w:rsidRPr="00CB37E1" w:rsidRDefault="00CB37E1" w:rsidP="0099145D">
            <w:r w:rsidRPr="00CB37E1">
              <w:t>55</w:t>
            </w:r>
          </w:p>
        </w:tc>
        <w:tc>
          <w:tcPr>
            <w:tcW w:w="3690" w:type="dxa"/>
          </w:tcPr>
          <w:p w:rsidR="00CB37E1" w:rsidRPr="00CB37E1" w:rsidRDefault="00CB37E1" w:rsidP="0099145D">
            <w:r w:rsidRPr="00CB37E1">
              <w:t>Not at intersection</w:t>
            </w:r>
          </w:p>
        </w:tc>
      </w:tr>
      <w:tr w:rsidR="0099145D" w:rsidRPr="00CB37E1" w:rsidTr="0099145D">
        <w:tc>
          <w:tcPr>
            <w:tcW w:w="4536" w:type="dxa"/>
            <w:gridSpan w:val="2"/>
          </w:tcPr>
          <w:p w:rsidR="0099145D" w:rsidRPr="00CB37E1" w:rsidRDefault="0099145D" w:rsidP="0099145D">
            <w:r w:rsidRPr="00CB37E1">
              <w:t>Walking / Riding</w:t>
            </w:r>
          </w:p>
        </w:tc>
      </w:tr>
      <w:tr w:rsidR="00CB37E1" w:rsidRPr="00CB37E1" w:rsidTr="0099145D">
        <w:tc>
          <w:tcPr>
            <w:tcW w:w="846" w:type="dxa"/>
          </w:tcPr>
          <w:p w:rsidR="00CB37E1" w:rsidRPr="00CB37E1" w:rsidRDefault="00CB37E1" w:rsidP="0099145D">
            <w:r w:rsidRPr="00CB37E1">
              <w:t>56</w:t>
            </w:r>
          </w:p>
        </w:tc>
        <w:tc>
          <w:tcPr>
            <w:tcW w:w="3690" w:type="dxa"/>
          </w:tcPr>
          <w:p w:rsidR="00CB37E1" w:rsidRPr="00CB37E1" w:rsidRDefault="00CB37E1" w:rsidP="0099145D">
            <w:r w:rsidRPr="00CB37E1">
              <w:t>With traffic</w:t>
            </w:r>
          </w:p>
        </w:tc>
      </w:tr>
      <w:tr w:rsidR="00CB37E1" w:rsidRPr="00CB37E1" w:rsidTr="0099145D">
        <w:tc>
          <w:tcPr>
            <w:tcW w:w="846" w:type="dxa"/>
          </w:tcPr>
          <w:p w:rsidR="00CB37E1" w:rsidRPr="00CB37E1" w:rsidRDefault="00CB37E1" w:rsidP="0099145D">
            <w:r w:rsidRPr="00CB37E1">
              <w:t>57</w:t>
            </w:r>
          </w:p>
        </w:tc>
        <w:tc>
          <w:tcPr>
            <w:tcW w:w="3690" w:type="dxa"/>
          </w:tcPr>
          <w:p w:rsidR="00CB37E1" w:rsidRPr="00CB37E1" w:rsidRDefault="00CB37E1" w:rsidP="0099145D">
            <w:r w:rsidRPr="00CB37E1">
              <w:t>Against traffic</w:t>
            </w:r>
          </w:p>
        </w:tc>
      </w:tr>
      <w:tr w:rsidR="00CB37E1" w:rsidRPr="00CB37E1" w:rsidTr="0099145D">
        <w:tc>
          <w:tcPr>
            <w:tcW w:w="846" w:type="dxa"/>
          </w:tcPr>
          <w:p w:rsidR="00CB37E1" w:rsidRPr="00CB37E1" w:rsidRDefault="00CB37E1" w:rsidP="0099145D">
            <w:r w:rsidRPr="00CB37E1">
              <w:t>58</w:t>
            </w:r>
          </w:p>
        </w:tc>
        <w:tc>
          <w:tcPr>
            <w:tcW w:w="3690" w:type="dxa"/>
          </w:tcPr>
          <w:p w:rsidR="00CB37E1" w:rsidRPr="00CB37E1" w:rsidRDefault="00CB37E1" w:rsidP="0099145D">
            <w:r w:rsidRPr="00CB37E1">
              <w:t>To/from disabled vehicle</w:t>
            </w:r>
          </w:p>
        </w:tc>
      </w:tr>
      <w:tr w:rsidR="0099145D" w:rsidRPr="00CB37E1" w:rsidTr="0099145D">
        <w:tc>
          <w:tcPr>
            <w:tcW w:w="4536" w:type="dxa"/>
            <w:gridSpan w:val="2"/>
          </w:tcPr>
          <w:p w:rsidR="0099145D" w:rsidRPr="00CB37E1" w:rsidRDefault="0099145D" w:rsidP="0099145D">
            <w:r w:rsidRPr="00CB37E1">
              <w:t>Other:</w:t>
            </w:r>
          </w:p>
        </w:tc>
      </w:tr>
      <w:tr w:rsidR="00CB37E1" w:rsidRPr="00CB37E1" w:rsidTr="0099145D">
        <w:tc>
          <w:tcPr>
            <w:tcW w:w="846" w:type="dxa"/>
          </w:tcPr>
          <w:p w:rsidR="00CB37E1" w:rsidRPr="00CB37E1" w:rsidRDefault="00CB37E1" w:rsidP="0099145D">
            <w:r w:rsidRPr="00CB37E1">
              <w:t>59</w:t>
            </w:r>
          </w:p>
        </w:tc>
        <w:tc>
          <w:tcPr>
            <w:tcW w:w="3690" w:type="dxa"/>
          </w:tcPr>
          <w:p w:rsidR="00CB37E1" w:rsidRPr="00CB37E1" w:rsidRDefault="00CB37E1" w:rsidP="0099145D">
            <w:r w:rsidRPr="00CB37E1">
              <w:t>Waiting for school bus</w:t>
            </w:r>
          </w:p>
        </w:tc>
      </w:tr>
      <w:tr w:rsidR="00CB37E1" w:rsidRPr="00CB37E1" w:rsidTr="0099145D">
        <w:tc>
          <w:tcPr>
            <w:tcW w:w="846" w:type="dxa"/>
          </w:tcPr>
          <w:p w:rsidR="00CB37E1" w:rsidRPr="00CB37E1" w:rsidRDefault="00CB37E1" w:rsidP="0099145D">
            <w:r w:rsidRPr="00CB37E1">
              <w:t>60</w:t>
            </w:r>
          </w:p>
        </w:tc>
        <w:tc>
          <w:tcPr>
            <w:tcW w:w="3690" w:type="dxa"/>
          </w:tcPr>
          <w:p w:rsidR="00CB37E1" w:rsidRPr="00CB37E1" w:rsidRDefault="00CB37E1" w:rsidP="0099145D">
            <w:r w:rsidRPr="00CB37E1">
              <w:t>Playing/working on vehicle</w:t>
            </w:r>
          </w:p>
        </w:tc>
      </w:tr>
      <w:tr w:rsidR="00CB37E1" w:rsidRPr="00CB37E1" w:rsidTr="0099145D">
        <w:tc>
          <w:tcPr>
            <w:tcW w:w="846" w:type="dxa"/>
          </w:tcPr>
          <w:p w:rsidR="00CB37E1" w:rsidRPr="00CB37E1" w:rsidRDefault="00CB37E1" w:rsidP="0099145D">
            <w:r w:rsidRPr="00CB37E1">
              <w:t>61</w:t>
            </w:r>
          </w:p>
        </w:tc>
        <w:tc>
          <w:tcPr>
            <w:tcW w:w="3690" w:type="dxa"/>
          </w:tcPr>
          <w:p w:rsidR="00CB37E1" w:rsidRPr="00CB37E1" w:rsidRDefault="00CB37E1" w:rsidP="0099145D">
            <w:r w:rsidRPr="00CB37E1">
              <w:t>Playing in roadway</w:t>
            </w:r>
          </w:p>
        </w:tc>
      </w:tr>
      <w:tr w:rsidR="00CB37E1" w:rsidRPr="00CB37E1" w:rsidTr="0099145D">
        <w:tc>
          <w:tcPr>
            <w:tcW w:w="846" w:type="dxa"/>
          </w:tcPr>
          <w:p w:rsidR="00CB37E1" w:rsidRPr="00CB37E1" w:rsidRDefault="00CB37E1" w:rsidP="0099145D">
            <w:r w:rsidRPr="00CB37E1">
              <w:t>62</w:t>
            </w:r>
          </w:p>
        </w:tc>
        <w:tc>
          <w:tcPr>
            <w:tcW w:w="3690" w:type="dxa"/>
          </w:tcPr>
          <w:p w:rsidR="00CB37E1" w:rsidRPr="00CB37E1" w:rsidRDefault="00CB37E1" w:rsidP="0099145D">
            <w:r w:rsidRPr="00CB37E1">
              <w:t>Standing in roadway</w:t>
            </w:r>
          </w:p>
        </w:tc>
      </w:tr>
      <w:tr w:rsidR="00CB37E1" w:rsidRPr="00CB37E1" w:rsidTr="0099145D">
        <w:tc>
          <w:tcPr>
            <w:tcW w:w="846" w:type="dxa"/>
          </w:tcPr>
          <w:p w:rsidR="00CB37E1" w:rsidRPr="00CB37E1" w:rsidRDefault="00CB37E1" w:rsidP="0099145D">
            <w:r w:rsidRPr="00CB37E1">
              <w:t>63</w:t>
            </w:r>
          </w:p>
        </w:tc>
        <w:tc>
          <w:tcPr>
            <w:tcW w:w="3690" w:type="dxa"/>
          </w:tcPr>
          <w:p w:rsidR="00CB37E1" w:rsidRPr="00CB37E1" w:rsidRDefault="00CB37E1" w:rsidP="0099145D">
            <w:r w:rsidRPr="00CB37E1">
              <w:t>Working in roadway</w:t>
            </w:r>
          </w:p>
        </w:tc>
      </w:tr>
      <w:tr w:rsidR="00CB37E1" w:rsidRPr="00CB37E1" w:rsidTr="0099145D">
        <w:tc>
          <w:tcPr>
            <w:tcW w:w="846" w:type="dxa"/>
          </w:tcPr>
          <w:p w:rsidR="00CB37E1" w:rsidRPr="00CB37E1" w:rsidRDefault="00CB37E1" w:rsidP="0099145D">
            <w:r w:rsidRPr="00CB37E1">
              <w:t>64</w:t>
            </w:r>
          </w:p>
        </w:tc>
        <w:tc>
          <w:tcPr>
            <w:tcW w:w="3690" w:type="dxa"/>
          </w:tcPr>
          <w:p w:rsidR="00CB37E1" w:rsidRPr="00CB37E1" w:rsidRDefault="00CB37E1" w:rsidP="0099145D">
            <w:r w:rsidRPr="00CB37E1">
              <w:t>Other action</w:t>
            </w:r>
          </w:p>
        </w:tc>
      </w:tr>
      <w:tr w:rsidR="00CB37E1" w:rsidRPr="00CB37E1" w:rsidTr="0099145D">
        <w:tc>
          <w:tcPr>
            <w:tcW w:w="846" w:type="dxa"/>
          </w:tcPr>
          <w:p w:rsidR="00CB37E1" w:rsidRPr="00CB37E1" w:rsidRDefault="00CB37E1" w:rsidP="0099145D">
            <w:r w:rsidRPr="00CB37E1">
              <w:t>65</w:t>
            </w:r>
          </w:p>
        </w:tc>
        <w:tc>
          <w:tcPr>
            <w:tcW w:w="3690" w:type="dxa"/>
          </w:tcPr>
          <w:p w:rsidR="00CB37E1" w:rsidRPr="00CB37E1" w:rsidRDefault="00CB37E1" w:rsidP="0099145D">
            <w:r w:rsidRPr="00CB37E1">
              <w:t>Intoxicated ped/pedal</w:t>
            </w:r>
          </w:p>
        </w:tc>
      </w:tr>
      <w:tr w:rsidR="00CB37E1" w:rsidRPr="00CB37E1" w:rsidTr="0099145D">
        <w:tc>
          <w:tcPr>
            <w:tcW w:w="846" w:type="dxa"/>
          </w:tcPr>
          <w:p w:rsidR="00CB37E1" w:rsidRPr="00CB37E1" w:rsidRDefault="00CB37E1" w:rsidP="0099145D">
            <w:r w:rsidRPr="00CB37E1">
              <w:t>99</w:t>
            </w:r>
          </w:p>
        </w:tc>
        <w:tc>
          <w:tcPr>
            <w:tcW w:w="3690" w:type="dxa"/>
          </w:tcPr>
          <w:p w:rsidR="00CB37E1" w:rsidRPr="00CB37E1" w:rsidRDefault="00CB37E1" w:rsidP="0099145D">
            <w:r w:rsidRPr="00CB37E1">
              <w:t>Unknown/NA</w:t>
            </w:r>
          </w:p>
        </w:tc>
      </w:tr>
    </w:tbl>
    <w:p w:rsidR="00034E70" w:rsidRDefault="00034E70" w:rsidP="00CB37E1"/>
    <w:p w:rsidR="00D427DD" w:rsidRDefault="00D427DD" w:rsidP="00CB37E1"/>
    <w:p w:rsidR="0099145D" w:rsidRDefault="001278F4" w:rsidP="003F4C6E">
      <w:pPr>
        <w:pStyle w:val="ListParagraph"/>
        <w:numPr>
          <w:ilvl w:val="0"/>
          <w:numId w:val="2"/>
        </w:numPr>
        <w:rPr>
          <w:b/>
        </w:rPr>
      </w:pPr>
      <w:r>
        <w:rPr>
          <w:b/>
        </w:rPr>
        <w:lastRenderedPageBreak/>
        <w:t>PPL (Text)</w:t>
      </w:r>
      <w:r w:rsidR="00913952">
        <w:rPr>
          <w:b/>
        </w:rPr>
        <w:t xml:space="preserve"> - </w:t>
      </w:r>
      <w:r w:rsidR="00B9298E" w:rsidRPr="00B9298E">
        <w:t>Code for p</w:t>
      </w:r>
      <w:r w:rsidR="0099145D" w:rsidRPr="00B9298E">
        <w:t>edestrian</w:t>
      </w:r>
      <w:r w:rsidR="0099145D" w:rsidRPr="001278F4">
        <w:t>/</w:t>
      </w:r>
      <w:proofErr w:type="spellStart"/>
      <w:r w:rsidR="00B9298E">
        <w:t>p</w:t>
      </w:r>
      <w:r w:rsidR="0099145D" w:rsidRPr="001278F4">
        <w:t>edalcyclist</w:t>
      </w:r>
      <w:proofErr w:type="spellEnd"/>
      <w:r w:rsidR="0099145D" w:rsidRPr="001278F4">
        <w:t xml:space="preserve"> </w:t>
      </w:r>
      <w:r w:rsidR="00B9298E">
        <w:t>l</w:t>
      </w:r>
      <w:r w:rsidR="0099145D" w:rsidRPr="001278F4">
        <w:t xml:space="preserve">ocation </w:t>
      </w:r>
      <w:r>
        <w:t>at time of crash.</w:t>
      </w:r>
    </w:p>
    <w:p w:rsidR="0099145D" w:rsidRDefault="0099145D" w:rsidP="0099145D">
      <w:pPr>
        <w:ind w:right="-1800"/>
        <w:rPr>
          <w:b/>
        </w:rPr>
      </w:pPr>
    </w:p>
    <w:tbl>
      <w:tblPr>
        <w:tblStyle w:val="TableGrid"/>
        <w:tblW w:w="0" w:type="auto"/>
        <w:tblInd w:w="432" w:type="dxa"/>
        <w:tblLook w:val="04A0" w:firstRow="1" w:lastRow="0" w:firstColumn="1" w:lastColumn="0" w:noHBand="0" w:noVBand="1"/>
      </w:tblPr>
      <w:tblGrid>
        <w:gridCol w:w="803"/>
        <w:gridCol w:w="5083"/>
      </w:tblGrid>
      <w:tr w:rsidR="0099145D" w:rsidRPr="0099145D" w:rsidTr="0099145D">
        <w:tc>
          <w:tcPr>
            <w:tcW w:w="5886" w:type="dxa"/>
            <w:gridSpan w:val="2"/>
          </w:tcPr>
          <w:p w:rsidR="0099145D" w:rsidRPr="0099145D" w:rsidRDefault="0099145D" w:rsidP="0099145D">
            <w:pPr>
              <w:ind w:right="-1800"/>
            </w:pPr>
            <w:r w:rsidRPr="0099145D">
              <w:t>Ped/Pedal Location</w:t>
            </w:r>
          </w:p>
        </w:tc>
      </w:tr>
      <w:tr w:rsidR="0099145D" w:rsidRPr="0099145D" w:rsidTr="0099145D">
        <w:tc>
          <w:tcPr>
            <w:tcW w:w="803" w:type="dxa"/>
          </w:tcPr>
          <w:p w:rsidR="0099145D" w:rsidRPr="0099145D" w:rsidRDefault="0099145D" w:rsidP="0099145D">
            <w:pPr>
              <w:ind w:right="-1800"/>
            </w:pPr>
            <w:r w:rsidRPr="0099145D">
              <w:t>1</w:t>
            </w:r>
          </w:p>
        </w:tc>
        <w:tc>
          <w:tcPr>
            <w:tcW w:w="5083" w:type="dxa"/>
          </w:tcPr>
          <w:p w:rsidR="0099145D" w:rsidRPr="0099145D" w:rsidRDefault="0099145D" w:rsidP="0099145D">
            <w:pPr>
              <w:ind w:right="-1800"/>
            </w:pPr>
            <w:r w:rsidRPr="0099145D">
              <w:t>In roadway</w:t>
            </w:r>
          </w:p>
        </w:tc>
      </w:tr>
      <w:tr w:rsidR="0099145D" w:rsidRPr="0099145D" w:rsidTr="0099145D">
        <w:tc>
          <w:tcPr>
            <w:tcW w:w="803" w:type="dxa"/>
          </w:tcPr>
          <w:p w:rsidR="0099145D" w:rsidRPr="0099145D" w:rsidRDefault="0099145D" w:rsidP="0099145D">
            <w:pPr>
              <w:ind w:right="-1800"/>
            </w:pPr>
            <w:r w:rsidRPr="0099145D">
              <w:t>2</w:t>
            </w:r>
          </w:p>
        </w:tc>
        <w:tc>
          <w:tcPr>
            <w:tcW w:w="5083" w:type="dxa"/>
          </w:tcPr>
          <w:p w:rsidR="0099145D" w:rsidRPr="0099145D" w:rsidRDefault="0099145D" w:rsidP="0099145D">
            <w:pPr>
              <w:ind w:right="-1800"/>
            </w:pPr>
            <w:r w:rsidRPr="0099145D">
              <w:t>In crosswalk</w:t>
            </w:r>
          </w:p>
        </w:tc>
      </w:tr>
      <w:tr w:rsidR="0099145D" w:rsidRPr="0099145D" w:rsidTr="0099145D">
        <w:tc>
          <w:tcPr>
            <w:tcW w:w="803" w:type="dxa"/>
          </w:tcPr>
          <w:p w:rsidR="0099145D" w:rsidRPr="0099145D" w:rsidRDefault="0099145D" w:rsidP="0099145D">
            <w:pPr>
              <w:ind w:right="-1800"/>
            </w:pPr>
            <w:r w:rsidRPr="0099145D">
              <w:t>3</w:t>
            </w:r>
          </w:p>
        </w:tc>
        <w:tc>
          <w:tcPr>
            <w:tcW w:w="5083" w:type="dxa"/>
          </w:tcPr>
          <w:p w:rsidR="0099145D" w:rsidRPr="0099145D" w:rsidRDefault="0099145D" w:rsidP="00130FBB">
            <w:pPr>
              <w:ind w:right="-1800"/>
            </w:pPr>
            <w:r w:rsidRPr="0099145D">
              <w:t>Not in available crosswalk</w:t>
            </w:r>
            <w:r>
              <w:t xml:space="preserve">    </w:t>
            </w:r>
            <w:r w:rsidRPr="0099145D">
              <w:rPr>
                <w:b/>
              </w:rPr>
              <w:t>Removed 2013</w:t>
            </w:r>
          </w:p>
        </w:tc>
      </w:tr>
      <w:tr w:rsidR="0099145D" w:rsidRPr="0099145D" w:rsidTr="0099145D">
        <w:tc>
          <w:tcPr>
            <w:tcW w:w="803" w:type="dxa"/>
          </w:tcPr>
          <w:p w:rsidR="0099145D" w:rsidRPr="0099145D" w:rsidRDefault="0099145D" w:rsidP="0099145D">
            <w:pPr>
              <w:ind w:right="-1800"/>
            </w:pPr>
            <w:r w:rsidRPr="0099145D">
              <w:t>4</w:t>
            </w:r>
          </w:p>
        </w:tc>
        <w:tc>
          <w:tcPr>
            <w:tcW w:w="5083" w:type="dxa"/>
          </w:tcPr>
          <w:p w:rsidR="0099145D" w:rsidRPr="0099145D" w:rsidRDefault="0099145D" w:rsidP="00130FBB">
            <w:pPr>
              <w:ind w:right="-1800"/>
            </w:pPr>
            <w:r w:rsidRPr="0099145D">
              <w:t>Crosswalk not available</w:t>
            </w:r>
            <w:r>
              <w:t xml:space="preserve">    </w:t>
            </w:r>
            <w:r w:rsidRPr="0099145D">
              <w:rPr>
                <w:b/>
              </w:rPr>
              <w:t>Removed 2013</w:t>
            </w:r>
          </w:p>
        </w:tc>
      </w:tr>
      <w:tr w:rsidR="0099145D" w:rsidRPr="0099145D" w:rsidTr="0099145D">
        <w:tc>
          <w:tcPr>
            <w:tcW w:w="803" w:type="dxa"/>
          </w:tcPr>
          <w:p w:rsidR="0099145D" w:rsidRPr="0099145D" w:rsidRDefault="0099145D" w:rsidP="0099145D">
            <w:pPr>
              <w:ind w:right="-1800"/>
            </w:pPr>
            <w:r w:rsidRPr="0099145D">
              <w:t>5</w:t>
            </w:r>
          </w:p>
        </w:tc>
        <w:tc>
          <w:tcPr>
            <w:tcW w:w="5083" w:type="dxa"/>
          </w:tcPr>
          <w:p w:rsidR="0099145D" w:rsidRPr="0099145D" w:rsidRDefault="0099145D" w:rsidP="0099145D">
            <w:pPr>
              <w:ind w:right="-1800"/>
            </w:pPr>
            <w:r w:rsidRPr="0099145D">
              <w:t>Driveway access</w:t>
            </w:r>
          </w:p>
        </w:tc>
      </w:tr>
      <w:tr w:rsidR="0099145D" w:rsidRPr="0099145D" w:rsidTr="0099145D">
        <w:tc>
          <w:tcPr>
            <w:tcW w:w="803" w:type="dxa"/>
          </w:tcPr>
          <w:p w:rsidR="0099145D" w:rsidRPr="0099145D" w:rsidRDefault="0099145D" w:rsidP="0099145D">
            <w:pPr>
              <w:ind w:right="-1800"/>
            </w:pPr>
            <w:r w:rsidRPr="0099145D">
              <w:t>6</w:t>
            </w:r>
          </w:p>
        </w:tc>
        <w:tc>
          <w:tcPr>
            <w:tcW w:w="5083" w:type="dxa"/>
          </w:tcPr>
          <w:p w:rsidR="0099145D" w:rsidRPr="0099145D" w:rsidRDefault="0099145D" w:rsidP="0099145D">
            <w:pPr>
              <w:ind w:right="-1800"/>
            </w:pPr>
            <w:r w:rsidRPr="0099145D">
              <w:t>Not in roadway</w:t>
            </w:r>
          </w:p>
        </w:tc>
      </w:tr>
      <w:tr w:rsidR="0099145D" w:rsidRPr="0099145D" w:rsidTr="0099145D">
        <w:tc>
          <w:tcPr>
            <w:tcW w:w="803" w:type="dxa"/>
          </w:tcPr>
          <w:p w:rsidR="0099145D" w:rsidRPr="0099145D" w:rsidRDefault="0099145D" w:rsidP="0099145D">
            <w:pPr>
              <w:ind w:right="-1800"/>
            </w:pPr>
            <w:r w:rsidRPr="0099145D">
              <w:t>7</w:t>
            </w:r>
          </w:p>
        </w:tc>
        <w:tc>
          <w:tcPr>
            <w:tcW w:w="5083" w:type="dxa"/>
          </w:tcPr>
          <w:p w:rsidR="0099145D" w:rsidRPr="0099145D" w:rsidRDefault="0099145D" w:rsidP="0099145D">
            <w:pPr>
              <w:ind w:right="-1800"/>
            </w:pPr>
            <w:r w:rsidRPr="0099145D">
              <w:t>Bikeway</w:t>
            </w:r>
          </w:p>
        </w:tc>
      </w:tr>
      <w:tr w:rsidR="0099145D" w:rsidRPr="0099145D" w:rsidTr="0099145D">
        <w:tc>
          <w:tcPr>
            <w:tcW w:w="803" w:type="dxa"/>
          </w:tcPr>
          <w:p w:rsidR="0099145D" w:rsidRPr="0099145D" w:rsidRDefault="0099145D" w:rsidP="0099145D">
            <w:pPr>
              <w:ind w:right="-1800"/>
            </w:pPr>
            <w:r w:rsidRPr="0099145D">
              <w:t>9</w:t>
            </w:r>
          </w:p>
        </w:tc>
        <w:tc>
          <w:tcPr>
            <w:tcW w:w="5083" w:type="dxa"/>
          </w:tcPr>
          <w:p w:rsidR="0099145D" w:rsidRPr="0099145D" w:rsidRDefault="0099145D" w:rsidP="0099145D">
            <w:pPr>
              <w:ind w:right="-1800"/>
            </w:pPr>
            <w:r w:rsidRPr="0099145D">
              <w:t>Unknown/NA</w:t>
            </w:r>
          </w:p>
        </w:tc>
      </w:tr>
    </w:tbl>
    <w:p w:rsidR="00875B96" w:rsidRDefault="00875B96" w:rsidP="0099145D"/>
    <w:p w:rsidR="0041759F" w:rsidRDefault="001278F4" w:rsidP="003F4C6E">
      <w:pPr>
        <w:pStyle w:val="ListParagraph"/>
        <w:numPr>
          <w:ilvl w:val="0"/>
          <w:numId w:val="2"/>
        </w:numPr>
      </w:pPr>
      <w:r>
        <w:rPr>
          <w:b/>
        </w:rPr>
        <w:t>PEDV (Text)</w:t>
      </w:r>
      <w:r w:rsidR="00913952">
        <w:rPr>
          <w:b/>
        </w:rPr>
        <w:t xml:space="preserve"> - </w:t>
      </w:r>
      <w:r w:rsidR="00B9298E" w:rsidRPr="00B9298E">
        <w:t>Code for p</w:t>
      </w:r>
      <w:r w:rsidR="00B47D65" w:rsidRPr="00B9298E">
        <w:t>edestrian</w:t>
      </w:r>
      <w:r w:rsidR="0099145D" w:rsidRPr="001278F4">
        <w:t>/</w:t>
      </w:r>
      <w:proofErr w:type="spellStart"/>
      <w:r w:rsidR="00B9298E">
        <w:t>p</w:t>
      </w:r>
      <w:r w:rsidR="0099145D" w:rsidRPr="001278F4">
        <w:t>edalcyclist</w:t>
      </w:r>
      <w:proofErr w:type="spellEnd"/>
      <w:r w:rsidR="0099145D" w:rsidRPr="001278F4">
        <w:t xml:space="preserve"> </w:t>
      </w:r>
      <w:r w:rsidR="00B9298E">
        <w:t>v</w:t>
      </w:r>
      <w:r w:rsidR="0099145D" w:rsidRPr="001278F4">
        <w:t xml:space="preserve">isibility </w:t>
      </w:r>
      <w:r>
        <w:t>attributed to safety equipment use at time of crash.</w:t>
      </w:r>
    </w:p>
    <w:p w:rsidR="0041759F" w:rsidRDefault="0041759F" w:rsidP="0099145D">
      <w:pPr>
        <w:ind w:right="-1800"/>
      </w:pPr>
    </w:p>
    <w:tbl>
      <w:tblPr>
        <w:tblStyle w:val="TableGrid"/>
        <w:tblW w:w="0" w:type="auto"/>
        <w:tblInd w:w="432" w:type="dxa"/>
        <w:tblLook w:val="04A0" w:firstRow="1" w:lastRow="0" w:firstColumn="1" w:lastColumn="0" w:noHBand="0" w:noVBand="1"/>
      </w:tblPr>
      <w:tblGrid>
        <w:gridCol w:w="846"/>
        <w:gridCol w:w="5040"/>
      </w:tblGrid>
      <w:tr w:rsidR="0099145D" w:rsidRPr="0099145D" w:rsidTr="0099145D">
        <w:tc>
          <w:tcPr>
            <w:tcW w:w="846" w:type="dxa"/>
          </w:tcPr>
          <w:p w:rsidR="0099145D" w:rsidRPr="0099145D" w:rsidRDefault="0099145D" w:rsidP="0099145D">
            <w:pPr>
              <w:ind w:right="-1800"/>
            </w:pPr>
            <w:r w:rsidRPr="0099145D">
              <w:t>1</w:t>
            </w:r>
          </w:p>
        </w:tc>
        <w:tc>
          <w:tcPr>
            <w:tcW w:w="5040" w:type="dxa"/>
          </w:tcPr>
          <w:p w:rsidR="0099145D" w:rsidRPr="0099145D" w:rsidRDefault="0099145D" w:rsidP="0099145D">
            <w:pPr>
              <w:ind w:right="-1800"/>
            </w:pPr>
            <w:r w:rsidRPr="0099145D">
              <w:t>No contrasting clothing</w:t>
            </w:r>
          </w:p>
        </w:tc>
      </w:tr>
      <w:tr w:rsidR="0099145D" w:rsidRPr="0099145D" w:rsidTr="0099145D">
        <w:tc>
          <w:tcPr>
            <w:tcW w:w="846" w:type="dxa"/>
          </w:tcPr>
          <w:p w:rsidR="0099145D" w:rsidRPr="0099145D" w:rsidRDefault="0099145D" w:rsidP="0099145D">
            <w:pPr>
              <w:ind w:right="-1800"/>
            </w:pPr>
            <w:r w:rsidRPr="0099145D">
              <w:t>2</w:t>
            </w:r>
          </w:p>
        </w:tc>
        <w:tc>
          <w:tcPr>
            <w:tcW w:w="5040" w:type="dxa"/>
          </w:tcPr>
          <w:p w:rsidR="0099145D" w:rsidRPr="0099145D" w:rsidRDefault="0099145D" w:rsidP="0099145D">
            <w:pPr>
              <w:ind w:right="-1800"/>
            </w:pPr>
            <w:r w:rsidRPr="0099145D">
              <w:t>Contrasting clothing</w:t>
            </w:r>
          </w:p>
        </w:tc>
      </w:tr>
      <w:tr w:rsidR="0099145D" w:rsidRPr="0099145D" w:rsidTr="0099145D">
        <w:tc>
          <w:tcPr>
            <w:tcW w:w="846" w:type="dxa"/>
          </w:tcPr>
          <w:p w:rsidR="0099145D" w:rsidRPr="0099145D" w:rsidRDefault="0099145D" w:rsidP="0099145D">
            <w:pPr>
              <w:ind w:right="-1800"/>
            </w:pPr>
            <w:r w:rsidRPr="0099145D">
              <w:t>3</w:t>
            </w:r>
          </w:p>
        </w:tc>
        <w:tc>
          <w:tcPr>
            <w:tcW w:w="5040" w:type="dxa"/>
          </w:tcPr>
          <w:p w:rsidR="0099145D" w:rsidRPr="0099145D" w:rsidRDefault="0099145D" w:rsidP="0099145D">
            <w:pPr>
              <w:ind w:right="-1800"/>
            </w:pPr>
            <w:r w:rsidRPr="0099145D">
              <w:t>Reflective material</w:t>
            </w:r>
          </w:p>
        </w:tc>
      </w:tr>
      <w:tr w:rsidR="0099145D" w:rsidTr="0099145D">
        <w:tc>
          <w:tcPr>
            <w:tcW w:w="846" w:type="dxa"/>
          </w:tcPr>
          <w:p w:rsidR="0099145D" w:rsidRPr="0099145D" w:rsidRDefault="0099145D" w:rsidP="0099145D">
            <w:pPr>
              <w:ind w:right="-1800"/>
            </w:pPr>
            <w:r w:rsidRPr="0099145D">
              <w:t>4</w:t>
            </w:r>
          </w:p>
        </w:tc>
        <w:tc>
          <w:tcPr>
            <w:tcW w:w="5040" w:type="dxa"/>
          </w:tcPr>
          <w:p w:rsidR="0099145D" w:rsidRDefault="0099145D" w:rsidP="0099145D">
            <w:pPr>
              <w:ind w:right="-1800"/>
            </w:pPr>
            <w:r w:rsidRPr="0099145D">
              <w:t>Other light source used</w:t>
            </w:r>
          </w:p>
        </w:tc>
      </w:tr>
    </w:tbl>
    <w:p w:rsidR="0041759F" w:rsidRDefault="0041759F" w:rsidP="0099145D">
      <w:pPr>
        <w:ind w:right="-1800"/>
      </w:pPr>
    </w:p>
    <w:p w:rsidR="004A0DFF" w:rsidRDefault="004A0DFF" w:rsidP="003F4C6E">
      <w:pPr>
        <w:pStyle w:val="ListParagraph"/>
        <w:numPr>
          <w:ilvl w:val="0"/>
          <w:numId w:val="2"/>
        </w:numPr>
      </w:pPr>
      <w:proofErr w:type="spellStart"/>
      <w:r w:rsidRPr="00B47D65">
        <w:rPr>
          <w:b/>
        </w:rPr>
        <w:t>PersonType</w:t>
      </w:r>
      <w:proofErr w:type="spellEnd"/>
      <w:r w:rsidRPr="00B47D65">
        <w:rPr>
          <w:b/>
        </w:rPr>
        <w:t xml:space="preserve"> </w:t>
      </w:r>
      <w:r w:rsidR="001278F4">
        <w:rPr>
          <w:b/>
        </w:rPr>
        <w:t>(</w:t>
      </w:r>
      <w:r w:rsidRPr="00B47D65">
        <w:rPr>
          <w:b/>
        </w:rPr>
        <w:t>Text</w:t>
      </w:r>
      <w:r w:rsidR="001278F4">
        <w:rPr>
          <w:b/>
        </w:rPr>
        <w:t>)</w:t>
      </w:r>
      <w:r w:rsidR="00913952">
        <w:rPr>
          <w:b/>
        </w:rPr>
        <w:t xml:space="preserve"> - </w:t>
      </w:r>
      <w:r>
        <w:t xml:space="preserve">Text for field </w:t>
      </w:r>
      <w:r w:rsidR="00990793">
        <w:t>3</w:t>
      </w:r>
    </w:p>
    <w:p w:rsidR="00866F0C" w:rsidRDefault="00866F0C" w:rsidP="0099145D">
      <w:pPr>
        <w:ind w:right="-1800"/>
      </w:pPr>
    </w:p>
    <w:p w:rsidR="00866F0C" w:rsidRDefault="00866F0C" w:rsidP="003F4C6E">
      <w:pPr>
        <w:pStyle w:val="ListParagraph"/>
        <w:numPr>
          <w:ilvl w:val="0"/>
          <w:numId w:val="2"/>
        </w:numPr>
      </w:pPr>
      <w:proofErr w:type="spellStart"/>
      <w:r w:rsidRPr="00B47D65">
        <w:rPr>
          <w:b/>
        </w:rPr>
        <w:t>Ped</w:t>
      </w:r>
      <w:r w:rsidR="001278F4">
        <w:rPr>
          <w:b/>
        </w:rPr>
        <w:t>Bike</w:t>
      </w:r>
      <w:r w:rsidRPr="00B47D65">
        <w:rPr>
          <w:b/>
        </w:rPr>
        <w:t>Visibility</w:t>
      </w:r>
      <w:proofErr w:type="spellEnd"/>
      <w:r w:rsidR="001278F4">
        <w:rPr>
          <w:b/>
        </w:rPr>
        <w:t xml:space="preserve"> (</w:t>
      </w:r>
      <w:r w:rsidRPr="00B47D65">
        <w:rPr>
          <w:b/>
        </w:rPr>
        <w:t>Text</w:t>
      </w:r>
      <w:r w:rsidR="001278F4">
        <w:rPr>
          <w:b/>
        </w:rPr>
        <w:t>)</w:t>
      </w:r>
      <w:r w:rsidR="00913952">
        <w:rPr>
          <w:b/>
        </w:rPr>
        <w:t xml:space="preserve"> - </w:t>
      </w:r>
      <w:r w:rsidR="00990793">
        <w:t>Text for field 22</w:t>
      </w:r>
    </w:p>
    <w:p w:rsidR="00866F0C" w:rsidRDefault="00866F0C" w:rsidP="0099145D">
      <w:pPr>
        <w:ind w:right="-1800"/>
      </w:pPr>
    </w:p>
    <w:p w:rsidR="00866F0C" w:rsidRDefault="00866F0C" w:rsidP="003F4C6E">
      <w:pPr>
        <w:pStyle w:val="ListParagraph"/>
        <w:numPr>
          <w:ilvl w:val="0"/>
          <w:numId w:val="2"/>
        </w:numPr>
      </w:pPr>
      <w:proofErr w:type="spellStart"/>
      <w:r w:rsidRPr="00B47D65">
        <w:rPr>
          <w:b/>
        </w:rPr>
        <w:t>Apparent</w:t>
      </w:r>
      <w:r w:rsidR="001278F4">
        <w:rPr>
          <w:b/>
        </w:rPr>
        <w:t>Phys</w:t>
      </w:r>
      <w:r w:rsidRPr="00B47D65">
        <w:rPr>
          <w:b/>
        </w:rPr>
        <w:t>Cond</w:t>
      </w:r>
      <w:proofErr w:type="spellEnd"/>
      <w:r w:rsidRPr="00B47D65">
        <w:rPr>
          <w:b/>
        </w:rPr>
        <w:t xml:space="preserve"> </w:t>
      </w:r>
      <w:r w:rsidR="001278F4">
        <w:rPr>
          <w:b/>
        </w:rPr>
        <w:t>(</w:t>
      </w:r>
      <w:r w:rsidRPr="00B47D65">
        <w:rPr>
          <w:b/>
        </w:rPr>
        <w:t>Text</w:t>
      </w:r>
      <w:r w:rsidR="001278F4">
        <w:rPr>
          <w:b/>
        </w:rPr>
        <w:t>)</w:t>
      </w:r>
      <w:r w:rsidR="00913952">
        <w:rPr>
          <w:b/>
        </w:rPr>
        <w:t xml:space="preserve"> - </w:t>
      </w:r>
      <w:r w:rsidR="00990793">
        <w:t>Text for field 9</w:t>
      </w:r>
    </w:p>
    <w:p w:rsidR="00866F0C" w:rsidRDefault="00866F0C" w:rsidP="0099145D">
      <w:pPr>
        <w:ind w:right="-1800"/>
      </w:pPr>
    </w:p>
    <w:p w:rsidR="00866F0C" w:rsidRDefault="00866F0C" w:rsidP="003F4C6E">
      <w:pPr>
        <w:pStyle w:val="ListParagraph"/>
        <w:numPr>
          <w:ilvl w:val="0"/>
          <w:numId w:val="2"/>
        </w:numPr>
      </w:pPr>
      <w:proofErr w:type="spellStart"/>
      <w:r w:rsidRPr="00B47D65">
        <w:rPr>
          <w:b/>
        </w:rPr>
        <w:t>AirBagDeployment</w:t>
      </w:r>
      <w:proofErr w:type="spellEnd"/>
      <w:r w:rsidRPr="00B47D65">
        <w:rPr>
          <w:b/>
        </w:rPr>
        <w:t xml:space="preserve"> </w:t>
      </w:r>
      <w:r w:rsidR="001278F4">
        <w:rPr>
          <w:b/>
        </w:rPr>
        <w:t>(</w:t>
      </w:r>
      <w:r w:rsidRPr="00B47D65">
        <w:rPr>
          <w:b/>
        </w:rPr>
        <w:t>Text</w:t>
      </w:r>
      <w:r w:rsidR="001278F4">
        <w:rPr>
          <w:b/>
        </w:rPr>
        <w:t>)</w:t>
      </w:r>
      <w:r w:rsidR="00913952">
        <w:rPr>
          <w:b/>
        </w:rPr>
        <w:t xml:space="preserve"> - </w:t>
      </w:r>
      <w:r w:rsidR="00990793">
        <w:t>Text for field 16</w:t>
      </w:r>
    </w:p>
    <w:p w:rsidR="00866F0C" w:rsidRDefault="00866F0C" w:rsidP="0099145D">
      <w:pPr>
        <w:ind w:right="-1800"/>
      </w:pPr>
    </w:p>
    <w:p w:rsidR="00866F0C" w:rsidRDefault="004127EE" w:rsidP="003F4C6E">
      <w:pPr>
        <w:pStyle w:val="ListParagraph"/>
        <w:numPr>
          <w:ilvl w:val="0"/>
          <w:numId w:val="2"/>
        </w:numPr>
      </w:pPr>
      <w:proofErr w:type="spellStart"/>
      <w:r w:rsidRPr="00B47D65">
        <w:rPr>
          <w:b/>
        </w:rPr>
        <w:t>Ped</w:t>
      </w:r>
      <w:r w:rsidR="001278F4">
        <w:rPr>
          <w:b/>
        </w:rPr>
        <w:t>Bike</w:t>
      </w:r>
      <w:r w:rsidRPr="00B47D65">
        <w:rPr>
          <w:b/>
        </w:rPr>
        <w:t>Action</w:t>
      </w:r>
      <w:proofErr w:type="spellEnd"/>
      <w:r w:rsidRPr="00B47D65">
        <w:rPr>
          <w:b/>
        </w:rPr>
        <w:t xml:space="preserve"> </w:t>
      </w:r>
      <w:r w:rsidR="001278F4">
        <w:rPr>
          <w:b/>
        </w:rPr>
        <w:t>(</w:t>
      </w:r>
      <w:r w:rsidRPr="00B47D65">
        <w:rPr>
          <w:b/>
        </w:rPr>
        <w:t>Text</w:t>
      </w:r>
      <w:r w:rsidR="001278F4">
        <w:rPr>
          <w:b/>
        </w:rPr>
        <w:t>)</w:t>
      </w:r>
      <w:r w:rsidR="00913952">
        <w:rPr>
          <w:b/>
        </w:rPr>
        <w:t xml:space="preserve"> - </w:t>
      </w:r>
      <w:r w:rsidR="00990793">
        <w:t>Text for field 20</w:t>
      </w:r>
    </w:p>
    <w:p w:rsidR="004127EE" w:rsidRDefault="004127EE" w:rsidP="0099145D">
      <w:pPr>
        <w:ind w:right="-1800"/>
      </w:pPr>
    </w:p>
    <w:p w:rsidR="004127EE" w:rsidRDefault="004127EE" w:rsidP="003F4C6E">
      <w:pPr>
        <w:pStyle w:val="ListParagraph"/>
        <w:numPr>
          <w:ilvl w:val="0"/>
          <w:numId w:val="2"/>
        </w:numPr>
      </w:pPr>
      <w:proofErr w:type="spellStart"/>
      <w:r w:rsidRPr="00B47D65">
        <w:rPr>
          <w:b/>
        </w:rPr>
        <w:t>BAC</w:t>
      </w:r>
      <w:r w:rsidR="001278F4">
        <w:rPr>
          <w:b/>
        </w:rPr>
        <w:t>TestGiven</w:t>
      </w:r>
      <w:proofErr w:type="spellEnd"/>
      <w:r w:rsidRPr="00B47D65">
        <w:rPr>
          <w:b/>
        </w:rPr>
        <w:t xml:space="preserve"> </w:t>
      </w:r>
      <w:r w:rsidR="001278F4">
        <w:rPr>
          <w:b/>
        </w:rPr>
        <w:t>(</w:t>
      </w:r>
      <w:r w:rsidRPr="00B47D65">
        <w:rPr>
          <w:b/>
        </w:rPr>
        <w:t>Text</w:t>
      </w:r>
      <w:r w:rsidR="001278F4">
        <w:rPr>
          <w:b/>
        </w:rPr>
        <w:t>)</w:t>
      </w:r>
      <w:r w:rsidR="00913952">
        <w:rPr>
          <w:b/>
        </w:rPr>
        <w:t xml:space="preserve"> - </w:t>
      </w:r>
      <w:r w:rsidR="00990793">
        <w:t>Text for field 10</w:t>
      </w:r>
    </w:p>
    <w:p w:rsidR="004127EE" w:rsidRDefault="004127EE" w:rsidP="0099145D">
      <w:pPr>
        <w:ind w:right="-1800"/>
      </w:pPr>
    </w:p>
    <w:p w:rsidR="004127EE" w:rsidRDefault="00B47D65" w:rsidP="003F4C6E">
      <w:pPr>
        <w:pStyle w:val="ListParagraph"/>
        <w:numPr>
          <w:ilvl w:val="0"/>
          <w:numId w:val="2"/>
        </w:numPr>
      </w:pPr>
      <w:proofErr w:type="spellStart"/>
      <w:r w:rsidRPr="00B47D65">
        <w:rPr>
          <w:b/>
        </w:rPr>
        <w:t>EjectExtricate</w:t>
      </w:r>
      <w:proofErr w:type="spellEnd"/>
      <w:r w:rsidRPr="00B47D65">
        <w:rPr>
          <w:b/>
        </w:rPr>
        <w:t xml:space="preserve"> </w:t>
      </w:r>
      <w:r w:rsidR="001278F4">
        <w:rPr>
          <w:b/>
        </w:rPr>
        <w:t>(</w:t>
      </w:r>
      <w:r w:rsidRPr="00B47D65">
        <w:rPr>
          <w:b/>
        </w:rPr>
        <w:t>Text</w:t>
      </w:r>
      <w:r w:rsidR="001278F4">
        <w:rPr>
          <w:b/>
        </w:rPr>
        <w:t>)</w:t>
      </w:r>
      <w:r w:rsidR="00913952">
        <w:rPr>
          <w:b/>
        </w:rPr>
        <w:t xml:space="preserve"> - </w:t>
      </w:r>
      <w:r w:rsidR="00990793">
        <w:t>Text for field 17</w:t>
      </w:r>
    </w:p>
    <w:p w:rsidR="004127EE" w:rsidRDefault="004127EE" w:rsidP="0099145D">
      <w:pPr>
        <w:ind w:right="-1800"/>
      </w:pPr>
    </w:p>
    <w:p w:rsidR="004127EE" w:rsidRDefault="004127EE" w:rsidP="003F4C6E">
      <w:pPr>
        <w:pStyle w:val="ListParagraph"/>
        <w:numPr>
          <w:ilvl w:val="0"/>
          <w:numId w:val="2"/>
        </w:numPr>
      </w:pPr>
      <w:proofErr w:type="spellStart"/>
      <w:r w:rsidRPr="00B47D65">
        <w:rPr>
          <w:b/>
        </w:rPr>
        <w:t>DriverAction</w:t>
      </w:r>
      <w:proofErr w:type="spellEnd"/>
      <w:r w:rsidRPr="00B47D65">
        <w:rPr>
          <w:b/>
        </w:rPr>
        <w:t xml:space="preserve"> </w:t>
      </w:r>
      <w:r w:rsidR="001278F4">
        <w:rPr>
          <w:b/>
        </w:rPr>
        <w:t>(</w:t>
      </w:r>
      <w:r w:rsidRPr="00B47D65">
        <w:rPr>
          <w:b/>
        </w:rPr>
        <w:t>Text</w:t>
      </w:r>
      <w:r w:rsidR="001278F4">
        <w:rPr>
          <w:b/>
        </w:rPr>
        <w:t>)</w:t>
      </w:r>
      <w:r w:rsidR="00913952">
        <w:rPr>
          <w:b/>
        </w:rPr>
        <w:t xml:space="preserve"> - </w:t>
      </w:r>
      <w:r>
        <w:t xml:space="preserve">Text for field </w:t>
      </w:r>
      <w:r w:rsidR="00990793">
        <w:t>12</w:t>
      </w:r>
    </w:p>
    <w:p w:rsidR="00A160F7" w:rsidRDefault="00A160F7" w:rsidP="0099145D">
      <w:pPr>
        <w:ind w:right="-1800"/>
      </w:pPr>
    </w:p>
    <w:p w:rsidR="00A160F7" w:rsidRDefault="00B47D65" w:rsidP="003F4C6E">
      <w:pPr>
        <w:pStyle w:val="ListParagraph"/>
        <w:numPr>
          <w:ilvl w:val="0"/>
          <w:numId w:val="2"/>
        </w:numPr>
      </w:pPr>
      <w:proofErr w:type="spellStart"/>
      <w:r w:rsidRPr="00B47D65">
        <w:rPr>
          <w:b/>
        </w:rPr>
        <w:t>Ped</w:t>
      </w:r>
      <w:r w:rsidR="005F4471">
        <w:rPr>
          <w:b/>
        </w:rPr>
        <w:t>Bike</w:t>
      </w:r>
      <w:r w:rsidR="00A160F7" w:rsidRPr="00B47D65">
        <w:rPr>
          <w:b/>
        </w:rPr>
        <w:t>Location</w:t>
      </w:r>
      <w:proofErr w:type="spellEnd"/>
      <w:r w:rsidR="00A160F7" w:rsidRPr="00B47D65">
        <w:rPr>
          <w:b/>
        </w:rPr>
        <w:t xml:space="preserve"> </w:t>
      </w:r>
      <w:r w:rsidR="005F4471">
        <w:rPr>
          <w:b/>
        </w:rPr>
        <w:t>(</w:t>
      </w:r>
      <w:r w:rsidR="00A160F7" w:rsidRPr="00B47D65">
        <w:rPr>
          <w:b/>
        </w:rPr>
        <w:t>Text</w:t>
      </w:r>
      <w:r w:rsidR="00CC11B0">
        <w:rPr>
          <w:b/>
        </w:rPr>
        <w:t>)</w:t>
      </w:r>
      <w:r w:rsidR="00913952">
        <w:rPr>
          <w:b/>
        </w:rPr>
        <w:t xml:space="preserve"> - </w:t>
      </w:r>
      <w:r w:rsidR="00A160F7">
        <w:t xml:space="preserve">Text for field </w:t>
      </w:r>
      <w:r w:rsidR="00990793">
        <w:t>21</w:t>
      </w:r>
    </w:p>
    <w:p w:rsidR="00B47D65" w:rsidRDefault="00B47D65" w:rsidP="0099145D">
      <w:pPr>
        <w:ind w:right="-1800"/>
      </w:pPr>
    </w:p>
    <w:p w:rsidR="00B47D65" w:rsidRDefault="00B47D65" w:rsidP="003F4C6E">
      <w:pPr>
        <w:pStyle w:val="ListParagraph"/>
        <w:numPr>
          <w:ilvl w:val="0"/>
          <w:numId w:val="2"/>
        </w:numPr>
      </w:pPr>
      <w:proofErr w:type="spellStart"/>
      <w:r w:rsidRPr="00B47D65">
        <w:rPr>
          <w:b/>
        </w:rPr>
        <w:t>DriverVision</w:t>
      </w:r>
      <w:proofErr w:type="spellEnd"/>
      <w:r w:rsidRPr="00B47D65">
        <w:rPr>
          <w:b/>
        </w:rPr>
        <w:t xml:space="preserve"> </w:t>
      </w:r>
      <w:r w:rsidR="005F4471">
        <w:rPr>
          <w:b/>
        </w:rPr>
        <w:t>(</w:t>
      </w:r>
      <w:r w:rsidRPr="00B47D65">
        <w:rPr>
          <w:b/>
        </w:rPr>
        <w:t>Text</w:t>
      </w:r>
      <w:r w:rsidR="005F4471">
        <w:rPr>
          <w:b/>
        </w:rPr>
        <w:t>)</w:t>
      </w:r>
      <w:r w:rsidR="00913952">
        <w:rPr>
          <w:b/>
        </w:rPr>
        <w:t xml:space="preserve"> - </w:t>
      </w:r>
      <w:r w:rsidR="00990793">
        <w:t>Text for field 11</w:t>
      </w:r>
    </w:p>
    <w:p w:rsidR="00B47D65" w:rsidRDefault="00B47D65" w:rsidP="0099145D">
      <w:pPr>
        <w:ind w:right="-1800"/>
      </w:pPr>
    </w:p>
    <w:p w:rsidR="00B47D65" w:rsidRDefault="00B47D65" w:rsidP="003F4C6E">
      <w:pPr>
        <w:pStyle w:val="ListParagraph"/>
        <w:numPr>
          <w:ilvl w:val="0"/>
          <w:numId w:val="2"/>
        </w:numPr>
      </w:pPr>
      <w:proofErr w:type="spellStart"/>
      <w:r w:rsidRPr="00B47D65">
        <w:rPr>
          <w:b/>
        </w:rPr>
        <w:t>SafetyEquipUsed</w:t>
      </w:r>
      <w:proofErr w:type="spellEnd"/>
      <w:r w:rsidRPr="00B47D65">
        <w:rPr>
          <w:b/>
        </w:rPr>
        <w:t xml:space="preserve"> </w:t>
      </w:r>
      <w:r w:rsidR="005F4471">
        <w:rPr>
          <w:b/>
        </w:rPr>
        <w:t>(</w:t>
      </w:r>
      <w:r w:rsidRPr="00B47D65">
        <w:rPr>
          <w:b/>
        </w:rPr>
        <w:t>Text</w:t>
      </w:r>
      <w:r w:rsidR="005F4471">
        <w:rPr>
          <w:b/>
        </w:rPr>
        <w:t>)</w:t>
      </w:r>
      <w:r w:rsidR="00913952">
        <w:rPr>
          <w:b/>
        </w:rPr>
        <w:t xml:space="preserve"> - </w:t>
      </w:r>
      <w:r w:rsidR="00990793">
        <w:t>Text for field 15</w:t>
      </w:r>
    </w:p>
    <w:p w:rsidR="00130FBB" w:rsidRDefault="00130FBB" w:rsidP="00130FBB"/>
    <w:p w:rsidR="00130FBB" w:rsidRDefault="00130FBB" w:rsidP="003F4C6E">
      <w:pPr>
        <w:pStyle w:val="ListParagraph"/>
        <w:numPr>
          <w:ilvl w:val="0"/>
          <w:numId w:val="2"/>
        </w:numPr>
      </w:pPr>
      <w:proofErr w:type="spellStart"/>
      <w:r w:rsidRPr="00130FBB">
        <w:rPr>
          <w:b/>
        </w:rPr>
        <w:t>CellPhone</w:t>
      </w:r>
      <w:r>
        <w:rPr>
          <w:b/>
        </w:rPr>
        <w:t>Use</w:t>
      </w:r>
      <w:proofErr w:type="spellEnd"/>
      <w:r>
        <w:rPr>
          <w:b/>
        </w:rPr>
        <w:t xml:space="preserve"> </w:t>
      </w:r>
      <w:r w:rsidR="005F4471">
        <w:rPr>
          <w:b/>
        </w:rPr>
        <w:t>(Text)</w:t>
      </w:r>
      <w:r w:rsidR="00913952">
        <w:rPr>
          <w:b/>
        </w:rPr>
        <w:t xml:space="preserve"> - </w:t>
      </w:r>
      <w:r w:rsidR="00EC61DC" w:rsidRPr="00EC61DC">
        <w:t>Any</w:t>
      </w:r>
      <w:r w:rsidR="00EC61DC">
        <w:rPr>
          <w:b/>
        </w:rPr>
        <w:t xml:space="preserve"> </w:t>
      </w:r>
      <w:r w:rsidR="00EC61DC" w:rsidRPr="00EC61DC">
        <w:t>p</w:t>
      </w:r>
      <w:r>
        <w:t xml:space="preserve">erson </w:t>
      </w:r>
      <w:r w:rsidR="00720CE0">
        <w:t>t</w:t>
      </w:r>
      <w:r>
        <w:t xml:space="preserve">ype </w:t>
      </w:r>
      <w:r w:rsidR="00EC61DC">
        <w:t xml:space="preserve">entered into Unit 1 or Unit 2 who </w:t>
      </w:r>
      <w:r>
        <w:t xml:space="preserve">was/was not using cellphone at time of crash.    </w:t>
      </w:r>
      <w:r w:rsidRPr="00130FBB">
        <w:rPr>
          <w:b/>
        </w:rPr>
        <w:t>Added 2013</w:t>
      </w:r>
    </w:p>
    <w:p w:rsidR="00130FBB" w:rsidRDefault="00130FBB" w:rsidP="00130FBB"/>
    <w:p w:rsidR="00130FBB" w:rsidRDefault="00130FBB" w:rsidP="00130FBB">
      <w:pPr>
        <w:ind w:left="432"/>
      </w:pPr>
      <w:r>
        <w:t>Yes/No</w:t>
      </w:r>
    </w:p>
    <w:p w:rsidR="00130FBB" w:rsidRDefault="00130FBB" w:rsidP="00130FBB"/>
    <w:p w:rsidR="00130FBB" w:rsidRDefault="00130FBB" w:rsidP="00130FBB">
      <w:pPr>
        <w:ind w:left="432" w:hanging="432"/>
        <w:rPr>
          <w:b/>
        </w:rPr>
      </w:pPr>
      <w:r>
        <w:rPr>
          <w:b/>
        </w:rPr>
        <w:t>Notes:</w:t>
      </w:r>
    </w:p>
    <w:p w:rsidR="00130FBB" w:rsidRDefault="00130FBB" w:rsidP="00130FBB">
      <w:pPr>
        <w:ind w:left="432" w:hanging="432"/>
        <w:rPr>
          <w:b/>
        </w:rPr>
      </w:pPr>
    </w:p>
    <w:p w:rsidR="00130FBB" w:rsidRDefault="00130FBB" w:rsidP="00B9298E">
      <w:pPr>
        <w:pStyle w:val="ListParagraph"/>
        <w:numPr>
          <w:ilvl w:val="0"/>
          <w:numId w:val="3"/>
        </w:numPr>
      </w:pPr>
      <w:r w:rsidRPr="00B9298E">
        <w:rPr>
          <w:b/>
        </w:rPr>
        <w:t>Added “Year”</w:t>
      </w:r>
      <w:r w:rsidR="00913952" w:rsidRPr="00B9298E">
        <w:rPr>
          <w:b/>
        </w:rPr>
        <w:t xml:space="preserve"> - </w:t>
      </w:r>
      <w:r>
        <w:t>Field/Attribute was added for that year and will not contain data for years prior.</w:t>
      </w:r>
    </w:p>
    <w:p w:rsidR="00130FBB" w:rsidRDefault="00130FBB" w:rsidP="00130FBB">
      <w:pPr>
        <w:ind w:left="432" w:hanging="432"/>
      </w:pPr>
    </w:p>
    <w:p w:rsidR="00130FBB" w:rsidRDefault="00130FBB" w:rsidP="00B9298E">
      <w:pPr>
        <w:pStyle w:val="ListParagraph"/>
        <w:numPr>
          <w:ilvl w:val="0"/>
          <w:numId w:val="3"/>
        </w:numPr>
      </w:pPr>
      <w:r w:rsidRPr="00B9298E">
        <w:rPr>
          <w:b/>
        </w:rPr>
        <w:t>Removed “Year”</w:t>
      </w:r>
      <w:r w:rsidR="00913952" w:rsidRPr="00B9298E">
        <w:rPr>
          <w:b/>
        </w:rPr>
        <w:t xml:space="preserve"> - </w:t>
      </w:r>
      <w:r>
        <w:t>Field/Attribute was removed for that year and will not contain data from that year forward.</w:t>
      </w:r>
    </w:p>
    <w:p w:rsidR="00130FBB" w:rsidRDefault="00130FBB" w:rsidP="00130FBB"/>
    <w:p w:rsidR="00B9298E" w:rsidRDefault="00B9298E" w:rsidP="00B9298E">
      <w:pPr>
        <w:pStyle w:val="ListParagraph"/>
        <w:numPr>
          <w:ilvl w:val="0"/>
          <w:numId w:val="3"/>
        </w:numPr>
      </w:pPr>
      <w:proofErr w:type="spellStart"/>
      <w:r>
        <w:t>Pedalcyclist</w:t>
      </w:r>
      <w:proofErr w:type="spellEnd"/>
      <w:r>
        <w:t xml:space="preserve"> = bicyclist.</w:t>
      </w:r>
    </w:p>
    <w:sectPr w:rsidR="00B9298E" w:rsidSect="00232BF8">
      <w:footerReference w:type="even" r:id="rId7"/>
      <w:footerReference w:type="default" r:id="rId8"/>
      <w:footerReference w:type="first" r:id="rId9"/>
      <w:pgSz w:w="12240" w:h="15840"/>
      <w:pgMar w:top="720" w:right="720" w:bottom="360" w:left="100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8F4" w:rsidRDefault="001278F4">
      <w:r>
        <w:separator/>
      </w:r>
    </w:p>
  </w:endnote>
  <w:endnote w:type="continuationSeparator" w:id="0">
    <w:p w:rsidR="001278F4" w:rsidRDefault="00127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8F4" w:rsidRDefault="001278F4" w:rsidP="001968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278F4" w:rsidRDefault="001278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8F4" w:rsidRPr="00642B88" w:rsidRDefault="001278F4" w:rsidP="0019686B">
    <w:pPr>
      <w:pStyle w:val="Footer"/>
      <w:framePr w:wrap="around" w:vAnchor="text" w:hAnchor="margin" w:xAlign="center" w:y="1"/>
      <w:rPr>
        <w:rStyle w:val="PageNumber"/>
        <w:sz w:val="18"/>
      </w:rPr>
    </w:pPr>
    <w:r w:rsidRPr="00642B88">
      <w:rPr>
        <w:rStyle w:val="PageNumber"/>
        <w:sz w:val="18"/>
      </w:rPr>
      <w:fldChar w:fldCharType="begin"/>
    </w:r>
    <w:r w:rsidRPr="00642B88">
      <w:rPr>
        <w:rStyle w:val="PageNumber"/>
        <w:sz w:val="18"/>
      </w:rPr>
      <w:instrText xml:space="preserve">PAGE  </w:instrText>
    </w:r>
    <w:r w:rsidRPr="00642B88">
      <w:rPr>
        <w:rStyle w:val="PageNumber"/>
        <w:sz w:val="18"/>
      </w:rPr>
      <w:fldChar w:fldCharType="separate"/>
    </w:r>
    <w:r w:rsidR="00680B7D">
      <w:rPr>
        <w:rStyle w:val="PageNumber"/>
        <w:noProof/>
        <w:sz w:val="18"/>
      </w:rPr>
      <w:t>2</w:t>
    </w:r>
    <w:r w:rsidRPr="00642B88">
      <w:rPr>
        <w:rStyle w:val="PageNumber"/>
        <w:sz w:val="18"/>
      </w:rPr>
      <w:fldChar w:fldCharType="end"/>
    </w:r>
  </w:p>
  <w:p w:rsidR="001278F4" w:rsidRPr="004E2140" w:rsidRDefault="001278F4" w:rsidP="00874A00">
    <w:pPr>
      <w:pStyle w:val="Footer"/>
      <w:tabs>
        <w:tab w:val="left" w:pos="9000"/>
      </w:tabs>
      <w:ind w:left="-216" w:right="360"/>
      <w:rPr>
        <w:sz w:val="16"/>
      </w:rPr>
    </w:pPr>
    <w:r>
      <w:rPr>
        <w:sz w:val="16"/>
      </w:rPr>
      <w:t xml:space="preserve">Crash Information Section, </w:t>
    </w:r>
    <w:r w:rsidR="00ED1D53">
      <w:rPr>
        <w:sz w:val="16"/>
      </w:rPr>
      <w:t>Bureau of Data Collection</w:t>
    </w:r>
    <w:r w:rsidR="0009552F">
      <w:rPr>
        <w:sz w:val="16"/>
      </w:rPr>
      <w:tab/>
    </w:r>
    <w:r w:rsidRPr="004E2140">
      <w:rPr>
        <w:sz w:val="16"/>
      </w:rPr>
      <w:tab/>
    </w:r>
    <w:r>
      <w:rPr>
        <w:sz w:val="16"/>
      </w:rPr>
      <w:ptab w:relativeTo="margin" w:alignment="right" w:leader="none"/>
    </w:r>
    <w:r w:rsidRPr="004E2140">
      <w:rPr>
        <w:sz w:val="16"/>
      </w:rPr>
      <w:t xml:space="preserve">Updated </w:t>
    </w:r>
    <w:r>
      <w:rPr>
        <w:sz w:val="16"/>
      </w:rPr>
      <w:t xml:space="preserve"> </w:t>
    </w:r>
    <w:r w:rsidR="00ED1D53">
      <w:rPr>
        <w:sz w:val="16"/>
      </w:rPr>
      <w:t>May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8F4" w:rsidRPr="004E2140" w:rsidRDefault="001278F4" w:rsidP="00874A00">
    <w:pPr>
      <w:pStyle w:val="Footer"/>
      <w:ind w:left="-216" w:right="360"/>
      <w:rPr>
        <w:sz w:val="16"/>
      </w:rPr>
    </w:pPr>
    <w:r>
      <w:rPr>
        <w:sz w:val="16"/>
      </w:rPr>
      <w:t xml:space="preserve">Crash Information Section, </w:t>
    </w:r>
    <w:r w:rsidR="0031316B">
      <w:rPr>
        <w:sz w:val="16"/>
      </w:rPr>
      <w:t>Bureau of Data Collection</w:t>
    </w:r>
    <w:r w:rsidRPr="004E2140">
      <w:rPr>
        <w:sz w:val="16"/>
      </w:rPr>
      <w:tab/>
    </w:r>
    <w:r w:rsidRPr="004E2140">
      <w:rPr>
        <w:sz w:val="16"/>
      </w:rPr>
      <w:tab/>
    </w:r>
    <w:r>
      <w:rPr>
        <w:sz w:val="16"/>
      </w:rPr>
      <w:ptab w:relativeTo="margin" w:alignment="right" w:leader="none"/>
    </w:r>
    <w:r w:rsidRPr="004E2140">
      <w:rPr>
        <w:sz w:val="16"/>
      </w:rPr>
      <w:t xml:space="preserve">Updated </w:t>
    </w:r>
    <w:r w:rsidR="005F4471">
      <w:rPr>
        <w:sz w:val="16"/>
      </w:rPr>
      <w:t xml:space="preserve"> </w:t>
    </w:r>
    <w:r w:rsidR="0031316B">
      <w:rPr>
        <w:sz w:val="16"/>
      </w:rPr>
      <w:t>May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8F4" w:rsidRDefault="001278F4">
      <w:r>
        <w:separator/>
      </w:r>
    </w:p>
  </w:footnote>
  <w:footnote w:type="continuationSeparator" w:id="0">
    <w:p w:rsidR="001278F4" w:rsidRDefault="00127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04C66"/>
    <w:multiLevelType w:val="hybridMultilevel"/>
    <w:tmpl w:val="3218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30CCB"/>
    <w:multiLevelType w:val="hybridMultilevel"/>
    <w:tmpl w:val="070CA50E"/>
    <w:lvl w:ilvl="0" w:tplc="B798E55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41296"/>
    <w:multiLevelType w:val="hybridMultilevel"/>
    <w:tmpl w:val="78AA9324"/>
    <w:lvl w:ilvl="0" w:tplc="0A06023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A0"/>
    <w:rsid w:val="00034E70"/>
    <w:rsid w:val="00037CB0"/>
    <w:rsid w:val="00042323"/>
    <w:rsid w:val="00045B52"/>
    <w:rsid w:val="00065216"/>
    <w:rsid w:val="0009552F"/>
    <w:rsid w:val="000F6B52"/>
    <w:rsid w:val="001212D9"/>
    <w:rsid w:val="001278F4"/>
    <w:rsid w:val="00130FBB"/>
    <w:rsid w:val="0017250E"/>
    <w:rsid w:val="0019686B"/>
    <w:rsid w:val="001973C4"/>
    <w:rsid w:val="001B2A5D"/>
    <w:rsid w:val="001D5B60"/>
    <w:rsid w:val="001E7D9F"/>
    <w:rsid w:val="001F1099"/>
    <w:rsid w:val="001F72F0"/>
    <w:rsid w:val="002055AE"/>
    <w:rsid w:val="002119A8"/>
    <w:rsid w:val="00232BF8"/>
    <w:rsid w:val="002708E6"/>
    <w:rsid w:val="002A1F58"/>
    <w:rsid w:val="002B0545"/>
    <w:rsid w:val="002E040E"/>
    <w:rsid w:val="00301205"/>
    <w:rsid w:val="0031316B"/>
    <w:rsid w:val="00317626"/>
    <w:rsid w:val="00346C8E"/>
    <w:rsid w:val="003B47ED"/>
    <w:rsid w:val="003D3D18"/>
    <w:rsid w:val="003F4C6E"/>
    <w:rsid w:val="004127EE"/>
    <w:rsid w:val="0041759F"/>
    <w:rsid w:val="00462848"/>
    <w:rsid w:val="00475B46"/>
    <w:rsid w:val="00497900"/>
    <w:rsid w:val="004A0DFF"/>
    <w:rsid w:val="004A25CD"/>
    <w:rsid w:val="004A491F"/>
    <w:rsid w:val="004C11AE"/>
    <w:rsid w:val="005308D9"/>
    <w:rsid w:val="005975D2"/>
    <w:rsid w:val="005A1C90"/>
    <w:rsid w:val="005F4471"/>
    <w:rsid w:val="00631EEC"/>
    <w:rsid w:val="00642B88"/>
    <w:rsid w:val="00680B7D"/>
    <w:rsid w:val="006C7BE6"/>
    <w:rsid w:val="006D01EE"/>
    <w:rsid w:val="006E76D8"/>
    <w:rsid w:val="006F120B"/>
    <w:rsid w:val="00712094"/>
    <w:rsid w:val="00720CE0"/>
    <w:rsid w:val="00734C64"/>
    <w:rsid w:val="00742B4D"/>
    <w:rsid w:val="00753F73"/>
    <w:rsid w:val="00757793"/>
    <w:rsid w:val="007623D2"/>
    <w:rsid w:val="007656C7"/>
    <w:rsid w:val="007A2EA7"/>
    <w:rsid w:val="007B7DAD"/>
    <w:rsid w:val="007E042D"/>
    <w:rsid w:val="007F7556"/>
    <w:rsid w:val="00815D86"/>
    <w:rsid w:val="008324F5"/>
    <w:rsid w:val="00841034"/>
    <w:rsid w:val="008659A4"/>
    <w:rsid w:val="00866F0C"/>
    <w:rsid w:val="00874A00"/>
    <w:rsid w:val="00875B96"/>
    <w:rsid w:val="008A3009"/>
    <w:rsid w:val="008A5473"/>
    <w:rsid w:val="008C418F"/>
    <w:rsid w:val="008D3B8C"/>
    <w:rsid w:val="009038D6"/>
    <w:rsid w:val="00913952"/>
    <w:rsid w:val="00915A92"/>
    <w:rsid w:val="00926818"/>
    <w:rsid w:val="00932C0C"/>
    <w:rsid w:val="00941AA6"/>
    <w:rsid w:val="0094550D"/>
    <w:rsid w:val="009643D4"/>
    <w:rsid w:val="00967469"/>
    <w:rsid w:val="009746D5"/>
    <w:rsid w:val="00990793"/>
    <w:rsid w:val="0099145D"/>
    <w:rsid w:val="00997CF9"/>
    <w:rsid w:val="009A6B3B"/>
    <w:rsid w:val="009D3546"/>
    <w:rsid w:val="00A0525E"/>
    <w:rsid w:val="00A160F7"/>
    <w:rsid w:val="00A20600"/>
    <w:rsid w:val="00A27EB4"/>
    <w:rsid w:val="00A32161"/>
    <w:rsid w:val="00A359A0"/>
    <w:rsid w:val="00A35E9A"/>
    <w:rsid w:val="00A4360F"/>
    <w:rsid w:val="00A66268"/>
    <w:rsid w:val="00A77813"/>
    <w:rsid w:val="00A871ED"/>
    <w:rsid w:val="00A94B05"/>
    <w:rsid w:val="00AD52D8"/>
    <w:rsid w:val="00AE6130"/>
    <w:rsid w:val="00B25E30"/>
    <w:rsid w:val="00B36A51"/>
    <w:rsid w:val="00B40215"/>
    <w:rsid w:val="00B42E79"/>
    <w:rsid w:val="00B47D65"/>
    <w:rsid w:val="00B535A5"/>
    <w:rsid w:val="00B77EAC"/>
    <w:rsid w:val="00B9298E"/>
    <w:rsid w:val="00BD4071"/>
    <w:rsid w:val="00BF4FC1"/>
    <w:rsid w:val="00C07D64"/>
    <w:rsid w:val="00C1231E"/>
    <w:rsid w:val="00C13788"/>
    <w:rsid w:val="00C1448B"/>
    <w:rsid w:val="00C173A6"/>
    <w:rsid w:val="00C5771F"/>
    <w:rsid w:val="00C903E3"/>
    <w:rsid w:val="00C944F4"/>
    <w:rsid w:val="00CB0AD6"/>
    <w:rsid w:val="00CB175E"/>
    <w:rsid w:val="00CB24C4"/>
    <w:rsid w:val="00CB26F3"/>
    <w:rsid w:val="00CB37E1"/>
    <w:rsid w:val="00CB3D29"/>
    <w:rsid w:val="00CC11B0"/>
    <w:rsid w:val="00CC3161"/>
    <w:rsid w:val="00CE3644"/>
    <w:rsid w:val="00CF2BDF"/>
    <w:rsid w:val="00D24197"/>
    <w:rsid w:val="00D3533A"/>
    <w:rsid w:val="00D427DD"/>
    <w:rsid w:val="00D439CA"/>
    <w:rsid w:val="00D536F0"/>
    <w:rsid w:val="00D546BE"/>
    <w:rsid w:val="00D80566"/>
    <w:rsid w:val="00DB4435"/>
    <w:rsid w:val="00DD1CB8"/>
    <w:rsid w:val="00DD6D85"/>
    <w:rsid w:val="00DE42EB"/>
    <w:rsid w:val="00E1459F"/>
    <w:rsid w:val="00E2034C"/>
    <w:rsid w:val="00E42622"/>
    <w:rsid w:val="00E6074B"/>
    <w:rsid w:val="00E611A3"/>
    <w:rsid w:val="00E6557F"/>
    <w:rsid w:val="00EC61DC"/>
    <w:rsid w:val="00EC68FF"/>
    <w:rsid w:val="00ED160B"/>
    <w:rsid w:val="00ED1D53"/>
    <w:rsid w:val="00EE2BBE"/>
    <w:rsid w:val="00F85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2C3154BF"/>
  <w15:docId w15:val="{1DF1A292-3AC7-4C11-BCA0-D68B450E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0AD6"/>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D3546"/>
    <w:pPr>
      <w:tabs>
        <w:tab w:val="center" w:pos="4320"/>
        <w:tab w:val="right" w:pos="8640"/>
      </w:tabs>
    </w:pPr>
  </w:style>
  <w:style w:type="character" w:styleId="PageNumber">
    <w:name w:val="page number"/>
    <w:basedOn w:val="DefaultParagraphFont"/>
    <w:rsid w:val="009D3546"/>
  </w:style>
  <w:style w:type="table" w:styleId="TableGrid">
    <w:name w:val="Table Grid"/>
    <w:basedOn w:val="TableNormal"/>
    <w:rsid w:val="006F120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CB175E"/>
    <w:pPr>
      <w:tabs>
        <w:tab w:val="center" w:pos="4680"/>
        <w:tab w:val="right" w:pos="9360"/>
      </w:tabs>
    </w:pPr>
  </w:style>
  <w:style w:type="character" w:customStyle="1" w:styleId="HeaderChar">
    <w:name w:val="Header Char"/>
    <w:basedOn w:val="DefaultParagraphFont"/>
    <w:link w:val="Header"/>
    <w:rsid w:val="00CB175E"/>
    <w:rPr>
      <w:rFonts w:ascii="Arial" w:hAnsi="Arial"/>
      <w:sz w:val="22"/>
    </w:rPr>
  </w:style>
  <w:style w:type="paragraph" w:styleId="BalloonText">
    <w:name w:val="Balloon Text"/>
    <w:basedOn w:val="Normal"/>
    <w:link w:val="BalloonTextChar"/>
    <w:rsid w:val="00CB175E"/>
    <w:rPr>
      <w:rFonts w:ascii="Tahoma" w:hAnsi="Tahoma" w:cs="Tahoma"/>
      <w:sz w:val="16"/>
      <w:szCs w:val="16"/>
    </w:rPr>
  </w:style>
  <w:style w:type="character" w:customStyle="1" w:styleId="BalloonTextChar">
    <w:name w:val="Balloon Text Char"/>
    <w:basedOn w:val="DefaultParagraphFont"/>
    <w:link w:val="BalloonText"/>
    <w:rsid w:val="00CB175E"/>
    <w:rPr>
      <w:rFonts w:ascii="Tahoma" w:hAnsi="Tahoma" w:cs="Tahoma"/>
      <w:sz w:val="16"/>
      <w:szCs w:val="16"/>
    </w:rPr>
  </w:style>
  <w:style w:type="paragraph" w:styleId="ListParagraph">
    <w:name w:val="List Paragraph"/>
    <w:basedOn w:val="Normal"/>
    <w:uiPriority w:val="34"/>
    <w:qFormat/>
    <w:rsid w:val="007B7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0DA8E82CD74849979364F2421ED304" ma:contentTypeVersion="2" ma:contentTypeDescription="Create a new document." ma:contentTypeScope="" ma:versionID="9af44504bb222c08a51e09eaf21123d5">
  <xsd:schema xmlns:xsd="http://www.w3.org/2001/XMLSchema" xmlns:xs="http://www.w3.org/2001/XMLSchema" xmlns:p="http://schemas.microsoft.com/office/2006/metadata/properties" xmlns:ns2="9c495666-b853-41d5-894e-0306cf6ed458" targetNamespace="http://schemas.microsoft.com/office/2006/metadata/properties" ma:root="true" ma:fieldsID="1ab764c7a44516e4ed0da8ebbfa33e84" ns2:_="">
    <xsd:import namespace="9c495666-b853-41d5-894e-0306cf6ed4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495666-b853-41d5-894e-0306cf6ed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DCD3AA-F333-4AEE-A024-415E1D4FD47C}"/>
</file>

<file path=customXml/itemProps2.xml><?xml version="1.0" encoding="utf-8"?>
<ds:datastoreItem xmlns:ds="http://schemas.openxmlformats.org/officeDocument/2006/customXml" ds:itemID="{379DBFC0-981F-419C-8854-46208E9E5DFA}"/>
</file>

<file path=customXml/itemProps3.xml><?xml version="1.0" encoding="utf-8"?>
<ds:datastoreItem xmlns:ds="http://schemas.openxmlformats.org/officeDocument/2006/customXml" ds:itemID="{04081ACC-4C72-4628-B386-495BB1BC852C}"/>
</file>

<file path=docProps/app.xml><?xml version="1.0" encoding="utf-8"?>
<Properties xmlns="http://schemas.openxmlformats.org/officeDocument/2006/extended-properties" xmlns:vt="http://schemas.openxmlformats.org/officeDocument/2006/docPropsVTypes">
  <Template>C936BFBA.dotm</Template>
  <TotalTime>2</TotalTime>
  <Pages>5</Pages>
  <Words>1240</Words>
  <Characters>6330</Characters>
  <Application>Microsoft Office Word</Application>
  <DocSecurity>4</DocSecurity>
  <Lines>52</Lines>
  <Paragraphs>15</Paragraphs>
  <ScaleCrop>false</ScaleCrop>
  <HeadingPairs>
    <vt:vector size="2" baseType="variant">
      <vt:variant>
        <vt:lpstr>Title</vt:lpstr>
      </vt:variant>
      <vt:variant>
        <vt:i4>1</vt:i4>
      </vt:variant>
    </vt:vector>
  </HeadingPairs>
  <TitlesOfParts>
    <vt:vector size="1" baseType="lpstr">
      <vt:lpstr>ACCIDENT FILE</vt:lpstr>
    </vt:vector>
  </TitlesOfParts>
  <Company>IDOT</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FILE</dc:title>
  <dc:creator>mageekm</dc:creator>
  <cp:lastModifiedBy>Blankenship, Mark A</cp:lastModifiedBy>
  <cp:revision>2</cp:revision>
  <cp:lastPrinted>2014-07-21T16:29:00Z</cp:lastPrinted>
  <dcterms:created xsi:type="dcterms:W3CDTF">2019-07-10T21:17:00Z</dcterms:created>
  <dcterms:modified xsi:type="dcterms:W3CDTF">2019-07-10T21:17:00Z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0x010100C30DA8E82CD74849979364F2421ED304</vt:lpwstr>
  </property>
</Properties>
</file>