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318" w:rsidRPr="00985A0A" w:rsidRDefault="002D0318" w:rsidP="002D0318">
      <w:pPr>
        <w:ind w:right="-1800"/>
        <w:rPr>
          <w:b/>
          <w:sz w:val="28"/>
          <w:szCs w:val="28"/>
        </w:rPr>
      </w:pPr>
      <w:bookmarkStart w:id="0" w:name="_GoBack"/>
      <w:bookmarkEnd w:id="0"/>
      <w:r>
        <w:rPr>
          <w:b/>
          <w:sz w:val="28"/>
          <w:szCs w:val="28"/>
        </w:rPr>
        <w:t>Illinois Traffic</w:t>
      </w:r>
      <w:r w:rsidRPr="00985A0A">
        <w:rPr>
          <w:b/>
          <w:sz w:val="28"/>
          <w:szCs w:val="28"/>
        </w:rPr>
        <w:t xml:space="preserve"> C</w:t>
      </w:r>
      <w:r>
        <w:rPr>
          <w:b/>
          <w:sz w:val="28"/>
          <w:szCs w:val="28"/>
        </w:rPr>
        <w:t>rash</w:t>
      </w:r>
      <w:r w:rsidRPr="00985A0A">
        <w:rPr>
          <w:b/>
          <w:sz w:val="28"/>
          <w:szCs w:val="28"/>
        </w:rPr>
        <w:t xml:space="preserve"> D</w:t>
      </w:r>
      <w:r>
        <w:rPr>
          <w:b/>
          <w:sz w:val="28"/>
          <w:szCs w:val="28"/>
        </w:rPr>
        <w:t>ata</w:t>
      </w:r>
      <w:r w:rsidRPr="00985A0A">
        <w:rPr>
          <w:b/>
          <w:sz w:val="28"/>
          <w:szCs w:val="28"/>
        </w:rPr>
        <w:t xml:space="preserve"> E</w:t>
      </w:r>
      <w:r>
        <w:rPr>
          <w:b/>
          <w:sz w:val="28"/>
          <w:szCs w:val="28"/>
        </w:rPr>
        <w:t>xtract</w:t>
      </w:r>
      <w:r w:rsidRPr="00985A0A">
        <w:rPr>
          <w:b/>
          <w:sz w:val="28"/>
          <w:szCs w:val="28"/>
        </w:rPr>
        <w:t xml:space="preserve"> F</w:t>
      </w:r>
      <w:r>
        <w:rPr>
          <w:b/>
          <w:sz w:val="28"/>
          <w:szCs w:val="28"/>
        </w:rPr>
        <w:t>ile</w:t>
      </w:r>
      <w:r w:rsidRPr="00985A0A">
        <w:rPr>
          <w:b/>
          <w:sz w:val="28"/>
          <w:szCs w:val="28"/>
        </w:rPr>
        <w:t xml:space="preserve"> – </w:t>
      </w:r>
      <w:r>
        <w:rPr>
          <w:b/>
          <w:sz w:val="28"/>
          <w:szCs w:val="28"/>
        </w:rPr>
        <w:t>Vehicle Level</w:t>
      </w:r>
    </w:p>
    <w:p w:rsidR="002D0318" w:rsidRDefault="002D0318" w:rsidP="002D0318">
      <w:pPr>
        <w:ind w:right="-1800"/>
      </w:pPr>
    </w:p>
    <w:p w:rsidR="002D0318" w:rsidRDefault="002D0318" w:rsidP="002D0318">
      <w:pPr>
        <w:ind w:right="-1800"/>
      </w:pPr>
    </w:p>
    <w:p w:rsidR="002D0318" w:rsidRPr="0066757A" w:rsidRDefault="002D0318" w:rsidP="002D0318">
      <w:pPr>
        <w:ind w:right="-1800"/>
        <w:rPr>
          <w:b/>
          <w:u w:val="single"/>
        </w:rPr>
      </w:pPr>
      <w:r w:rsidRPr="0066757A">
        <w:rPr>
          <w:b/>
          <w:u w:val="single"/>
        </w:rPr>
        <w:t xml:space="preserve">Field </w:t>
      </w:r>
      <w:r>
        <w:rPr>
          <w:b/>
          <w:u w:val="single"/>
        </w:rPr>
        <w:t>N</w:t>
      </w:r>
      <w:r w:rsidRPr="0066757A">
        <w:rPr>
          <w:b/>
          <w:u w:val="single"/>
        </w:rPr>
        <w:t>ame</w:t>
      </w:r>
      <w:r>
        <w:rPr>
          <w:b/>
          <w:u w:val="single"/>
        </w:rPr>
        <w:t xml:space="preserve"> (</w:t>
      </w:r>
      <w:r w:rsidR="00983FAE">
        <w:rPr>
          <w:b/>
          <w:u w:val="single"/>
        </w:rPr>
        <w:t>Data Type</w:t>
      </w:r>
      <w:r>
        <w:rPr>
          <w:b/>
          <w:u w:val="single"/>
        </w:rPr>
        <w:t>):</w:t>
      </w:r>
    </w:p>
    <w:p w:rsidR="00A359A0" w:rsidRDefault="00A359A0" w:rsidP="002D0318">
      <w:pPr>
        <w:ind w:left="432" w:hanging="432"/>
      </w:pPr>
    </w:p>
    <w:p w:rsidR="003C098E" w:rsidRDefault="003C098E" w:rsidP="003C098E">
      <w:pPr>
        <w:pStyle w:val="ListParagraph"/>
        <w:numPr>
          <w:ilvl w:val="0"/>
          <w:numId w:val="2"/>
        </w:numPr>
        <w:ind w:left="360"/>
      </w:pPr>
      <w:r>
        <w:rPr>
          <w:b/>
        </w:rPr>
        <w:t xml:space="preserve">ICN (Text) - </w:t>
      </w:r>
      <w:r>
        <w:t>Illinois</w:t>
      </w:r>
      <w:r>
        <w:rPr>
          <w:b/>
        </w:rPr>
        <w:t xml:space="preserve"> </w:t>
      </w:r>
      <w:r>
        <w:t>Case Number (ICN) is a unique identifier assigned to each crash by the Crash Information System (CIS).  It is used to link records between the Crash, Vehicle, and Person levels.  At the Crash level, the ICN will appear one time for each crash.  At the Vehicle and Person levels, the ICN may appear multiple times depending on the number of vehicles and persons involved with the crash.  ICN’s for years prior to 2010 may be eight or 12 characters, while ICN’s for years 2010 and later are 12 characters.  For ICN’s with eight characters, the first character represents the year of the crash.  For ICN’s with 12 characters, the first four characters represent the year of the crash.</w:t>
      </w:r>
    </w:p>
    <w:p w:rsidR="003C098E" w:rsidRDefault="003C098E" w:rsidP="003C098E">
      <w:pPr>
        <w:ind w:right="-1800"/>
      </w:pPr>
    </w:p>
    <w:p w:rsidR="003C098E" w:rsidRDefault="003C098E" w:rsidP="003C098E">
      <w:pPr>
        <w:pStyle w:val="ListParagraph"/>
        <w:numPr>
          <w:ilvl w:val="0"/>
          <w:numId w:val="2"/>
        </w:numPr>
        <w:ind w:left="360"/>
      </w:pPr>
      <w:proofErr w:type="spellStart"/>
      <w:r>
        <w:rPr>
          <w:b/>
        </w:rPr>
        <w:t>CrashID</w:t>
      </w:r>
      <w:proofErr w:type="spellEnd"/>
      <w:r>
        <w:rPr>
          <w:b/>
        </w:rPr>
        <w:t xml:space="preserve"> (Text) - </w:t>
      </w:r>
      <w:r>
        <w:t xml:space="preserve">Similar in function to the ICN, the </w:t>
      </w:r>
      <w:proofErr w:type="spellStart"/>
      <w:r>
        <w:t>CrashID</w:t>
      </w:r>
      <w:proofErr w:type="spellEnd"/>
      <w:r>
        <w:t xml:space="preserve"> is a unique identifier assigned to each crash by CIS.  The </w:t>
      </w:r>
      <w:proofErr w:type="spellStart"/>
      <w:r>
        <w:t>CrashID</w:t>
      </w:r>
      <w:proofErr w:type="spellEnd"/>
      <w:r>
        <w:t xml:space="preserve"> is included in the Crash level and will appear once for each crash.  Statewide crash data extract files do not include the </w:t>
      </w:r>
      <w:proofErr w:type="spellStart"/>
      <w:r>
        <w:t>CrashID</w:t>
      </w:r>
      <w:proofErr w:type="spellEnd"/>
      <w:r>
        <w:t xml:space="preserve"> at the Vehicle and Person levels.  County and City crash data extract files may or may not include the </w:t>
      </w:r>
      <w:proofErr w:type="spellStart"/>
      <w:r>
        <w:t>CrashID</w:t>
      </w:r>
      <w:proofErr w:type="spellEnd"/>
      <w:r>
        <w:t xml:space="preserve"> at the Vehicle and Person level, depending on the extract year.  It is advised that you check the extract files prior to import to determine field position.</w:t>
      </w:r>
    </w:p>
    <w:p w:rsidR="008C0678" w:rsidRDefault="008C0678" w:rsidP="00342B65">
      <w:pPr>
        <w:ind w:left="360" w:hanging="432"/>
      </w:pPr>
    </w:p>
    <w:p w:rsidR="00D24197" w:rsidRDefault="00983FAE" w:rsidP="00342B65">
      <w:pPr>
        <w:pStyle w:val="ListParagraph"/>
        <w:numPr>
          <w:ilvl w:val="0"/>
          <w:numId w:val="2"/>
        </w:numPr>
        <w:ind w:left="360"/>
      </w:pPr>
      <w:proofErr w:type="spellStart"/>
      <w:r>
        <w:rPr>
          <w:b/>
        </w:rPr>
        <w:t>CrashReport</w:t>
      </w:r>
      <w:r w:rsidR="002D0318" w:rsidRPr="00342B65">
        <w:rPr>
          <w:b/>
        </w:rPr>
        <w:t>UnitN</w:t>
      </w:r>
      <w:r>
        <w:rPr>
          <w:b/>
        </w:rPr>
        <w:t>br</w:t>
      </w:r>
      <w:proofErr w:type="spellEnd"/>
      <w:r>
        <w:rPr>
          <w:b/>
        </w:rPr>
        <w:t xml:space="preserve"> (Numeric</w:t>
      </w:r>
      <w:r w:rsidR="002D0318" w:rsidRPr="00342B65">
        <w:rPr>
          <w:b/>
        </w:rPr>
        <w:t xml:space="preserve">)- </w:t>
      </w:r>
      <w:r w:rsidR="00EC2276">
        <w:t>Number</w:t>
      </w:r>
      <w:r w:rsidR="00AE6166">
        <w:t xml:space="preserve"> which identifies each </w:t>
      </w:r>
      <w:r w:rsidR="00487EF0">
        <w:t>unit</w:t>
      </w:r>
      <w:r w:rsidR="00AE6166">
        <w:t xml:space="preserve"> involved in the crash.</w:t>
      </w:r>
    </w:p>
    <w:p w:rsidR="00D24197" w:rsidRDefault="00D24197" w:rsidP="00342B65">
      <w:pPr>
        <w:ind w:left="360" w:hanging="432"/>
      </w:pPr>
    </w:p>
    <w:p w:rsidR="00AE6166" w:rsidRDefault="002D0318" w:rsidP="00342B65">
      <w:pPr>
        <w:pStyle w:val="ListParagraph"/>
        <w:numPr>
          <w:ilvl w:val="0"/>
          <w:numId w:val="2"/>
        </w:numPr>
        <w:ind w:left="360"/>
      </w:pPr>
      <w:r w:rsidRPr="00342B65">
        <w:rPr>
          <w:b/>
        </w:rPr>
        <w:t>VIN</w:t>
      </w:r>
      <w:r w:rsidR="00983FAE">
        <w:rPr>
          <w:b/>
        </w:rPr>
        <w:t xml:space="preserve">11 </w:t>
      </w:r>
      <w:r w:rsidR="00A73784">
        <w:rPr>
          <w:b/>
        </w:rPr>
        <w:t>(Text</w:t>
      </w:r>
      <w:r w:rsidRPr="00342B65">
        <w:rPr>
          <w:b/>
        </w:rPr>
        <w:t xml:space="preserve">) - </w:t>
      </w:r>
      <w:r w:rsidR="00AE6166">
        <w:t>First 11 c</w:t>
      </w:r>
      <w:r w:rsidR="000C0B2A">
        <w:t>haracters</w:t>
      </w:r>
      <w:r w:rsidR="00AE6166">
        <w:t xml:space="preserve"> of the V</w:t>
      </w:r>
      <w:r w:rsidR="00983FAE">
        <w:t xml:space="preserve">ehicle </w:t>
      </w:r>
      <w:r w:rsidR="00AE6166">
        <w:t>I</w:t>
      </w:r>
      <w:r w:rsidR="00983FAE">
        <w:t xml:space="preserve">dentification </w:t>
      </w:r>
      <w:r w:rsidR="00AE6166">
        <w:t>N</w:t>
      </w:r>
      <w:r w:rsidR="00983FAE">
        <w:t>umber.</w:t>
      </w:r>
    </w:p>
    <w:p w:rsidR="00712094" w:rsidRDefault="00712094" w:rsidP="00342B65">
      <w:pPr>
        <w:ind w:left="360" w:hanging="432"/>
      </w:pPr>
    </w:p>
    <w:p w:rsidR="00815D86" w:rsidRDefault="00AE6166" w:rsidP="00342B65">
      <w:pPr>
        <w:pStyle w:val="ListParagraph"/>
        <w:numPr>
          <w:ilvl w:val="0"/>
          <w:numId w:val="2"/>
        </w:numPr>
        <w:ind w:left="360"/>
      </w:pPr>
      <w:proofErr w:type="spellStart"/>
      <w:r w:rsidRPr="00342B65">
        <w:rPr>
          <w:b/>
        </w:rPr>
        <w:t>N</w:t>
      </w:r>
      <w:r w:rsidR="00983FAE">
        <w:rPr>
          <w:b/>
        </w:rPr>
        <w:t>br</w:t>
      </w:r>
      <w:r w:rsidR="000C0B2A" w:rsidRPr="00342B65">
        <w:rPr>
          <w:b/>
        </w:rPr>
        <w:t>Occ</w:t>
      </w:r>
      <w:r w:rsidR="00380882">
        <w:rPr>
          <w:b/>
        </w:rPr>
        <w:t>u</w:t>
      </w:r>
      <w:r w:rsidR="000C0B2A" w:rsidRPr="00342B65">
        <w:rPr>
          <w:b/>
        </w:rPr>
        <w:t>pants</w:t>
      </w:r>
      <w:proofErr w:type="spellEnd"/>
      <w:r w:rsidR="00983FAE">
        <w:rPr>
          <w:b/>
        </w:rPr>
        <w:t xml:space="preserve"> (Text</w:t>
      </w:r>
      <w:r w:rsidR="000C0B2A" w:rsidRPr="00342B65">
        <w:rPr>
          <w:b/>
        </w:rPr>
        <w:t xml:space="preserve">) - </w:t>
      </w:r>
      <w:r>
        <w:t>Number of persons in vehicle—driver plus passengers</w:t>
      </w:r>
      <w:r w:rsidR="000B344C">
        <w:t>.</w:t>
      </w:r>
    </w:p>
    <w:p w:rsidR="00815D86" w:rsidRDefault="00815D86" w:rsidP="00342B65">
      <w:pPr>
        <w:ind w:left="360"/>
      </w:pPr>
    </w:p>
    <w:p w:rsidR="00815D86" w:rsidRDefault="000C0B2A" w:rsidP="00342B65">
      <w:pPr>
        <w:pStyle w:val="ListParagraph"/>
        <w:numPr>
          <w:ilvl w:val="0"/>
          <w:numId w:val="2"/>
        </w:numPr>
        <w:ind w:left="360"/>
      </w:pPr>
      <w:proofErr w:type="spellStart"/>
      <w:r w:rsidRPr="00342B65">
        <w:rPr>
          <w:b/>
        </w:rPr>
        <w:t>VehType</w:t>
      </w:r>
      <w:r w:rsidR="00983FAE">
        <w:rPr>
          <w:b/>
        </w:rPr>
        <w:t>Code</w:t>
      </w:r>
      <w:proofErr w:type="spellEnd"/>
      <w:r w:rsidRPr="00342B65">
        <w:rPr>
          <w:b/>
        </w:rPr>
        <w:t xml:space="preserve"> (</w:t>
      </w:r>
      <w:r w:rsidR="00E63EE5">
        <w:rPr>
          <w:b/>
        </w:rPr>
        <w:t>Numeric</w:t>
      </w:r>
      <w:r w:rsidRPr="00342B65">
        <w:rPr>
          <w:b/>
        </w:rPr>
        <w:t>)</w:t>
      </w:r>
      <w:r w:rsidR="00EC2276">
        <w:rPr>
          <w:b/>
        </w:rPr>
        <w:t xml:space="preserve"> - </w:t>
      </w:r>
      <w:r w:rsidR="00983FAE">
        <w:t>Code for t</w:t>
      </w:r>
      <w:r>
        <w:t>ype of vehicle involved in crash</w:t>
      </w:r>
      <w:r w:rsidR="000B344C">
        <w:t>.</w:t>
      </w:r>
    </w:p>
    <w:p w:rsidR="000C0B2A" w:rsidRDefault="000C0B2A" w:rsidP="000C0B2A"/>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4526"/>
      </w:tblGrid>
      <w:tr w:rsidR="007D0417" w:rsidRPr="007D0417" w:rsidTr="000C0B2A">
        <w:tc>
          <w:tcPr>
            <w:tcW w:w="846" w:type="dxa"/>
          </w:tcPr>
          <w:p w:rsidR="007D0417" w:rsidRPr="007D0417" w:rsidRDefault="007D0417" w:rsidP="00A921E3">
            <w:pPr>
              <w:ind w:right="-1800"/>
            </w:pPr>
            <w:r>
              <w:t>1</w:t>
            </w:r>
          </w:p>
        </w:tc>
        <w:tc>
          <w:tcPr>
            <w:tcW w:w="4526" w:type="dxa"/>
          </w:tcPr>
          <w:p w:rsidR="007D0417" w:rsidRPr="007D0417" w:rsidRDefault="007D0417" w:rsidP="00A921E3">
            <w:pPr>
              <w:ind w:right="-1800"/>
            </w:pPr>
            <w:r w:rsidRPr="007D0417">
              <w:t>Passenger car</w:t>
            </w:r>
          </w:p>
        </w:tc>
      </w:tr>
      <w:tr w:rsidR="007D0417" w:rsidRPr="007D0417" w:rsidTr="000C0B2A">
        <w:tc>
          <w:tcPr>
            <w:tcW w:w="846" w:type="dxa"/>
          </w:tcPr>
          <w:p w:rsidR="007D0417" w:rsidRPr="007D0417" w:rsidRDefault="007D0417" w:rsidP="000C0B2A">
            <w:pPr>
              <w:ind w:right="-1800"/>
            </w:pPr>
            <w:r>
              <w:t>2</w:t>
            </w:r>
          </w:p>
        </w:tc>
        <w:tc>
          <w:tcPr>
            <w:tcW w:w="4526" w:type="dxa"/>
          </w:tcPr>
          <w:p w:rsidR="007D0417" w:rsidRPr="007D0417" w:rsidRDefault="007D0417" w:rsidP="00A921E3">
            <w:pPr>
              <w:ind w:right="-1800"/>
            </w:pPr>
            <w:r w:rsidRPr="007D0417">
              <w:t>Pickup truck</w:t>
            </w:r>
          </w:p>
        </w:tc>
      </w:tr>
      <w:tr w:rsidR="007D0417" w:rsidRPr="007D0417" w:rsidTr="000C0B2A">
        <w:tc>
          <w:tcPr>
            <w:tcW w:w="846" w:type="dxa"/>
          </w:tcPr>
          <w:p w:rsidR="007D0417" w:rsidRPr="007D0417" w:rsidRDefault="007D0417" w:rsidP="000C0B2A">
            <w:pPr>
              <w:ind w:right="-1800"/>
            </w:pPr>
            <w:r>
              <w:t>3</w:t>
            </w:r>
          </w:p>
        </w:tc>
        <w:tc>
          <w:tcPr>
            <w:tcW w:w="4526" w:type="dxa"/>
          </w:tcPr>
          <w:p w:rsidR="007D0417" w:rsidRPr="007D0417" w:rsidRDefault="007D0417" w:rsidP="00A921E3">
            <w:pPr>
              <w:ind w:right="-1800"/>
            </w:pPr>
            <w:r w:rsidRPr="007D0417">
              <w:t>Van/mini-van</w:t>
            </w:r>
          </w:p>
        </w:tc>
      </w:tr>
      <w:tr w:rsidR="007D0417" w:rsidRPr="007D0417" w:rsidTr="000C0B2A">
        <w:tc>
          <w:tcPr>
            <w:tcW w:w="846" w:type="dxa"/>
          </w:tcPr>
          <w:p w:rsidR="007D0417" w:rsidRPr="007D0417" w:rsidRDefault="007D0417" w:rsidP="000C0B2A">
            <w:pPr>
              <w:ind w:right="-1800"/>
            </w:pPr>
            <w:r>
              <w:t>4</w:t>
            </w:r>
          </w:p>
        </w:tc>
        <w:tc>
          <w:tcPr>
            <w:tcW w:w="4526" w:type="dxa"/>
          </w:tcPr>
          <w:p w:rsidR="007D0417" w:rsidRPr="007D0417" w:rsidRDefault="007D0417" w:rsidP="00A921E3">
            <w:pPr>
              <w:ind w:right="-1800"/>
            </w:pPr>
            <w:r w:rsidRPr="007D0417">
              <w:t>Bus up to 15 passengers</w:t>
            </w:r>
          </w:p>
        </w:tc>
      </w:tr>
      <w:tr w:rsidR="007D0417" w:rsidRPr="007D0417" w:rsidTr="000C0B2A">
        <w:tc>
          <w:tcPr>
            <w:tcW w:w="846" w:type="dxa"/>
          </w:tcPr>
          <w:p w:rsidR="007D0417" w:rsidRPr="007D0417" w:rsidRDefault="007D0417" w:rsidP="000C0B2A">
            <w:pPr>
              <w:ind w:right="-1800"/>
            </w:pPr>
            <w:r>
              <w:t>5</w:t>
            </w:r>
          </w:p>
        </w:tc>
        <w:tc>
          <w:tcPr>
            <w:tcW w:w="4526" w:type="dxa"/>
          </w:tcPr>
          <w:p w:rsidR="007D0417" w:rsidRPr="007D0417" w:rsidRDefault="007D0417" w:rsidP="00A921E3">
            <w:pPr>
              <w:ind w:right="-1800"/>
            </w:pPr>
            <w:r w:rsidRPr="007D0417">
              <w:t>Bus over 15 passengers</w:t>
            </w:r>
          </w:p>
        </w:tc>
      </w:tr>
      <w:tr w:rsidR="007D0417" w:rsidRPr="007D0417" w:rsidTr="000C0B2A">
        <w:tc>
          <w:tcPr>
            <w:tcW w:w="846" w:type="dxa"/>
          </w:tcPr>
          <w:p w:rsidR="007D0417" w:rsidRPr="007D0417" w:rsidRDefault="007D0417" w:rsidP="000C0B2A">
            <w:pPr>
              <w:ind w:right="-1800"/>
            </w:pPr>
            <w:r>
              <w:t>6</w:t>
            </w:r>
          </w:p>
        </w:tc>
        <w:tc>
          <w:tcPr>
            <w:tcW w:w="4526" w:type="dxa"/>
          </w:tcPr>
          <w:p w:rsidR="007D0417" w:rsidRPr="007D0417" w:rsidRDefault="007D0417" w:rsidP="00A921E3">
            <w:pPr>
              <w:ind w:right="-1800"/>
            </w:pPr>
            <w:r w:rsidRPr="007D0417">
              <w:t>Truck – single unit</w:t>
            </w:r>
          </w:p>
        </w:tc>
      </w:tr>
      <w:tr w:rsidR="007D0417" w:rsidRPr="007D0417" w:rsidTr="000C0B2A">
        <w:tc>
          <w:tcPr>
            <w:tcW w:w="846" w:type="dxa"/>
          </w:tcPr>
          <w:p w:rsidR="007D0417" w:rsidRPr="007D0417" w:rsidRDefault="007D0417" w:rsidP="000C0B2A">
            <w:pPr>
              <w:ind w:right="-1800"/>
            </w:pPr>
            <w:r>
              <w:t>7</w:t>
            </w:r>
          </w:p>
        </w:tc>
        <w:tc>
          <w:tcPr>
            <w:tcW w:w="4526" w:type="dxa"/>
          </w:tcPr>
          <w:p w:rsidR="007D0417" w:rsidRPr="007D0417" w:rsidRDefault="007D0417" w:rsidP="00A921E3">
            <w:pPr>
              <w:ind w:right="-1800"/>
            </w:pPr>
            <w:r w:rsidRPr="007D0417">
              <w:t xml:space="preserve">Tractor w/semi-trailer </w:t>
            </w:r>
          </w:p>
        </w:tc>
      </w:tr>
      <w:tr w:rsidR="007D0417" w:rsidRPr="007D0417" w:rsidTr="000C0B2A">
        <w:tc>
          <w:tcPr>
            <w:tcW w:w="846" w:type="dxa"/>
          </w:tcPr>
          <w:p w:rsidR="007D0417" w:rsidRPr="007D0417" w:rsidRDefault="007D0417" w:rsidP="000C0B2A">
            <w:pPr>
              <w:ind w:right="-1800"/>
            </w:pPr>
            <w:r>
              <w:t>8</w:t>
            </w:r>
          </w:p>
        </w:tc>
        <w:tc>
          <w:tcPr>
            <w:tcW w:w="4526" w:type="dxa"/>
          </w:tcPr>
          <w:p w:rsidR="007D0417" w:rsidRPr="007D0417" w:rsidRDefault="007D0417" w:rsidP="00A921E3">
            <w:pPr>
              <w:ind w:right="-1800"/>
            </w:pPr>
            <w:r w:rsidRPr="007D0417">
              <w:t>Tractor w/o semi-trailer</w:t>
            </w:r>
          </w:p>
        </w:tc>
      </w:tr>
      <w:tr w:rsidR="007D0417" w:rsidRPr="007D0417" w:rsidTr="000C0B2A">
        <w:tc>
          <w:tcPr>
            <w:tcW w:w="846" w:type="dxa"/>
          </w:tcPr>
          <w:p w:rsidR="007D0417" w:rsidRPr="007D0417" w:rsidRDefault="007D0417" w:rsidP="000C0B2A">
            <w:pPr>
              <w:ind w:right="-1800"/>
            </w:pPr>
            <w:r>
              <w:t>9</w:t>
            </w:r>
          </w:p>
        </w:tc>
        <w:tc>
          <w:tcPr>
            <w:tcW w:w="4526" w:type="dxa"/>
          </w:tcPr>
          <w:p w:rsidR="007D0417" w:rsidRPr="007D0417" w:rsidRDefault="007D0417" w:rsidP="00A921E3">
            <w:pPr>
              <w:ind w:right="-1800"/>
            </w:pPr>
            <w:r w:rsidRPr="007D0417">
              <w:t>Farm equipment</w:t>
            </w:r>
          </w:p>
        </w:tc>
      </w:tr>
      <w:tr w:rsidR="007D0417" w:rsidRPr="007D0417" w:rsidTr="000C0B2A">
        <w:tc>
          <w:tcPr>
            <w:tcW w:w="846" w:type="dxa"/>
          </w:tcPr>
          <w:p w:rsidR="007D0417" w:rsidRPr="007D0417" w:rsidRDefault="007D0417" w:rsidP="000C0B2A">
            <w:pPr>
              <w:ind w:right="-1800"/>
            </w:pPr>
            <w:r>
              <w:t>10</w:t>
            </w:r>
          </w:p>
        </w:tc>
        <w:tc>
          <w:tcPr>
            <w:tcW w:w="4526" w:type="dxa"/>
          </w:tcPr>
          <w:p w:rsidR="007D0417" w:rsidRPr="007D0417" w:rsidRDefault="007D0417" w:rsidP="00A921E3">
            <w:pPr>
              <w:ind w:right="-1800"/>
            </w:pPr>
            <w:r w:rsidRPr="007D0417">
              <w:t>Motorcycle (over 150 cc)</w:t>
            </w:r>
          </w:p>
        </w:tc>
      </w:tr>
      <w:tr w:rsidR="007D0417" w:rsidRPr="007D0417" w:rsidTr="000C0B2A">
        <w:tc>
          <w:tcPr>
            <w:tcW w:w="846" w:type="dxa"/>
          </w:tcPr>
          <w:p w:rsidR="007D0417" w:rsidRDefault="007D0417" w:rsidP="000C0B2A">
            <w:pPr>
              <w:ind w:right="-1800"/>
            </w:pPr>
            <w:r>
              <w:t>11</w:t>
            </w:r>
          </w:p>
        </w:tc>
        <w:tc>
          <w:tcPr>
            <w:tcW w:w="4526" w:type="dxa"/>
          </w:tcPr>
          <w:p w:rsidR="007D0417" w:rsidRPr="007D0417" w:rsidRDefault="007D0417" w:rsidP="00A921E3">
            <w:pPr>
              <w:ind w:right="-1800"/>
            </w:pPr>
            <w:r>
              <w:t xml:space="preserve">Motor driven cycle </w:t>
            </w:r>
          </w:p>
        </w:tc>
      </w:tr>
      <w:tr w:rsidR="007D0417" w:rsidRPr="007D0417" w:rsidTr="000C0B2A">
        <w:tc>
          <w:tcPr>
            <w:tcW w:w="846" w:type="dxa"/>
          </w:tcPr>
          <w:p w:rsidR="007D0417" w:rsidRPr="007D0417" w:rsidRDefault="007D0417" w:rsidP="000C0B2A">
            <w:pPr>
              <w:ind w:right="-1800"/>
            </w:pPr>
            <w:r>
              <w:t>12</w:t>
            </w:r>
          </w:p>
        </w:tc>
        <w:tc>
          <w:tcPr>
            <w:tcW w:w="4526" w:type="dxa"/>
          </w:tcPr>
          <w:p w:rsidR="007D0417" w:rsidRPr="007D0417" w:rsidRDefault="007D0417" w:rsidP="00A921E3">
            <w:pPr>
              <w:ind w:right="-1800"/>
            </w:pPr>
            <w:r w:rsidRPr="007D0417">
              <w:t>Snowmobile</w:t>
            </w:r>
          </w:p>
        </w:tc>
      </w:tr>
      <w:tr w:rsidR="007D0417" w:rsidRPr="007D0417" w:rsidTr="000C0B2A">
        <w:tc>
          <w:tcPr>
            <w:tcW w:w="846" w:type="dxa"/>
          </w:tcPr>
          <w:p w:rsidR="007D0417" w:rsidRPr="007D0417" w:rsidRDefault="007D0417" w:rsidP="000C0B2A">
            <w:pPr>
              <w:ind w:right="-1800"/>
            </w:pPr>
            <w:r>
              <w:t>13</w:t>
            </w:r>
          </w:p>
        </w:tc>
        <w:tc>
          <w:tcPr>
            <w:tcW w:w="4526" w:type="dxa"/>
          </w:tcPr>
          <w:p w:rsidR="007D0417" w:rsidRPr="007D0417" w:rsidRDefault="007D0417" w:rsidP="00A921E3">
            <w:pPr>
              <w:ind w:right="-1800"/>
            </w:pPr>
            <w:r w:rsidRPr="007D0417">
              <w:t>All-terrain vehicle (ATV)</w:t>
            </w:r>
          </w:p>
        </w:tc>
      </w:tr>
      <w:tr w:rsidR="007D0417" w:rsidRPr="007D0417" w:rsidTr="000C0B2A">
        <w:tc>
          <w:tcPr>
            <w:tcW w:w="846" w:type="dxa"/>
          </w:tcPr>
          <w:p w:rsidR="007D0417" w:rsidRPr="007D0417" w:rsidRDefault="007D0417" w:rsidP="000C0B2A">
            <w:pPr>
              <w:ind w:right="-1800"/>
            </w:pPr>
            <w:r>
              <w:t>14</w:t>
            </w:r>
          </w:p>
        </w:tc>
        <w:tc>
          <w:tcPr>
            <w:tcW w:w="4526" w:type="dxa"/>
          </w:tcPr>
          <w:p w:rsidR="007D0417" w:rsidRPr="007D0417" w:rsidRDefault="007D0417" w:rsidP="00A921E3">
            <w:pPr>
              <w:ind w:right="-1800"/>
            </w:pPr>
            <w:r w:rsidRPr="007D0417">
              <w:t>Other vehicle with trailer</w:t>
            </w:r>
          </w:p>
        </w:tc>
      </w:tr>
      <w:tr w:rsidR="007D0417" w:rsidRPr="007D0417" w:rsidTr="000C0B2A">
        <w:tc>
          <w:tcPr>
            <w:tcW w:w="846" w:type="dxa"/>
          </w:tcPr>
          <w:p w:rsidR="007D0417" w:rsidRPr="007D0417" w:rsidRDefault="007D0417" w:rsidP="000C0B2A">
            <w:pPr>
              <w:ind w:right="-1800"/>
            </w:pPr>
            <w:r>
              <w:t>15</w:t>
            </w:r>
          </w:p>
        </w:tc>
        <w:tc>
          <w:tcPr>
            <w:tcW w:w="4526" w:type="dxa"/>
          </w:tcPr>
          <w:p w:rsidR="007D0417" w:rsidRPr="007D0417" w:rsidRDefault="007D0417" w:rsidP="00A921E3">
            <w:pPr>
              <w:ind w:right="-1800"/>
            </w:pPr>
            <w:r w:rsidRPr="007D0417">
              <w:t>Sport utility vehicle (SUV)</w:t>
            </w:r>
          </w:p>
        </w:tc>
      </w:tr>
      <w:tr w:rsidR="007D0417" w:rsidRPr="007D0417" w:rsidTr="000C0B2A">
        <w:tc>
          <w:tcPr>
            <w:tcW w:w="846" w:type="dxa"/>
          </w:tcPr>
          <w:p w:rsidR="007D0417" w:rsidRPr="007D0417" w:rsidRDefault="007D0417" w:rsidP="000C0B2A">
            <w:pPr>
              <w:ind w:right="-1800"/>
            </w:pPr>
            <w:r>
              <w:t>16</w:t>
            </w:r>
          </w:p>
        </w:tc>
        <w:tc>
          <w:tcPr>
            <w:tcW w:w="4526" w:type="dxa"/>
          </w:tcPr>
          <w:p w:rsidR="007D0417" w:rsidRPr="007D0417" w:rsidRDefault="007D0417" w:rsidP="00A921E3">
            <w:pPr>
              <w:ind w:right="-1800"/>
            </w:pPr>
            <w:r w:rsidRPr="007D0417">
              <w:t>Other</w:t>
            </w:r>
          </w:p>
        </w:tc>
      </w:tr>
      <w:tr w:rsidR="00D06E8E" w:rsidRPr="007D0417" w:rsidTr="000C0B2A">
        <w:tc>
          <w:tcPr>
            <w:tcW w:w="846" w:type="dxa"/>
          </w:tcPr>
          <w:p w:rsidR="00D06E8E" w:rsidRDefault="00D06E8E" w:rsidP="000C0B2A">
            <w:pPr>
              <w:ind w:right="-1800"/>
            </w:pPr>
            <w:r>
              <w:t>20</w:t>
            </w:r>
          </w:p>
        </w:tc>
        <w:tc>
          <w:tcPr>
            <w:tcW w:w="4526" w:type="dxa"/>
          </w:tcPr>
          <w:p w:rsidR="00D06E8E" w:rsidRPr="007D0417" w:rsidRDefault="00D06E8E" w:rsidP="00A921E3">
            <w:pPr>
              <w:ind w:right="-1800"/>
            </w:pPr>
            <w:r>
              <w:t xml:space="preserve">Autocycle    </w:t>
            </w:r>
            <w:r w:rsidRPr="00D06E8E">
              <w:rPr>
                <w:b/>
              </w:rPr>
              <w:t>Added for 2015</w:t>
            </w:r>
          </w:p>
        </w:tc>
      </w:tr>
      <w:tr w:rsidR="007D0417" w:rsidRPr="007D0417" w:rsidTr="000C0B2A">
        <w:tc>
          <w:tcPr>
            <w:tcW w:w="846" w:type="dxa"/>
          </w:tcPr>
          <w:p w:rsidR="007D0417" w:rsidRPr="007D0417" w:rsidRDefault="007D0417" w:rsidP="000C0B2A">
            <w:pPr>
              <w:ind w:right="-1800"/>
            </w:pPr>
            <w:r>
              <w:t>99</w:t>
            </w:r>
          </w:p>
        </w:tc>
        <w:tc>
          <w:tcPr>
            <w:tcW w:w="4526" w:type="dxa"/>
          </w:tcPr>
          <w:p w:rsidR="007D0417" w:rsidRPr="007D0417" w:rsidRDefault="007D0417" w:rsidP="00A921E3">
            <w:pPr>
              <w:ind w:right="-1800"/>
            </w:pPr>
            <w:r w:rsidRPr="007D0417">
              <w:t>Unknown/NA</w:t>
            </w:r>
          </w:p>
        </w:tc>
      </w:tr>
    </w:tbl>
    <w:p w:rsidR="008C0678" w:rsidRDefault="008C0678" w:rsidP="000C0B2A"/>
    <w:p w:rsidR="000C0B2A" w:rsidRDefault="000C0B2A" w:rsidP="00342B65">
      <w:pPr>
        <w:pStyle w:val="ListParagraph"/>
        <w:numPr>
          <w:ilvl w:val="0"/>
          <w:numId w:val="2"/>
        </w:numPr>
        <w:ind w:left="360"/>
      </w:pPr>
      <w:proofErr w:type="spellStart"/>
      <w:r w:rsidRPr="00342B65">
        <w:rPr>
          <w:b/>
        </w:rPr>
        <w:t>VehUse</w:t>
      </w:r>
      <w:r w:rsidR="00983FAE">
        <w:rPr>
          <w:b/>
        </w:rPr>
        <w:t>Code</w:t>
      </w:r>
      <w:proofErr w:type="spellEnd"/>
      <w:r w:rsidRPr="00342B65">
        <w:rPr>
          <w:b/>
        </w:rPr>
        <w:t xml:space="preserve"> (</w:t>
      </w:r>
      <w:r w:rsidR="005F118F">
        <w:rPr>
          <w:b/>
        </w:rPr>
        <w:t>Numeric</w:t>
      </w:r>
      <w:r w:rsidRPr="00342B65">
        <w:rPr>
          <w:b/>
        </w:rPr>
        <w:t>)</w:t>
      </w:r>
      <w:r w:rsidR="00EC2276">
        <w:rPr>
          <w:b/>
        </w:rPr>
        <w:t xml:space="preserve"> - </w:t>
      </w:r>
      <w:r w:rsidR="00983FAE">
        <w:t>Code for h</w:t>
      </w:r>
      <w:r>
        <w:t xml:space="preserve">ow the vehicle type </w:t>
      </w:r>
      <w:r w:rsidR="000B344C">
        <w:t>was</w:t>
      </w:r>
      <w:r>
        <w:t xml:space="preserve"> used</w:t>
      </w:r>
      <w:r w:rsidR="000B344C">
        <w:t>.</w:t>
      </w:r>
    </w:p>
    <w:p w:rsidR="000C0B2A" w:rsidRDefault="000C0B2A"/>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4572"/>
      </w:tblGrid>
      <w:tr w:rsidR="00672F63" w:rsidRPr="00672F63" w:rsidTr="000C0B2A">
        <w:tc>
          <w:tcPr>
            <w:tcW w:w="846" w:type="dxa"/>
          </w:tcPr>
          <w:p w:rsidR="00672F63" w:rsidRPr="00672F63" w:rsidRDefault="00672F63" w:rsidP="00A921E3">
            <w:pPr>
              <w:ind w:right="-1800"/>
            </w:pPr>
            <w:r>
              <w:t>1.</w:t>
            </w:r>
          </w:p>
        </w:tc>
        <w:tc>
          <w:tcPr>
            <w:tcW w:w="4572" w:type="dxa"/>
          </w:tcPr>
          <w:p w:rsidR="00672F63" w:rsidRPr="00672F63" w:rsidRDefault="00672F63" w:rsidP="00A921E3">
            <w:pPr>
              <w:ind w:right="-1800"/>
            </w:pPr>
            <w:r w:rsidRPr="00672F63">
              <w:t>Not in use</w:t>
            </w:r>
          </w:p>
        </w:tc>
      </w:tr>
      <w:tr w:rsidR="00672F63" w:rsidRPr="00672F63" w:rsidTr="000C0B2A">
        <w:tc>
          <w:tcPr>
            <w:tcW w:w="846" w:type="dxa"/>
          </w:tcPr>
          <w:p w:rsidR="00672F63" w:rsidRPr="00672F63" w:rsidRDefault="00672F63" w:rsidP="00A921E3">
            <w:pPr>
              <w:ind w:right="-1800"/>
            </w:pPr>
            <w:r>
              <w:t>2</w:t>
            </w:r>
          </w:p>
        </w:tc>
        <w:tc>
          <w:tcPr>
            <w:tcW w:w="4572" w:type="dxa"/>
          </w:tcPr>
          <w:p w:rsidR="00672F63" w:rsidRPr="00672F63" w:rsidRDefault="00672F63" w:rsidP="00A921E3">
            <w:pPr>
              <w:ind w:right="-1800"/>
            </w:pPr>
            <w:r w:rsidRPr="00672F63">
              <w:t>Personal</w:t>
            </w:r>
          </w:p>
        </w:tc>
      </w:tr>
      <w:tr w:rsidR="00672F63" w:rsidRPr="00672F63" w:rsidTr="000C0B2A">
        <w:tc>
          <w:tcPr>
            <w:tcW w:w="846" w:type="dxa"/>
          </w:tcPr>
          <w:p w:rsidR="00672F63" w:rsidRPr="00672F63" w:rsidRDefault="00672F63" w:rsidP="00A921E3">
            <w:pPr>
              <w:ind w:right="-1800"/>
            </w:pPr>
            <w:r>
              <w:t>3</w:t>
            </w:r>
          </w:p>
        </w:tc>
        <w:tc>
          <w:tcPr>
            <w:tcW w:w="4572" w:type="dxa"/>
          </w:tcPr>
          <w:p w:rsidR="00672F63" w:rsidRPr="00672F63" w:rsidRDefault="00672F63" w:rsidP="00A921E3">
            <w:pPr>
              <w:ind w:right="-1800"/>
            </w:pPr>
            <w:r w:rsidRPr="00672F63">
              <w:t>Driver education</w:t>
            </w:r>
          </w:p>
        </w:tc>
      </w:tr>
      <w:tr w:rsidR="00672F63" w:rsidRPr="00672F63" w:rsidTr="000C0B2A">
        <w:tc>
          <w:tcPr>
            <w:tcW w:w="846" w:type="dxa"/>
          </w:tcPr>
          <w:p w:rsidR="00672F63" w:rsidRPr="00672F63" w:rsidRDefault="00672F63" w:rsidP="00A921E3">
            <w:pPr>
              <w:ind w:right="-1800"/>
            </w:pPr>
            <w:r>
              <w:t>4</w:t>
            </w:r>
          </w:p>
        </w:tc>
        <w:tc>
          <w:tcPr>
            <w:tcW w:w="4572" w:type="dxa"/>
          </w:tcPr>
          <w:p w:rsidR="00672F63" w:rsidRPr="00672F63" w:rsidRDefault="00672F63" w:rsidP="00A921E3">
            <w:pPr>
              <w:ind w:right="-1800"/>
            </w:pPr>
            <w:r w:rsidRPr="00672F63">
              <w:t>Ambulance</w:t>
            </w:r>
          </w:p>
        </w:tc>
      </w:tr>
      <w:tr w:rsidR="00672F63" w:rsidRPr="00672F63" w:rsidTr="000C0B2A">
        <w:tc>
          <w:tcPr>
            <w:tcW w:w="846" w:type="dxa"/>
          </w:tcPr>
          <w:p w:rsidR="00672F63" w:rsidRPr="00672F63" w:rsidRDefault="00672F63" w:rsidP="00A921E3">
            <w:pPr>
              <w:ind w:right="-1800"/>
            </w:pPr>
            <w:r>
              <w:t>5</w:t>
            </w:r>
          </w:p>
        </w:tc>
        <w:tc>
          <w:tcPr>
            <w:tcW w:w="4572" w:type="dxa"/>
          </w:tcPr>
          <w:p w:rsidR="00672F63" w:rsidRPr="00672F63" w:rsidRDefault="00672F63" w:rsidP="00A921E3">
            <w:pPr>
              <w:ind w:right="-1800"/>
            </w:pPr>
            <w:r w:rsidRPr="00672F63">
              <w:t>Fire</w:t>
            </w:r>
          </w:p>
        </w:tc>
      </w:tr>
      <w:tr w:rsidR="00672F63" w:rsidRPr="00672F63" w:rsidTr="000C0B2A">
        <w:tc>
          <w:tcPr>
            <w:tcW w:w="846" w:type="dxa"/>
          </w:tcPr>
          <w:p w:rsidR="00672F63" w:rsidRPr="00672F63" w:rsidRDefault="00672F63" w:rsidP="00A921E3">
            <w:pPr>
              <w:ind w:right="-1800"/>
            </w:pPr>
            <w:r>
              <w:t>6</w:t>
            </w:r>
          </w:p>
        </w:tc>
        <w:tc>
          <w:tcPr>
            <w:tcW w:w="4572" w:type="dxa"/>
          </w:tcPr>
          <w:p w:rsidR="00672F63" w:rsidRPr="00672F63" w:rsidRDefault="00672F63" w:rsidP="00A921E3">
            <w:pPr>
              <w:ind w:right="-1800"/>
            </w:pPr>
            <w:r w:rsidRPr="00672F63">
              <w:t>Police</w:t>
            </w:r>
          </w:p>
        </w:tc>
      </w:tr>
      <w:tr w:rsidR="00672F63" w:rsidRPr="00672F63" w:rsidTr="000C0B2A">
        <w:tc>
          <w:tcPr>
            <w:tcW w:w="846" w:type="dxa"/>
          </w:tcPr>
          <w:p w:rsidR="00672F63" w:rsidRPr="00672F63" w:rsidRDefault="00672F63" w:rsidP="00A921E3">
            <w:pPr>
              <w:ind w:right="-1800"/>
            </w:pPr>
            <w:r>
              <w:lastRenderedPageBreak/>
              <w:t>7</w:t>
            </w:r>
          </w:p>
        </w:tc>
        <w:tc>
          <w:tcPr>
            <w:tcW w:w="4572" w:type="dxa"/>
          </w:tcPr>
          <w:p w:rsidR="00672F63" w:rsidRPr="00672F63" w:rsidRDefault="00672F63" w:rsidP="00A921E3">
            <w:pPr>
              <w:ind w:right="-1800"/>
            </w:pPr>
            <w:r w:rsidRPr="00672F63">
              <w:t>School bus</w:t>
            </w:r>
          </w:p>
        </w:tc>
      </w:tr>
      <w:tr w:rsidR="00672F63" w:rsidRPr="00672F63" w:rsidTr="000C0B2A">
        <w:tc>
          <w:tcPr>
            <w:tcW w:w="846" w:type="dxa"/>
          </w:tcPr>
          <w:p w:rsidR="00672F63" w:rsidRPr="00672F63" w:rsidRDefault="00672F63" w:rsidP="00A921E3">
            <w:pPr>
              <w:ind w:right="-1800"/>
            </w:pPr>
            <w:r>
              <w:t>8</w:t>
            </w:r>
          </w:p>
        </w:tc>
        <w:tc>
          <w:tcPr>
            <w:tcW w:w="4572" w:type="dxa"/>
          </w:tcPr>
          <w:p w:rsidR="00672F63" w:rsidRPr="00672F63" w:rsidRDefault="00672F63" w:rsidP="00A921E3">
            <w:pPr>
              <w:ind w:right="-1800"/>
            </w:pPr>
            <w:r w:rsidRPr="00672F63">
              <w:t>CTA (Chicago Transit Authority)</w:t>
            </w:r>
          </w:p>
        </w:tc>
      </w:tr>
      <w:tr w:rsidR="00672F63" w:rsidRPr="00672F63" w:rsidTr="000C0B2A">
        <w:tc>
          <w:tcPr>
            <w:tcW w:w="846" w:type="dxa"/>
          </w:tcPr>
          <w:p w:rsidR="00672F63" w:rsidRPr="00672F63" w:rsidRDefault="00672F63" w:rsidP="00A921E3">
            <w:pPr>
              <w:ind w:right="-1800"/>
            </w:pPr>
            <w:r>
              <w:t>9</w:t>
            </w:r>
          </w:p>
        </w:tc>
        <w:tc>
          <w:tcPr>
            <w:tcW w:w="4572" w:type="dxa"/>
          </w:tcPr>
          <w:p w:rsidR="00672F63" w:rsidRPr="00672F63" w:rsidRDefault="00672F63" w:rsidP="00A921E3">
            <w:pPr>
              <w:ind w:right="-1800"/>
            </w:pPr>
            <w:r w:rsidRPr="00672F63">
              <w:t>Mass transit</w:t>
            </w:r>
          </w:p>
        </w:tc>
      </w:tr>
      <w:tr w:rsidR="00672F63" w:rsidRPr="00672F63" w:rsidTr="000C0B2A">
        <w:tc>
          <w:tcPr>
            <w:tcW w:w="846" w:type="dxa"/>
          </w:tcPr>
          <w:p w:rsidR="00672F63" w:rsidRPr="00672F63" w:rsidRDefault="00672F63" w:rsidP="00A921E3">
            <w:pPr>
              <w:ind w:right="-1800"/>
            </w:pPr>
            <w:r>
              <w:t>10</w:t>
            </w:r>
          </w:p>
        </w:tc>
        <w:tc>
          <w:tcPr>
            <w:tcW w:w="4572" w:type="dxa"/>
          </w:tcPr>
          <w:p w:rsidR="00672F63" w:rsidRPr="00672F63" w:rsidRDefault="00672F63" w:rsidP="00A921E3">
            <w:pPr>
              <w:ind w:right="-1800"/>
            </w:pPr>
            <w:r w:rsidRPr="00672F63">
              <w:t>Other transit</w:t>
            </w:r>
          </w:p>
        </w:tc>
      </w:tr>
      <w:tr w:rsidR="00672F63" w:rsidRPr="00672F63" w:rsidTr="000C0B2A">
        <w:tc>
          <w:tcPr>
            <w:tcW w:w="846" w:type="dxa"/>
          </w:tcPr>
          <w:p w:rsidR="00672F63" w:rsidRPr="00672F63" w:rsidRDefault="00672F63" w:rsidP="00A921E3">
            <w:pPr>
              <w:ind w:right="-1800"/>
            </w:pPr>
            <w:r>
              <w:t>11</w:t>
            </w:r>
          </w:p>
        </w:tc>
        <w:tc>
          <w:tcPr>
            <w:tcW w:w="4572" w:type="dxa"/>
          </w:tcPr>
          <w:p w:rsidR="00672F63" w:rsidRPr="00672F63" w:rsidRDefault="00672F63" w:rsidP="00A921E3">
            <w:pPr>
              <w:ind w:right="-1800"/>
            </w:pPr>
            <w:r w:rsidRPr="00672F63">
              <w:t>Military</w:t>
            </w:r>
          </w:p>
        </w:tc>
      </w:tr>
      <w:tr w:rsidR="00672F63" w:rsidRPr="00672F63" w:rsidTr="000C0B2A">
        <w:tc>
          <w:tcPr>
            <w:tcW w:w="846" w:type="dxa"/>
          </w:tcPr>
          <w:p w:rsidR="00672F63" w:rsidRPr="00672F63" w:rsidRDefault="00672F63" w:rsidP="00A921E3">
            <w:pPr>
              <w:ind w:right="-1800"/>
            </w:pPr>
            <w:r>
              <w:t>12</w:t>
            </w:r>
          </w:p>
        </w:tc>
        <w:tc>
          <w:tcPr>
            <w:tcW w:w="4572" w:type="dxa"/>
          </w:tcPr>
          <w:p w:rsidR="00672F63" w:rsidRPr="00672F63" w:rsidRDefault="00672F63" w:rsidP="00A921E3">
            <w:pPr>
              <w:ind w:right="-1800"/>
            </w:pPr>
            <w:r w:rsidRPr="00672F63">
              <w:t>Agriculture</w:t>
            </w:r>
          </w:p>
        </w:tc>
      </w:tr>
      <w:tr w:rsidR="00672F63" w:rsidRPr="00672F63" w:rsidTr="000C0B2A">
        <w:tc>
          <w:tcPr>
            <w:tcW w:w="846" w:type="dxa"/>
          </w:tcPr>
          <w:p w:rsidR="00672F63" w:rsidRPr="00672F63" w:rsidRDefault="00672F63" w:rsidP="00A921E3">
            <w:pPr>
              <w:ind w:right="-1800"/>
            </w:pPr>
            <w:r>
              <w:t>13</w:t>
            </w:r>
          </w:p>
        </w:tc>
        <w:tc>
          <w:tcPr>
            <w:tcW w:w="4572" w:type="dxa"/>
          </w:tcPr>
          <w:p w:rsidR="00672F63" w:rsidRPr="00672F63" w:rsidRDefault="00672F63" w:rsidP="00A921E3">
            <w:pPr>
              <w:ind w:right="-1800"/>
            </w:pPr>
            <w:r w:rsidRPr="00672F63">
              <w:t>Tow truck</w:t>
            </w:r>
          </w:p>
        </w:tc>
      </w:tr>
      <w:tr w:rsidR="00672F63" w:rsidRPr="00672F63" w:rsidTr="000C0B2A">
        <w:tc>
          <w:tcPr>
            <w:tcW w:w="846" w:type="dxa"/>
          </w:tcPr>
          <w:p w:rsidR="00672F63" w:rsidRPr="00672F63" w:rsidRDefault="00672F63" w:rsidP="00A921E3">
            <w:pPr>
              <w:ind w:right="-1800"/>
            </w:pPr>
            <w:r>
              <w:t>14</w:t>
            </w:r>
          </w:p>
        </w:tc>
        <w:tc>
          <w:tcPr>
            <w:tcW w:w="4572" w:type="dxa"/>
          </w:tcPr>
          <w:p w:rsidR="00672F63" w:rsidRPr="00672F63" w:rsidRDefault="00672F63" w:rsidP="00A921E3">
            <w:pPr>
              <w:ind w:right="-1800"/>
            </w:pPr>
            <w:r w:rsidRPr="00672F63">
              <w:t>Construction/maintenance</w:t>
            </w:r>
          </w:p>
        </w:tc>
      </w:tr>
      <w:tr w:rsidR="00672F63" w:rsidRPr="00672F63" w:rsidTr="000C0B2A">
        <w:tc>
          <w:tcPr>
            <w:tcW w:w="846" w:type="dxa"/>
          </w:tcPr>
          <w:p w:rsidR="00672F63" w:rsidRPr="00672F63" w:rsidRDefault="00672F63" w:rsidP="00A921E3">
            <w:pPr>
              <w:ind w:right="-1800"/>
            </w:pPr>
            <w:r>
              <w:t>15</w:t>
            </w:r>
          </w:p>
        </w:tc>
        <w:tc>
          <w:tcPr>
            <w:tcW w:w="4572" w:type="dxa"/>
          </w:tcPr>
          <w:p w:rsidR="00672F63" w:rsidRPr="00672F63" w:rsidRDefault="00672F63" w:rsidP="00A921E3">
            <w:pPr>
              <w:ind w:right="-1800"/>
            </w:pPr>
            <w:r w:rsidRPr="00672F63">
              <w:t>House trailer</w:t>
            </w:r>
          </w:p>
        </w:tc>
      </w:tr>
      <w:tr w:rsidR="00672F63" w:rsidRPr="00672F63" w:rsidTr="000C0B2A">
        <w:tc>
          <w:tcPr>
            <w:tcW w:w="846" w:type="dxa"/>
          </w:tcPr>
          <w:p w:rsidR="00672F63" w:rsidRPr="00672F63" w:rsidRDefault="00672F63" w:rsidP="00A921E3">
            <w:pPr>
              <w:ind w:right="-1800"/>
            </w:pPr>
            <w:r>
              <w:t>16</w:t>
            </w:r>
          </w:p>
        </w:tc>
        <w:tc>
          <w:tcPr>
            <w:tcW w:w="4572" w:type="dxa"/>
          </w:tcPr>
          <w:p w:rsidR="00672F63" w:rsidRPr="00672F63" w:rsidRDefault="00672F63" w:rsidP="00A921E3">
            <w:pPr>
              <w:ind w:right="-1800"/>
            </w:pPr>
            <w:r w:rsidRPr="00672F63">
              <w:t>Camper/RV – towed/multi-unit</w:t>
            </w:r>
          </w:p>
        </w:tc>
      </w:tr>
      <w:tr w:rsidR="00672F63" w:rsidRPr="00672F63" w:rsidTr="000C0B2A">
        <w:tc>
          <w:tcPr>
            <w:tcW w:w="846" w:type="dxa"/>
          </w:tcPr>
          <w:p w:rsidR="00672F63" w:rsidRPr="00672F63" w:rsidRDefault="00672F63" w:rsidP="00A921E3">
            <w:pPr>
              <w:ind w:right="-1800"/>
            </w:pPr>
            <w:r>
              <w:t>17</w:t>
            </w:r>
          </w:p>
        </w:tc>
        <w:tc>
          <w:tcPr>
            <w:tcW w:w="4572" w:type="dxa"/>
          </w:tcPr>
          <w:p w:rsidR="00672F63" w:rsidRPr="00672F63" w:rsidRDefault="00672F63" w:rsidP="00A921E3">
            <w:pPr>
              <w:ind w:right="-1800"/>
            </w:pPr>
            <w:r w:rsidRPr="00672F63">
              <w:t>Camper/RV – single unit</w:t>
            </w:r>
          </w:p>
        </w:tc>
      </w:tr>
      <w:tr w:rsidR="00672F63" w:rsidRPr="00672F63" w:rsidTr="000C0B2A">
        <w:tc>
          <w:tcPr>
            <w:tcW w:w="846" w:type="dxa"/>
          </w:tcPr>
          <w:p w:rsidR="00672F63" w:rsidRPr="00672F63" w:rsidRDefault="00672F63" w:rsidP="00A921E3">
            <w:pPr>
              <w:ind w:right="-1800"/>
            </w:pPr>
            <w:r>
              <w:t>18</w:t>
            </w:r>
          </w:p>
        </w:tc>
        <w:tc>
          <w:tcPr>
            <w:tcW w:w="4572" w:type="dxa"/>
          </w:tcPr>
          <w:p w:rsidR="00672F63" w:rsidRPr="00672F63" w:rsidRDefault="00672F63" w:rsidP="00A921E3">
            <w:pPr>
              <w:ind w:right="-1800"/>
            </w:pPr>
            <w:r w:rsidRPr="00672F63">
              <w:t>Taxi/for hire</w:t>
            </w:r>
          </w:p>
        </w:tc>
      </w:tr>
      <w:tr w:rsidR="00672F63" w:rsidRPr="00672F63" w:rsidTr="000C0B2A">
        <w:tc>
          <w:tcPr>
            <w:tcW w:w="846" w:type="dxa"/>
          </w:tcPr>
          <w:p w:rsidR="00672F63" w:rsidRPr="00672F63" w:rsidRDefault="00672F63" w:rsidP="00A921E3">
            <w:pPr>
              <w:ind w:right="-1800"/>
            </w:pPr>
            <w:r>
              <w:t>20</w:t>
            </w:r>
          </w:p>
        </w:tc>
        <w:tc>
          <w:tcPr>
            <w:tcW w:w="4572" w:type="dxa"/>
          </w:tcPr>
          <w:p w:rsidR="00672F63" w:rsidRPr="00672F63" w:rsidRDefault="00672F63" w:rsidP="00A921E3">
            <w:pPr>
              <w:ind w:right="-1800"/>
            </w:pPr>
            <w:r w:rsidRPr="00672F63">
              <w:t>Commercial – multi-unit</w:t>
            </w:r>
          </w:p>
        </w:tc>
      </w:tr>
      <w:tr w:rsidR="00672F63" w:rsidRPr="00672F63" w:rsidTr="000C0B2A">
        <w:tc>
          <w:tcPr>
            <w:tcW w:w="846" w:type="dxa"/>
          </w:tcPr>
          <w:p w:rsidR="00672F63" w:rsidRPr="00672F63" w:rsidRDefault="00672F63" w:rsidP="00A921E3">
            <w:pPr>
              <w:ind w:right="-1800"/>
            </w:pPr>
            <w:r>
              <w:t>21</w:t>
            </w:r>
          </w:p>
        </w:tc>
        <w:tc>
          <w:tcPr>
            <w:tcW w:w="4572" w:type="dxa"/>
          </w:tcPr>
          <w:p w:rsidR="00672F63" w:rsidRPr="00672F63" w:rsidRDefault="00672F63" w:rsidP="00A921E3">
            <w:pPr>
              <w:ind w:right="-1800"/>
            </w:pPr>
            <w:r w:rsidRPr="00672F63">
              <w:t>Commercial – single unit</w:t>
            </w:r>
          </w:p>
        </w:tc>
      </w:tr>
      <w:tr w:rsidR="00672F63" w:rsidRPr="00672F63" w:rsidTr="000C0B2A">
        <w:tc>
          <w:tcPr>
            <w:tcW w:w="846" w:type="dxa"/>
          </w:tcPr>
          <w:p w:rsidR="00672F63" w:rsidRPr="00672F63" w:rsidRDefault="00672F63" w:rsidP="00A921E3">
            <w:pPr>
              <w:ind w:right="-1800"/>
            </w:pPr>
            <w:r>
              <w:t>22</w:t>
            </w:r>
          </w:p>
        </w:tc>
        <w:tc>
          <w:tcPr>
            <w:tcW w:w="4572" w:type="dxa"/>
          </w:tcPr>
          <w:p w:rsidR="00672F63" w:rsidRPr="00672F63" w:rsidRDefault="00672F63" w:rsidP="00A921E3">
            <w:pPr>
              <w:ind w:right="-1800"/>
            </w:pPr>
            <w:r w:rsidRPr="00672F63">
              <w:t>State owned</w:t>
            </w:r>
          </w:p>
        </w:tc>
      </w:tr>
      <w:tr w:rsidR="00D06E8E" w:rsidRPr="00672F63" w:rsidTr="008459EF">
        <w:tc>
          <w:tcPr>
            <w:tcW w:w="846" w:type="dxa"/>
            <w:vAlign w:val="center"/>
          </w:tcPr>
          <w:p w:rsidR="00D06E8E" w:rsidRDefault="00D06E8E" w:rsidP="00A921E3">
            <w:pPr>
              <w:ind w:right="-1800"/>
            </w:pPr>
            <w:r>
              <w:t>25</w:t>
            </w:r>
          </w:p>
        </w:tc>
        <w:tc>
          <w:tcPr>
            <w:tcW w:w="4572" w:type="dxa"/>
            <w:vAlign w:val="center"/>
          </w:tcPr>
          <w:p w:rsidR="00D06E8E" w:rsidRPr="00672F63" w:rsidRDefault="00D06E8E" w:rsidP="00D06E8E">
            <w:pPr>
              <w:ind w:right="-1800"/>
            </w:pPr>
            <w:r>
              <w:t xml:space="preserve">Rideshare (Uber, Lyft, etc.)   </w:t>
            </w:r>
            <w:r w:rsidRPr="008459EF">
              <w:rPr>
                <w:b/>
              </w:rPr>
              <w:t>Added for 2017</w:t>
            </w:r>
          </w:p>
        </w:tc>
      </w:tr>
      <w:tr w:rsidR="00672F63" w:rsidRPr="00672F63" w:rsidTr="008459EF">
        <w:tc>
          <w:tcPr>
            <w:tcW w:w="846" w:type="dxa"/>
            <w:vAlign w:val="center"/>
          </w:tcPr>
          <w:p w:rsidR="00672F63" w:rsidRPr="00672F63" w:rsidRDefault="00672F63" w:rsidP="00A921E3">
            <w:pPr>
              <w:ind w:right="-1800"/>
            </w:pPr>
            <w:r>
              <w:t>24</w:t>
            </w:r>
          </w:p>
        </w:tc>
        <w:tc>
          <w:tcPr>
            <w:tcW w:w="4572" w:type="dxa"/>
            <w:vAlign w:val="center"/>
          </w:tcPr>
          <w:p w:rsidR="00672F63" w:rsidRPr="00672F63" w:rsidRDefault="00672F63" w:rsidP="000C0B2A">
            <w:pPr>
              <w:ind w:right="-1800"/>
            </w:pPr>
            <w:r w:rsidRPr="00672F63">
              <w:t>Lawn care/Landscaping</w:t>
            </w:r>
            <w:r>
              <w:t xml:space="preserve"> </w:t>
            </w:r>
            <w:r w:rsidR="000C0B2A">
              <w:t xml:space="preserve">   </w:t>
            </w:r>
            <w:r w:rsidRPr="000C0B2A">
              <w:rPr>
                <w:b/>
              </w:rPr>
              <w:t>Added for 2008</w:t>
            </w:r>
          </w:p>
        </w:tc>
      </w:tr>
      <w:tr w:rsidR="00672F63" w:rsidRPr="00672F63" w:rsidTr="000C0B2A">
        <w:tc>
          <w:tcPr>
            <w:tcW w:w="846" w:type="dxa"/>
          </w:tcPr>
          <w:p w:rsidR="00672F63" w:rsidRPr="00672F63" w:rsidRDefault="00672F63" w:rsidP="00A921E3">
            <w:pPr>
              <w:ind w:right="-1800"/>
            </w:pPr>
            <w:r>
              <w:t>98</w:t>
            </w:r>
          </w:p>
        </w:tc>
        <w:tc>
          <w:tcPr>
            <w:tcW w:w="4572" w:type="dxa"/>
          </w:tcPr>
          <w:p w:rsidR="00672F63" w:rsidRPr="00672F63" w:rsidRDefault="00672F63" w:rsidP="00A921E3">
            <w:pPr>
              <w:ind w:right="-1800"/>
            </w:pPr>
            <w:r w:rsidRPr="00672F63">
              <w:t>Other</w:t>
            </w:r>
          </w:p>
        </w:tc>
      </w:tr>
      <w:tr w:rsidR="00672F63" w:rsidRPr="00672F63" w:rsidTr="000C0B2A">
        <w:tc>
          <w:tcPr>
            <w:tcW w:w="846" w:type="dxa"/>
          </w:tcPr>
          <w:p w:rsidR="00672F63" w:rsidRPr="00672F63" w:rsidRDefault="00672F63" w:rsidP="00A921E3">
            <w:pPr>
              <w:ind w:right="-1800"/>
            </w:pPr>
            <w:r>
              <w:t>99</w:t>
            </w:r>
          </w:p>
        </w:tc>
        <w:tc>
          <w:tcPr>
            <w:tcW w:w="4572" w:type="dxa"/>
          </w:tcPr>
          <w:p w:rsidR="00672F63" w:rsidRPr="00672F63" w:rsidRDefault="00672F63" w:rsidP="00A921E3">
            <w:pPr>
              <w:ind w:right="-1800"/>
            </w:pPr>
            <w:r w:rsidRPr="00672F63">
              <w:t>Unknown/NA</w:t>
            </w:r>
          </w:p>
        </w:tc>
      </w:tr>
    </w:tbl>
    <w:p w:rsidR="008C0678" w:rsidRDefault="008C0678" w:rsidP="000C0B2A">
      <w:pPr>
        <w:ind w:left="432" w:hanging="432"/>
      </w:pPr>
    </w:p>
    <w:p w:rsidR="00866000" w:rsidRDefault="00866000" w:rsidP="00342B65">
      <w:pPr>
        <w:pStyle w:val="ListParagraph"/>
        <w:numPr>
          <w:ilvl w:val="0"/>
          <w:numId w:val="2"/>
        </w:numPr>
        <w:ind w:left="360"/>
        <w:rPr>
          <w:b/>
        </w:rPr>
      </w:pPr>
      <w:proofErr w:type="spellStart"/>
      <w:r>
        <w:rPr>
          <w:b/>
        </w:rPr>
        <w:t>VehDefects</w:t>
      </w:r>
      <w:r w:rsidR="00983FAE">
        <w:rPr>
          <w:b/>
        </w:rPr>
        <w:t>Code</w:t>
      </w:r>
      <w:proofErr w:type="spellEnd"/>
      <w:r>
        <w:rPr>
          <w:b/>
        </w:rPr>
        <w:t xml:space="preserve"> (</w:t>
      </w:r>
      <w:r w:rsidR="00983FAE">
        <w:rPr>
          <w:b/>
        </w:rPr>
        <w:t>Numeric</w:t>
      </w:r>
      <w:r>
        <w:rPr>
          <w:b/>
        </w:rPr>
        <w:t>)</w:t>
      </w:r>
      <w:r w:rsidR="00EC2276">
        <w:rPr>
          <w:b/>
        </w:rPr>
        <w:t xml:space="preserve"> - </w:t>
      </w:r>
      <w:r w:rsidR="00E43B3B" w:rsidRPr="00E43B3B">
        <w:t>Code for v</w:t>
      </w:r>
      <w:r w:rsidR="00C46524" w:rsidRPr="00E43B3B">
        <w:t>ehicle</w:t>
      </w:r>
      <w:r w:rsidR="00C46524" w:rsidRPr="00C46524">
        <w:t xml:space="preserve"> defects contributing to crash</w:t>
      </w:r>
      <w:r w:rsidR="000B344C">
        <w:t>.</w:t>
      </w:r>
    </w:p>
    <w:p w:rsidR="00866000" w:rsidRPr="00866000" w:rsidRDefault="00866000" w:rsidP="000C0B2A">
      <w:pPr>
        <w:ind w:left="432" w:hanging="432"/>
      </w:pPr>
    </w:p>
    <w:tbl>
      <w:tblPr>
        <w:tblStyle w:val="TableGrid"/>
        <w:tblW w:w="0" w:type="auto"/>
        <w:tblInd w:w="432" w:type="dxa"/>
        <w:tblLook w:val="04A0" w:firstRow="1" w:lastRow="0" w:firstColumn="1" w:lastColumn="0" w:noHBand="0" w:noVBand="1"/>
      </w:tblPr>
      <w:tblGrid>
        <w:gridCol w:w="846"/>
        <w:gridCol w:w="4590"/>
      </w:tblGrid>
      <w:tr w:rsidR="00866000" w:rsidTr="00C46524">
        <w:tc>
          <w:tcPr>
            <w:tcW w:w="846" w:type="dxa"/>
          </w:tcPr>
          <w:p w:rsidR="00866000" w:rsidRDefault="00C46524" w:rsidP="000C0B2A">
            <w:r>
              <w:t>1</w:t>
            </w:r>
          </w:p>
        </w:tc>
        <w:tc>
          <w:tcPr>
            <w:tcW w:w="4590" w:type="dxa"/>
          </w:tcPr>
          <w:p w:rsidR="00866000" w:rsidRDefault="00C46524" w:rsidP="000C0B2A">
            <w:r>
              <w:t>None</w:t>
            </w:r>
          </w:p>
        </w:tc>
      </w:tr>
      <w:tr w:rsidR="00C46524" w:rsidTr="00C46524">
        <w:tc>
          <w:tcPr>
            <w:tcW w:w="846" w:type="dxa"/>
          </w:tcPr>
          <w:p w:rsidR="00C46524" w:rsidRDefault="00C46524" w:rsidP="000C0B2A">
            <w:r>
              <w:t>2</w:t>
            </w:r>
          </w:p>
        </w:tc>
        <w:tc>
          <w:tcPr>
            <w:tcW w:w="4590" w:type="dxa"/>
          </w:tcPr>
          <w:p w:rsidR="00C46524" w:rsidRDefault="00C46524" w:rsidP="000C0B2A">
            <w:r>
              <w:t>Brakes</w:t>
            </w:r>
          </w:p>
        </w:tc>
      </w:tr>
      <w:tr w:rsidR="00C46524" w:rsidTr="00C46524">
        <w:tc>
          <w:tcPr>
            <w:tcW w:w="846" w:type="dxa"/>
          </w:tcPr>
          <w:p w:rsidR="00C46524" w:rsidRDefault="00C46524" w:rsidP="000C0B2A">
            <w:r>
              <w:t>3</w:t>
            </w:r>
          </w:p>
        </w:tc>
        <w:tc>
          <w:tcPr>
            <w:tcW w:w="4590" w:type="dxa"/>
          </w:tcPr>
          <w:p w:rsidR="00C46524" w:rsidRDefault="00C46524" w:rsidP="000C0B2A">
            <w:r>
              <w:t>Steering</w:t>
            </w:r>
          </w:p>
        </w:tc>
      </w:tr>
      <w:tr w:rsidR="00C46524" w:rsidTr="00C46524">
        <w:tc>
          <w:tcPr>
            <w:tcW w:w="846" w:type="dxa"/>
          </w:tcPr>
          <w:p w:rsidR="00C46524" w:rsidRDefault="00C46524" w:rsidP="000C0B2A">
            <w:r>
              <w:t>4</w:t>
            </w:r>
          </w:p>
        </w:tc>
        <w:tc>
          <w:tcPr>
            <w:tcW w:w="4590" w:type="dxa"/>
          </w:tcPr>
          <w:p w:rsidR="00C46524" w:rsidRDefault="00C46524" w:rsidP="000C0B2A">
            <w:r>
              <w:t>Engine/motor</w:t>
            </w:r>
          </w:p>
        </w:tc>
      </w:tr>
      <w:tr w:rsidR="00C46524" w:rsidTr="00C46524">
        <w:tc>
          <w:tcPr>
            <w:tcW w:w="846" w:type="dxa"/>
          </w:tcPr>
          <w:p w:rsidR="00C46524" w:rsidRDefault="00C46524" w:rsidP="000C0B2A">
            <w:r>
              <w:t>5</w:t>
            </w:r>
          </w:p>
        </w:tc>
        <w:tc>
          <w:tcPr>
            <w:tcW w:w="4590" w:type="dxa"/>
          </w:tcPr>
          <w:p w:rsidR="00C46524" w:rsidRDefault="00C46524" w:rsidP="000C0B2A">
            <w:r>
              <w:t>Suspension</w:t>
            </w:r>
          </w:p>
        </w:tc>
      </w:tr>
      <w:tr w:rsidR="00C46524" w:rsidTr="00C46524">
        <w:tc>
          <w:tcPr>
            <w:tcW w:w="846" w:type="dxa"/>
          </w:tcPr>
          <w:p w:rsidR="00C46524" w:rsidRDefault="00C46524" w:rsidP="000C0B2A">
            <w:r>
              <w:t>6</w:t>
            </w:r>
          </w:p>
        </w:tc>
        <w:tc>
          <w:tcPr>
            <w:tcW w:w="4590" w:type="dxa"/>
          </w:tcPr>
          <w:p w:rsidR="00C46524" w:rsidRDefault="00C46524" w:rsidP="000C0B2A">
            <w:r>
              <w:t>Tires</w:t>
            </w:r>
          </w:p>
        </w:tc>
      </w:tr>
      <w:tr w:rsidR="00C46524" w:rsidTr="00C46524">
        <w:tc>
          <w:tcPr>
            <w:tcW w:w="846" w:type="dxa"/>
          </w:tcPr>
          <w:p w:rsidR="00C46524" w:rsidRDefault="00C46524" w:rsidP="000C0B2A">
            <w:r>
              <w:t>7</w:t>
            </w:r>
          </w:p>
        </w:tc>
        <w:tc>
          <w:tcPr>
            <w:tcW w:w="4590" w:type="dxa"/>
          </w:tcPr>
          <w:p w:rsidR="00C46524" w:rsidRDefault="00C46524" w:rsidP="000C0B2A">
            <w:r>
              <w:t>Exhaust</w:t>
            </w:r>
          </w:p>
        </w:tc>
      </w:tr>
      <w:tr w:rsidR="00C46524" w:rsidTr="00C46524">
        <w:tc>
          <w:tcPr>
            <w:tcW w:w="846" w:type="dxa"/>
          </w:tcPr>
          <w:p w:rsidR="00C46524" w:rsidRDefault="00C46524" w:rsidP="000C0B2A">
            <w:r>
              <w:t>8</w:t>
            </w:r>
          </w:p>
        </w:tc>
        <w:tc>
          <w:tcPr>
            <w:tcW w:w="4590" w:type="dxa"/>
          </w:tcPr>
          <w:p w:rsidR="00C46524" w:rsidRDefault="00C46524" w:rsidP="000C0B2A">
            <w:r>
              <w:t>Lights</w:t>
            </w:r>
          </w:p>
        </w:tc>
      </w:tr>
      <w:tr w:rsidR="00C46524" w:rsidTr="00C46524">
        <w:tc>
          <w:tcPr>
            <w:tcW w:w="846" w:type="dxa"/>
          </w:tcPr>
          <w:p w:rsidR="00C46524" w:rsidRDefault="00C46524" w:rsidP="000C0B2A">
            <w:r>
              <w:t>9</w:t>
            </w:r>
          </w:p>
        </w:tc>
        <w:tc>
          <w:tcPr>
            <w:tcW w:w="4590" w:type="dxa"/>
          </w:tcPr>
          <w:p w:rsidR="00C46524" w:rsidRDefault="00C46524" w:rsidP="000C0B2A">
            <w:r>
              <w:t>Signals</w:t>
            </w:r>
          </w:p>
        </w:tc>
      </w:tr>
      <w:tr w:rsidR="00C46524" w:rsidTr="00C46524">
        <w:tc>
          <w:tcPr>
            <w:tcW w:w="846" w:type="dxa"/>
          </w:tcPr>
          <w:p w:rsidR="00C46524" w:rsidRDefault="00C46524" w:rsidP="000C0B2A">
            <w:r>
              <w:t>10</w:t>
            </w:r>
          </w:p>
        </w:tc>
        <w:tc>
          <w:tcPr>
            <w:tcW w:w="4590" w:type="dxa"/>
          </w:tcPr>
          <w:p w:rsidR="00C46524" w:rsidRDefault="00C46524" w:rsidP="000C0B2A">
            <w:r>
              <w:t>Windows</w:t>
            </w:r>
          </w:p>
        </w:tc>
      </w:tr>
      <w:tr w:rsidR="00C46524" w:rsidTr="00C46524">
        <w:tc>
          <w:tcPr>
            <w:tcW w:w="846" w:type="dxa"/>
          </w:tcPr>
          <w:p w:rsidR="00C46524" w:rsidRDefault="00C46524" w:rsidP="000C0B2A">
            <w:r>
              <w:t>11</w:t>
            </w:r>
          </w:p>
        </w:tc>
        <w:tc>
          <w:tcPr>
            <w:tcW w:w="4590" w:type="dxa"/>
          </w:tcPr>
          <w:p w:rsidR="00C46524" w:rsidRDefault="00C46524" w:rsidP="000C0B2A">
            <w:r>
              <w:t>Restraint system</w:t>
            </w:r>
          </w:p>
        </w:tc>
      </w:tr>
      <w:tr w:rsidR="00C46524" w:rsidTr="00C46524">
        <w:tc>
          <w:tcPr>
            <w:tcW w:w="846" w:type="dxa"/>
          </w:tcPr>
          <w:p w:rsidR="00C46524" w:rsidRDefault="00C46524" w:rsidP="000C0B2A">
            <w:r>
              <w:t>12</w:t>
            </w:r>
          </w:p>
        </w:tc>
        <w:tc>
          <w:tcPr>
            <w:tcW w:w="4590" w:type="dxa"/>
          </w:tcPr>
          <w:p w:rsidR="00C46524" w:rsidRDefault="00C46524" w:rsidP="000C0B2A">
            <w:r>
              <w:t>Wheels</w:t>
            </w:r>
          </w:p>
        </w:tc>
      </w:tr>
      <w:tr w:rsidR="00C46524" w:rsidTr="00C46524">
        <w:tc>
          <w:tcPr>
            <w:tcW w:w="846" w:type="dxa"/>
          </w:tcPr>
          <w:p w:rsidR="00C46524" w:rsidRDefault="00C46524" w:rsidP="000C0B2A">
            <w:r>
              <w:t>13</w:t>
            </w:r>
          </w:p>
        </w:tc>
        <w:tc>
          <w:tcPr>
            <w:tcW w:w="4590" w:type="dxa"/>
          </w:tcPr>
          <w:p w:rsidR="00C46524" w:rsidRDefault="00C46524" w:rsidP="000C0B2A">
            <w:r>
              <w:t>Trailer coupling</w:t>
            </w:r>
          </w:p>
        </w:tc>
      </w:tr>
      <w:tr w:rsidR="00C46524" w:rsidTr="00C46524">
        <w:tc>
          <w:tcPr>
            <w:tcW w:w="846" w:type="dxa"/>
          </w:tcPr>
          <w:p w:rsidR="00C46524" w:rsidRDefault="00C46524" w:rsidP="000C0B2A">
            <w:r>
              <w:t>14</w:t>
            </w:r>
          </w:p>
        </w:tc>
        <w:tc>
          <w:tcPr>
            <w:tcW w:w="4590" w:type="dxa"/>
          </w:tcPr>
          <w:p w:rsidR="00C46524" w:rsidRDefault="00C46524" w:rsidP="000C0B2A">
            <w:r>
              <w:t>Cargo</w:t>
            </w:r>
          </w:p>
        </w:tc>
      </w:tr>
      <w:tr w:rsidR="00C46524" w:rsidTr="00C46524">
        <w:tc>
          <w:tcPr>
            <w:tcW w:w="846" w:type="dxa"/>
          </w:tcPr>
          <w:p w:rsidR="00C46524" w:rsidRDefault="00C46524" w:rsidP="000C0B2A">
            <w:r>
              <w:t>15</w:t>
            </w:r>
          </w:p>
        </w:tc>
        <w:tc>
          <w:tcPr>
            <w:tcW w:w="4590" w:type="dxa"/>
          </w:tcPr>
          <w:p w:rsidR="00C46524" w:rsidRDefault="00C46524" w:rsidP="000C0B2A">
            <w:r>
              <w:t>Fuel system</w:t>
            </w:r>
          </w:p>
        </w:tc>
      </w:tr>
      <w:tr w:rsidR="00C46524" w:rsidTr="00C46524">
        <w:tc>
          <w:tcPr>
            <w:tcW w:w="846" w:type="dxa"/>
          </w:tcPr>
          <w:p w:rsidR="00C46524" w:rsidRDefault="00C46524" w:rsidP="000C0B2A">
            <w:r>
              <w:t>16</w:t>
            </w:r>
          </w:p>
        </w:tc>
        <w:tc>
          <w:tcPr>
            <w:tcW w:w="4590" w:type="dxa"/>
          </w:tcPr>
          <w:p w:rsidR="00C46524" w:rsidRDefault="00C46524" w:rsidP="000C0B2A">
            <w:r>
              <w:t>Other</w:t>
            </w:r>
          </w:p>
        </w:tc>
      </w:tr>
      <w:tr w:rsidR="00C46524" w:rsidTr="00C46524">
        <w:tc>
          <w:tcPr>
            <w:tcW w:w="846" w:type="dxa"/>
          </w:tcPr>
          <w:p w:rsidR="00C46524" w:rsidRDefault="00C46524" w:rsidP="000C0B2A">
            <w:r>
              <w:t>99</w:t>
            </w:r>
          </w:p>
        </w:tc>
        <w:tc>
          <w:tcPr>
            <w:tcW w:w="4590" w:type="dxa"/>
          </w:tcPr>
          <w:p w:rsidR="00C46524" w:rsidRDefault="00C46524" w:rsidP="000C0B2A">
            <w:r>
              <w:t>Unknown</w:t>
            </w:r>
          </w:p>
        </w:tc>
      </w:tr>
    </w:tbl>
    <w:p w:rsidR="00866000" w:rsidRPr="00866000" w:rsidRDefault="00866000" w:rsidP="000C0B2A">
      <w:pPr>
        <w:ind w:left="432" w:hanging="432"/>
      </w:pPr>
    </w:p>
    <w:p w:rsidR="008C0678" w:rsidRDefault="000C0B2A" w:rsidP="00342B65">
      <w:pPr>
        <w:pStyle w:val="ListParagraph"/>
        <w:numPr>
          <w:ilvl w:val="0"/>
          <w:numId w:val="2"/>
        </w:numPr>
        <w:ind w:left="360"/>
      </w:pPr>
      <w:proofErr w:type="spellStart"/>
      <w:r w:rsidRPr="000C0B2A">
        <w:rPr>
          <w:b/>
        </w:rPr>
        <w:t>VehManeuver</w:t>
      </w:r>
      <w:r w:rsidR="00E43B3B">
        <w:rPr>
          <w:b/>
        </w:rPr>
        <w:t>PriorCode</w:t>
      </w:r>
      <w:proofErr w:type="spellEnd"/>
      <w:r w:rsidRPr="000C0B2A">
        <w:rPr>
          <w:b/>
        </w:rPr>
        <w:t xml:space="preserve"> (</w:t>
      </w:r>
      <w:r w:rsidR="00E43B3B">
        <w:rPr>
          <w:b/>
        </w:rPr>
        <w:t>Numeric</w:t>
      </w:r>
      <w:r w:rsidR="00A73784">
        <w:rPr>
          <w:b/>
        </w:rPr>
        <w:t>)</w:t>
      </w:r>
      <w:r w:rsidR="00EC2276">
        <w:rPr>
          <w:b/>
        </w:rPr>
        <w:t xml:space="preserve"> - </w:t>
      </w:r>
      <w:r w:rsidR="00E43B3B">
        <w:t>Code for v</w:t>
      </w:r>
      <w:r>
        <w:t xml:space="preserve">ehicle </w:t>
      </w:r>
      <w:r w:rsidR="00474651">
        <w:t>maneuver</w:t>
      </w:r>
      <w:r>
        <w:t xml:space="preserve"> prior to crash</w:t>
      </w:r>
      <w:r w:rsidR="000B344C">
        <w:t>.</w:t>
      </w:r>
    </w:p>
    <w:p w:rsidR="000C0B2A" w:rsidRDefault="000C0B2A" w:rsidP="000C0B2A">
      <w:pPr>
        <w:ind w:left="432" w:hanging="432"/>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4590"/>
      </w:tblGrid>
      <w:tr w:rsidR="00F107DE" w:rsidRPr="00F107DE" w:rsidTr="000C0B2A">
        <w:tc>
          <w:tcPr>
            <w:tcW w:w="846" w:type="dxa"/>
          </w:tcPr>
          <w:p w:rsidR="00F107DE" w:rsidRPr="00F107DE" w:rsidRDefault="00F107DE" w:rsidP="00A921E3">
            <w:pPr>
              <w:ind w:right="-1800"/>
            </w:pPr>
            <w:r>
              <w:t>1</w:t>
            </w:r>
          </w:p>
        </w:tc>
        <w:tc>
          <w:tcPr>
            <w:tcW w:w="4590" w:type="dxa"/>
          </w:tcPr>
          <w:p w:rsidR="00F107DE" w:rsidRPr="00F107DE" w:rsidRDefault="00F107DE" w:rsidP="00A921E3">
            <w:pPr>
              <w:ind w:right="-1800"/>
            </w:pPr>
            <w:r w:rsidRPr="00F107DE">
              <w:t>Straight ahead</w:t>
            </w:r>
          </w:p>
        </w:tc>
      </w:tr>
      <w:tr w:rsidR="00F107DE" w:rsidRPr="00F107DE" w:rsidTr="000C0B2A">
        <w:tc>
          <w:tcPr>
            <w:tcW w:w="846" w:type="dxa"/>
          </w:tcPr>
          <w:p w:rsidR="00F107DE" w:rsidRPr="00F107DE" w:rsidRDefault="00F107DE" w:rsidP="00A921E3">
            <w:pPr>
              <w:ind w:right="-1800"/>
            </w:pPr>
            <w:r>
              <w:t>2</w:t>
            </w:r>
          </w:p>
        </w:tc>
        <w:tc>
          <w:tcPr>
            <w:tcW w:w="4590" w:type="dxa"/>
          </w:tcPr>
          <w:p w:rsidR="00F107DE" w:rsidRPr="00F107DE" w:rsidRDefault="00F107DE" w:rsidP="00A921E3">
            <w:pPr>
              <w:ind w:right="-1800"/>
            </w:pPr>
            <w:r w:rsidRPr="00F107DE">
              <w:t>Passing/overtaking</w:t>
            </w:r>
          </w:p>
        </w:tc>
      </w:tr>
      <w:tr w:rsidR="00F107DE" w:rsidRPr="00F107DE" w:rsidTr="000C0B2A">
        <w:tc>
          <w:tcPr>
            <w:tcW w:w="846" w:type="dxa"/>
          </w:tcPr>
          <w:p w:rsidR="00F107DE" w:rsidRPr="00F107DE" w:rsidRDefault="00F107DE" w:rsidP="00A921E3">
            <w:pPr>
              <w:ind w:right="-1800"/>
            </w:pPr>
            <w:r>
              <w:t>3</w:t>
            </w:r>
          </w:p>
        </w:tc>
        <w:tc>
          <w:tcPr>
            <w:tcW w:w="4590" w:type="dxa"/>
          </w:tcPr>
          <w:p w:rsidR="00F107DE" w:rsidRPr="00F107DE" w:rsidRDefault="00F107DE" w:rsidP="00A921E3">
            <w:pPr>
              <w:ind w:right="-1800"/>
            </w:pPr>
            <w:r w:rsidRPr="00F107DE">
              <w:t>Turning left</w:t>
            </w:r>
          </w:p>
        </w:tc>
      </w:tr>
      <w:tr w:rsidR="00F107DE" w:rsidRPr="00F107DE" w:rsidTr="000C0B2A">
        <w:tc>
          <w:tcPr>
            <w:tcW w:w="846" w:type="dxa"/>
          </w:tcPr>
          <w:p w:rsidR="00F107DE" w:rsidRPr="00F107DE" w:rsidRDefault="00F107DE" w:rsidP="00A921E3">
            <w:pPr>
              <w:ind w:right="-1800"/>
            </w:pPr>
            <w:r>
              <w:t>4</w:t>
            </w:r>
          </w:p>
        </w:tc>
        <w:tc>
          <w:tcPr>
            <w:tcW w:w="4590" w:type="dxa"/>
          </w:tcPr>
          <w:p w:rsidR="00F107DE" w:rsidRPr="00F107DE" w:rsidRDefault="00F107DE" w:rsidP="00A921E3">
            <w:pPr>
              <w:ind w:right="-1800"/>
            </w:pPr>
            <w:r w:rsidRPr="00F107DE">
              <w:t>Turning right</w:t>
            </w:r>
          </w:p>
        </w:tc>
      </w:tr>
      <w:tr w:rsidR="00F107DE" w:rsidRPr="00F107DE" w:rsidTr="000C0B2A">
        <w:tc>
          <w:tcPr>
            <w:tcW w:w="846" w:type="dxa"/>
          </w:tcPr>
          <w:p w:rsidR="00F107DE" w:rsidRPr="00F107DE" w:rsidRDefault="00F107DE" w:rsidP="00A921E3">
            <w:pPr>
              <w:ind w:right="-1800"/>
            </w:pPr>
            <w:r>
              <w:t>5</w:t>
            </w:r>
          </w:p>
        </w:tc>
        <w:tc>
          <w:tcPr>
            <w:tcW w:w="4590" w:type="dxa"/>
          </w:tcPr>
          <w:p w:rsidR="00F107DE" w:rsidRPr="00F107DE" w:rsidRDefault="00F107DE" w:rsidP="00A921E3">
            <w:pPr>
              <w:ind w:right="-1800"/>
            </w:pPr>
            <w:r w:rsidRPr="00F107DE">
              <w:t>Turning on red</w:t>
            </w:r>
          </w:p>
        </w:tc>
      </w:tr>
      <w:tr w:rsidR="00F107DE" w:rsidRPr="00F107DE" w:rsidTr="000C0B2A">
        <w:tc>
          <w:tcPr>
            <w:tcW w:w="846" w:type="dxa"/>
          </w:tcPr>
          <w:p w:rsidR="00F107DE" w:rsidRPr="00F107DE" w:rsidRDefault="00F107DE" w:rsidP="00A921E3">
            <w:pPr>
              <w:ind w:right="-1800"/>
            </w:pPr>
            <w:r>
              <w:t>6</w:t>
            </w:r>
          </w:p>
        </w:tc>
        <w:tc>
          <w:tcPr>
            <w:tcW w:w="4590" w:type="dxa"/>
          </w:tcPr>
          <w:p w:rsidR="00F107DE" w:rsidRPr="00F107DE" w:rsidRDefault="00F107DE" w:rsidP="00A921E3">
            <w:pPr>
              <w:ind w:right="-1800"/>
            </w:pPr>
            <w:r w:rsidRPr="00F107DE">
              <w:t>U-turn</w:t>
            </w:r>
          </w:p>
        </w:tc>
      </w:tr>
      <w:tr w:rsidR="00F107DE" w:rsidRPr="00F107DE" w:rsidTr="000C0B2A">
        <w:tc>
          <w:tcPr>
            <w:tcW w:w="846" w:type="dxa"/>
          </w:tcPr>
          <w:p w:rsidR="00F107DE" w:rsidRPr="00F107DE" w:rsidRDefault="00F107DE" w:rsidP="00A921E3">
            <w:pPr>
              <w:ind w:right="-1800"/>
            </w:pPr>
            <w:r>
              <w:t>7</w:t>
            </w:r>
          </w:p>
        </w:tc>
        <w:tc>
          <w:tcPr>
            <w:tcW w:w="4590" w:type="dxa"/>
          </w:tcPr>
          <w:p w:rsidR="00F107DE" w:rsidRPr="00F107DE" w:rsidRDefault="00F107DE" w:rsidP="00A921E3">
            <w:pPr>
              <w:ind w:right="-1800"/>
            </w:pPr>
            <w:r w:rsidRPr="00F107DE">
              <w:t>Starting in traffic</w:t>
            </w:r>
          </w:p>
        </w:tc>
      </w:tr>
      <w:tr w:rsidR="00F107DE" w:rsidRPr="00F107DE" w:rsidTr="000C0B2A">
        <w:tc>
          <w:tcPr>
            <w:tcW w:w="846" w:type="dxa"/>
          </w:tcPr>
          <w:p w:rsidR="00F107DE" w:rsidRPr="00F107DE" w:rsidRDefault="00F107DE" w:rsidP="00A921E3">
            <w:pPr>
              <w:ind w:right="-1800"/>
            </w:pPr>
            <w:r>
              <w:t>8</w:t>
            </w:r>
          </w:p>
        </w:tc>
        <w:tc>
          <w:tcPr>
            <w:tcW w:w="4590" w:type="dxa"/>
          </w:tcPr>
          <w:p w:rsidR="00F107DE" w:rsidRPr="00F107DE" w:rsidRDefault="00F107DE" w:rsidP="00A921E3">
            <w:pPr>
              <w:ind w:right="-1800"/>
            </w:pPr>
            <w:r w:rsidRPr="00F107DE">
              <w:t>Slow/stop – left turn</w:t>
            </w:r>
          </w:p>
        </w:tc>
      </w:tr>
      <w:tr w:rsidR="00F107DE" w:rsidRPr="00F107DE" w:rsidTr="000C0B2A">
        <w:tc>
          <w:tcPr>
            <w:tcW w:w="846" w:type="dxa"/>
          </w:tcPr>
          <w:p w:rsidR="00F107DE" w:rsidRPr="00F107DE" w:rsidRDefault="00F107DE" w:rsidP="00A921E3">
            <w:pPr>
              <w:ind w:right="-1800"/>
            </w:pPr>
            <w:r>
              <w:t>9</w:t>
            </w:r>
          </w:p>
        </w:tc>
        <w:tc>
          <w:tcPr>
            <w:tcW w:w="4590" w:type="dxa"/>
          </w:tcPr>
          <w:p w:rsidR="00F107DE" w:rsidRPr="00F107DE" w:rsidRDefault="00F107DE" w:rsidP="00A921E3">
            <w:pPr>
              <w:ind w:right="-1800"/>
            </w:pPr>
            <w:r w:rsidRPr="00F107DE">
              <w:t>Slow/stop – right turn</w:t>
            </w:r>
          </w:p>
        </w:tc>
      </w:tr>
      <w:tr w:rsidR="00F107DE" w:rsidRPr="00F107DE" w:rsidTr="000C0B2A">
        <w:tc>
          <w:tcPr>
            <w:tcW w:w="846" w:type="dxa"/>
          </w:tcPr>
          <w:p w:rsidR="00F107DE" w:rsidRPr="00F107DE" w:rsidRDefault="00F107DE" w:rsidP="00A921E3">
            <w:pPr>
              <w:ind w:right="-1800"/>
            </w:pPr>
            <w:r>
              <w:t>10</w:t>
            </w:r>
          </w:p>
        </w:tc>
        <w:tc>
          <w:tcPr>
            <w:tcW w:w="4590" w:type="dxa"/>
          </w:tcPr>
          <w:p w:rsidR="00F107DE" w:rsidRPr="00F107DE" w:rsidRDefault="00F107DE" w:rsidP="00A921E3">
            <w:pPr>
              <w:ind w:right="-1800"/>
            </w:pPr>
            <w:r w:rsidRPr="00F107DE">
              <w:t xml:space="preserve">Slow/stop – load/unload </w:t>
            </w:r>
          </w:p>
        </w:tc>
      </w:tr>
      <w:tr w:rsidR="00F107DE" w:rsidRPr="00F107DE" w:rsidTr="000C0B2A">
        <w:tc>
          <w:tcPr>
            <w:tcW w:w="846" w:type="dxa"/>
          </w:tcPr>
          <w:p w:rsidR="00F107DE" w:rsidRPr="00F107DE" w:rsidRDefault="00F107DE" w:rsidP="00A921E3">
            <w:pPr>
              <w:ind w:right="-1800"/>
            </w:pPr>
            <w:r>
              <w:t>11</w:t>
            </w:r>
          </w:p>
        </w:tc>
        <w:tc>
          <w:tcPr>
            <w:tcW w:w="4590" w:type="dxa"/>
          </w:tcPr>
          <w:p w:rsidR="00F107DE" w:rsidRPr="00F107DE" w:rsidRDefault="00F107DE" w:rsidP="00A921E3">
            <w:pPr>
              <w:ind w:right="-1800"/>
            </w:pPr>
            <w:r w:rsidRPr="00F107DE">
              <w:t>Slow/stop in traffic</w:t>
            </w:r>
          </w:p>
        </w:tc>
      </w:tr>
      <w:tr w:rsidR="00F107DE" w:rsidRPr="00F107DE" w:rsidTr="000C0B2A">
        <w:tc>
          <w:tcPr>
            <w:tcW w:w="846" w:type="dxa"/>
          </w:tcPr>
          <w:p w:rsidR="00F107DE" w:rsidRPr="00F107DE" w:rsidRDefault="00F107DE" w:rsidP="00A921E3">
            <w:pPr>
              <w:ind w:right="-1800"/>
            </w:pPr>
            <w:r>
              <w:t>12</w:t>
            </w:r>
          </w:p>
        </w:tc>
        <w:tc>
          <w:tcPr>
            <w:tcW w:w="4590" w:type="dxa"/>
          </w:tcPr>
          <w:p w:rsidR="00F107DE" w:rsidRPr="00F107DE" w:rsidRDefault="00F107DE" w:rsidP="00A921E3">
            <w:pPr>
              <w:ind w:right="-1800"/>
            </w:pPr>
            <w:r w:rsidRPr="00F107DE">
              <w:t>Driving wrong way</w:t>
            </w:r>
          </w:p>
        </w:tc>
      </w:tr>
      <w:tr w:rsidR="00F107DE" w:rsidRPr="00F107DE" w:rsidTr="000C0B2A">
        <w:tc>
          <w:tcPr>
            <w:tcW w:w="846" w:type="dxa"/>
          </w:tcPr>
          <w:p w:rsidR="00F107DE" w:rsidRPr="00F107DE" w:rsidRDefault="00F107DE" w:rsidP="00A921E3">
            <w:pPr>
              <w:ind w:right="-1800"/>
            </w:pPr>
            <w:r>
              <w:lastRenderedPageBreak/>
              <w:t>13</w:t>
            </w:r>
          </w:p>
        </w:tc>
        <w:tc>
          <w:tcPr>
            <w:tcW w:w="4590" w:type="dxa"/>
          </w:tcPr>
          <w:p w:rsidR="00F107DE" w:rsidRPr="00F107DE" w:rsidRDefault="00F107DE" w:rsidP="00A921E3">
            <w:pPr>
              <w:ind w:right="-1800"/>
            </w:pPr>
            <w:r w:rsidRPr="00F107DE">
              <w:t>Changing lanes</w:t>
            </w:r>
          </w:p>
        </w:tc>
      </w:tr>
      <w:tr w:rsidR="00F107DE" w:rsidRPr="00F107DE" w:rsidTr="000C0B2A">
        <w:tc>
          <w:tcPr>
            <w:tcW w:w="846" w:type="dxa"/>
          </w:tcPr>
          <w:p w:rsidR="00F107DE" w:rsidRPr="00F107DE" w:rsidRDefault="00F107DE" w:rsidP="00A921E3">
            <w:pPr>
              <w:ind w:right="-1800"/>
            </w:pPr>
            <w:r>
              <w:t>14</w:t>
            </w:r>
          </w:p>
        </w:tc>
        <w:tc>
          <w:tcPr>
            <w:tcW w:w="4590" w:type="dxa"/>
          </w:tcPr>
          <w:p w:rsidR="00F107DE" w:rsidRPr="00F107DE" w:rsidRDefault="00F107DE" w:rsidP="00A921E3">
            <w:pPr>
              <w:ind w:right="-1800"/>
            </w:pPr>
            <w:r w:rsidRPr="00F107DE">
              <w:t>Avoiding vehicles/objects</w:t>
            </w:r>
          </w:p>
        </w:tc>
      </w:tr>
      <w:tr w:rsidR="00F107DE" w:rsidRPr="00F107DE" w:rsidTr="000C0B2A">
        <w:tc>
          <w:tcPr>
            <w:tcW w:w="846" w:type="dxa"/>
          </w:tcPr>
          <w:p w:rsidR="00F107DE" w:rsidRPr="00F107DE" w:rsidRDefault="00F107DE" w:rsidP="00A921E3">
            <w:pPr>
              <w:ind w:right="-1800"/>
            </w:pPr>
            <w:r>
              <w:t>15</w:t>
            </w:r>
          </w:p>
        </w:tc>
        <w:tc>
          <w:tcPr>
            <w:tcW w:w="4590" w:type="dxa"/>
          </w:tcPr>
          <w:p w:rsidR="00F107DE" w:rsidRPr="00F107DE" w:rsidRDefault="00F107DE" w:rsidP="00A921E3">
            <w:pPr>
              <w:ind w:right="-1800"/>
            </w:pPr>
            <w:r w:rsidRPr="00F107DE">
              <w:t>Skidding/control loss</w:t>
            </w:r>
          </w:p>
        </w:tc>
      </w:tr>
      <w:tr w:rsidR="00F107DE" w:rsidRPr="00F107DE" w:rsidTr="000C0B2A">
        <w:tc>
          <w:tcPr>
            <w:tcW w:w="846" w:type="dxa"/>
          </w:tcPr>
          <w:p w:rsidR="00F107DE" w:rsidRPr="00F107DE" w:rsidRDefault="00F107DE" w:rsidP="00A921E3">
            <w:pPr>
              <w:ind w:right="-1800"/>
            </w:pPr>
            <w:r>
              <w:t>16</w:t>
            </w:r>
          </w:p>
        </w:tc>
        <w:tc>
          <w:tcPr>
            <w:tcW w:w="4590" w:type="dxa"/>
          </w:tcPr>
          <w:p w:rsidR="00F107DE" w:rsidRPr="00F107DE" w:rsidRDefault="00F107DE" w:rsidP="00A921E3">
            <w:pPr>
              <w:ind w:right="-1800"/>
            </w:pPr>
            <w:r w:rsidRPr="00F107DE">
              <w:t>Entering traffic lane from parking</w:t>
            </w:r>
          </w:p>
        </w:tc>
      </w:tr>
      <w:tr w:rsidR="00F107DE" w:rsidRPr="00F107DE" w:rsidTr="000C0B2A">
        <w:tc>
          <w:tcPr>
            <w:tcW w:w="846" w:type="dxa"/>
          </w:tcPr>
          <w:p w:rsidR="00F107DE" w:rsidRPr="00F107DE" w:rsidRDefault="00F107DE" w:rsidP="00A921E3">
            <w:pPr>
              <w:ind w:right="-1800"/>
            </w:pPr>
            <w:r>
              <w:t>17</w:t>
            </w:r>
          </w:p>
        </w:tc>
        <w:tc>
          <w:tcPr>
            <w:tcW w:w="4590" w:type="dxa"/>
          </w:tcPr>
          <w:p w:rsidR="00F107DE" w:rsidRPr="00F107DE" w:rsidRDefault="00F107DE" w:rsidP="00A921E3">
            <w:pPr>
              <w:ind w:right="-1800"/>
            </w:pPr>
            <w:r w:rsidRPr="00F107DE">
              <w:t>Leaving traffic lane to park</w:t>
            </w:r>
          </w:p>
        </w:tc>
      </w:tr>
      <w:tr w:rsidR="00F107DE" w:rsidRPr="00F107DE" w:rsidTr="000C0B2A">
        <w:tc>
          <w:tcPr>
            <w:tcW w:w="846" w:type="dxa"/>
          </w:tcPr>
          <w:p w:rsidR="00F107DE" w:rsidRPr="00F107DE" w:rsidRDefault="00F107DE" w:rsidP="00A921E3">
            <w:pPr>
              <w:ind w:right="-1800"/>
            </w:pPr>
            <w:r>
              <w:t>18</w:t>
            </w:r>
          </w:p>
        </w:tc>
        <w:tc>
          <w:tcPr>
            <w:tcW w:w="4590" w:type="dxa"/>
          </w:tcPr>
          <w:p w:rsidR="00F107DE" w:rsidRPr="00F107DE" w:rsidRDefault="00F107DE" w:rsidP="00A921E3">
            <w:pPr>
              <w:ind w:right="-1800"/>
            </w:pPr>
            <w:r w:rsidRPr="00F107DE">
              <w:t>Merging</w:t>
            </w:r>
          </w:p>
        </w:tc>
      </w:tr>
      <w:tr w:rsidR="00F107DE" w:rsidRPr="00F107DE" w:rsidTr="000C0B2A">
        <w:tc>
          <w:tcPr>
            <w:tcW w:w="846" w:type="dxa"/>
          </w:tcPr>
          <w:p w:rsidR="00F107DE" w:rsidRPr="00F107DE" w:rsidRDefault="00F107DE" w:rsidP="00A921E3">
            <w:pPr>
              <w:ind w:right="-1800"/>
            </w:pPr>
            <w:r>
              <w:t>19</w:t>
            </w:r>
          </w:p>
        </w:tc>
        <w:tc>
          <w:tcPr>
            <w:tcW w:w="4590" w:type="dxa"/>
          </w:tcPr>
          <w:p w:rsidR="00F107DE" w:rsidRPr="00F107DE" w:rsidRDefault="00F107DE" w:rsidP="00A921E3">
            <w:pPr>
              <w:ind w:right="-1800"/>
            </w:pPr>
            <w:r w:rsidRPr="00F107DE">
              <w:t>Diverging</w:t>
            </w:r>
          </w:p>
        </w:tc>
      </w:tr>
      <w:tr w:rsidR="00F107DE" w:rsidRPr="00F107DE" w:rsidTr="000C0B2A">
        <w:tc>
          <w:tcPr>
            <w:tcW w:w="846" w:type="dxa"/>
          </w:tcPr>
          <w:p w:rsidR="00F107DE" w:rsidRPr="00F107DE" w:rsidRDefault="00F107DE" w:rsidP="00A921E3">
            <w:pPr>
              <w:ind w:right="-1800"/>
            </w:pPr>
            <w:r>
              <w:t>20</w:t>
            </w:r>
          </w:p>
        </w:tc>
        <w:tc>
          <w:tcPr>
            <w:tcW w:w="4590" w:type="dxa"/>
          </w:tcPr>
          <w:p w:rsidR="00F107DE" w:rsidRPr="00F107DE" w:rsidRDefault="00F107DE" w:rsidP="00A921E3">
            <w:pPr>
              <w:ind w:right="-1800"/>
            </w:pPr>
            <w:r w:rsidRPr="00F107DE">
              <w:t>Enter from drive/alley</w:t>
            </w:r>
          </w:p>
        </w:tc>
      </w:tr>
      <w:tr w:rsidR="00F107DE" w:rsidRPr="00F107DE" w:rsidTr="000C0B2A">
        <w:tc>
          <w:tcPr>
            <w:tcW w:w="846" w:type="dxa"/>
          </w:tcPr>
          <w:p w:rsidR="00F107DE" w:rsidRPr="00F107DE" w:rsidRDefault="00F107DE" w:rsidP="00A921E3">
            <w:pPr>
              <w:ind w:right="-1800"/>
            </w:pPr>
            <w:r>
              <w:t>21</w:t>
            </w:r>
          </w:p>
        </w:tc>
        <w:tc>
          <w:tcPr>
            <w:tcW w:w="4590" w:type="dxa"/>
          </w:tcPr>
          <w:p w:rsidR="00F107DE" w:rsidRPr="00F107DE" w:rsidRDefault="00F107DE" w:rsidP="00A921E3">
            <w:pPr>
              <w:ind w:right="-1800"/>
            </w:pPr>
            <w:r w:rsidRPr="00F107DE">
              <w:t>Parked</w:t>
            </w:r>
          </w:p>
        </w:tc>
      </w:tr>
      <w:tr w:rsidR="00F107DE" w:rsidRPr="00F107DE" w:rsidTr="000C0B2A">
        <w:tc>
          <w:tcPr>
            <w:tcW w:w="846" w:type="dxa"/>
          </w:tcPr>
          <w:p w:rsidR="00F107DE" w:rsidRPr="00F107DE" w:rsidRDefault="00F107DE" w:rsidP="00A921E3">
            <w:pPr>
              <w:ind w:right="-1800"/>
            </w:pPr>
            <w:r>
              <w:t>22</w:t>
            </w:r>
          </w:p>
        </w:tc>
        <w:tc>
          <w:tcPr>
            <w:tcW w:w="4590" w:type="dxa"/>
          </w:tcPr>
          <w:p w:rsidR="00F107DE" w:rsidRPr="00F107DE" w:rsidRDefault="00F107DE" w:rsidP="00A921E3">
            <w:pPr>
              <w:ind w:right="-1800"/>
            </w:pPr>
            <w:r w:rsidRPr="00F107DE">
              <w:t>Parked in traffic lane</w:t>
            </w:r>
          </w:p>
        </w:tc>
      </w:tr>
      <w:tr w:rsidR="00F107DE" w:rsidRPr="00F107DE" w:rsidTr="000C0B2A">
        <w:tc>
          <w:tcPr>
            <w:tcW w:w="846" w:type="dxa"/>
          </w:tcPr>
          <w:p w:rsidR="00F107DE" w:rsidRPr="00F107DE" w:rsidRDefault="00F107DE" w:rsidP="00A921E3">
            <w:pPr>
              <w:ind w:right="-1800"/>
            </w:pPr>
            <w:r>
              <w:t>23</w:t>
            </w:r>
          </w:p>
        </w:tc>
        <w:tc>
          <w:tcPr>
            <w:tcW w:w="4590" w:type="dxa"/>
          </w:tcPr>
          <w:p w:rsidR="00F107DE" w:rsidRPr="00F107DE" w:rsidRDefault="00F107DE" w:rsidP="00A921E3">
            <w:pPr>
              <w:ind w:right="-1800"/>
            </w:pPr>
            <w:r w:rsidRPr="00F107DE">
              <w:t>Backing</w:t>
            </w:r>
          </w:p>
        </w:tc>
      </w:tr>
      <w:tr w:rsidR="00F107DE" w:rsidRPr="00F107DE" w:rsidTr="000C0B2A">
        <w:tc>
          <w:tcPr>
            <w:tcW w:w="846" w:type="dxa"/>
          </w:tcPr>
          <w:p w:rsidR="00F107DE" w:rsidRPr="00F107DE" w:rsidRDefault="00F107DE" w:rsidP="00A921E3">
            <w:pPr>
              <w:ind w:right="-1800"/>
            </w:pPr>
            <w:r>
              <w:t>24</w:t>
            </w:r>
          </w:p>
        </w:tc>
        <w:tc>
          <w:tcPr>
            <w:tcW w:w="4590" w:type="dxa"/>
          </w:tcPr>
          <w:p w:rsidR="00F107DE" w:rsidRPr="00F107DE" w:rsidRDefault="00F107DE" w:rsidP="00A921E3">
            <w:pPr>
              <w:ind w:right="-1800"/>
            </w:pPr>
            <w:r w:rsidRPr="00F107DE">
              <w:t>Driverless</w:t>
            </w:r>
          </w:p>
        </w:tc>
      </w:tr>
      <w:tr w:rsidR="00F107DE" w:rsidRPr="00F107DE" w:rsidTr="000C0B2A">
        <w:tc>
          <w:tcPr>
            <w:tcW w:w="846" w:type="dxa"/>
          </w:tcPr>
          <w:p w:rsidR="00F107DE" w:rsidRPr="00F107DE" w:rsidRDefault="00F107DE" w:rsidP="00A921E3">
            <w:pPr>
              <w:ind w:right="-1800"/>
            </w:pPr>
            <w:r>
              <w:t>25</w:t>
            </w:r>
          </w:p>
        </w:tc>
        <w:tc>
          <w:tcPr>
            <w:tcW w:w="4590" w:type="dxa"/>
          </w:tcPr>
          <w:p w:rsidR="00F107DE" w:rsidRPr="00F107DE" w:rsidRDefault="00F107DE" w:rsidP="00A921E3">
            <w:pPr>
              <w:ind w:right="-1800"/>
            </w:pPr>
            <w:r w:rsidRPr="00F107DE">
              <w:t>Other</w:t>
            </w:r>
          </w:p>
        </w:tc>
      </w:tr>
      <w:tr w:rsidR="00F107DE" w:rsidRPr="00F107DE" w:rsidTr="000C0B2A">
        <w:tc>
          <w:tcPr>
            <w:tcW w:w="846" w:type="dxa"/>
          </w:tcPr>
          <w:p w:rsidR="00F107DE" w:rsidRPr="00F107DE" w:rsidRDefault="00F107DE" w:rsidP="00A921E3">
            <w:pPr>
              <w:ind w:right="-1800"/>
            </w:pPr>
            <w:r>
              <w:t>26</w:t>
            </w:r>
          </w:p>
        </w:tc>
        <w:tc>
          <w:tcPr>
            <w:tcW w:w="4590" w:type="dxa"/>
          </w:tcPr>
          <w:p w:rsidR="00F107DE" w:rsidRPr="00F107DE" w:rsidRDefault="00F107DE" w:rsidP="00A921E3">
            <w:pPr>
              <w:ind w:right="-1800"/>
            </w:pPr>
            <w:r w:rsidRPr="00F107DE">
              <w:t>Negotiating a curve</w:t>
            </w:r>
          </w:p>
        </w:tc>
      </w:tr>
      <w:tr w:rsidR="00F107DE" w:rsidRPr="00F107DE" w:rsidTr="000C0B2A">
        <w:tc>
          <w:tcPr>
            <w:tcW w:w="846" w:type="dxa"/>
          </w:tcPr>
          <w:p w:rsidR="00F107DE" w:rsidRPr="00F107DE" w:rsidRDefault="00F107DE" w:rsidP="00A921E3">
            <w:pPr>
              <w:ind w:right="-1800"/>
            </w:pPr>
            <w:r>
              <w:t>99</w:t>
            </w:r>
          </w:p>
        </w:tc>
        <w:tc>
          <w:tcPr>
            <w:tcW w:w="4590" w:type="dxa"/>
          </w:tcPr>
          <w:p w:rsidR="00F107DE" w:rsidRPr="00F107DE" w:rsidRDefault="00F107DE" w:rsidP="00A921E3">
            <w:pPr>
              <w:ind w:right="-1800"/>
            </w:pPr>
            <w:r w:rsidRPr="00F107DE">
              <w:t>Unknown/NA</w:t>
            </w:r>
          </w:p>
        </w:tc>
      </w:tr>
    </w:tbl>
    <w:p w:rsidR="00DE1F44" w:rsidRDefault="00DE1F44" w:rsidP="008D1408"/>
    <w:p w:rsidR="00815D86" w:rsidRPr="001212D9" w:rsidRDefault="00474651" w:rsidP="00342B65">
      <w:pPr>
        <w:pStyle w:val="ListParagraph"/>
        <w:numPr>
          <w:ilvl w:val="0"/>
          <w:numId w:val="2"/>
        </w:numPr>
        <w:ind w:left="360"/>
        <w:rPr>
          <w:b/>
        </w:rPr>
      </w:pPr>
      <w:proofErr w:type="spellStart"/>
      <w:r>
        <w:rPr>
          <w:b/>
        </w:rPr>
        <w:t>Direction</w:t>
      </w:r>
      <w:r w:rsidR="00E43B3B">
        <w:rPr>
          <w:b/>
        </w:rPr>
        <w:t>Prior</w:t>
      </w:r>
      <w:r>
        <w:rPr>
          <w:b/>
        </w:rPr>
        <w:t>Travel</w:t>
      </w:r>
      <w:r w:rsidR="00E43B3B">
        <w:rPr>
          <w:b/>
        </w:rPr>
        <w:t>Code</w:t>
      </w:r>
      <w:proofErr w:type="spellEnd"/>
      <w:r>
        <w:rPr>
          <w:b/>
        </w:rPr>
        <w:t xml:space="preserve"> (</w:t>
      </w:r>
      <w:r w:rsidR="00E43B3B">
        <w:rPr>
          <w:b/>
        </w:rPr>
        <w:t>Numeric</w:t>
      </w:r>
      <w:r>
        <w:rPr>
          <w:b/>
        </w:rPr>
        <w:t>)</w:t>
      </w:r>
      <w:r w:rsidR="00EC2276">
        <w:rPr>
          <w:b/>
        </w:rPr>
        <w:t xml:space="preserve"> - </w:t>
      </w:r>
      <w:r w:rsidR="00E43B3B" w:rsidRPr="00E43B3B">
        <w:t>Code for</w:t>
      </w:r>
      <w:r w:rsidR="00E43B3B">
        <w:rPr>
          <w:b/>
        </w:rPr>
        <w:t xml:space="preserve"> </w:t>
      </w:r>
      <w:r w:rsidR="00DE1F44">
        <w:t xml:space="preserve">Direction </w:t>
      </w:r>
      <w:r>
        <w:t>vehicle was travelling prior to crash</w:t>
      </w:r>
      <w:r w:rsidR="000B344C">
        <w:t>.</w:t>
      </w:r>
    </w:p>
    <w:p w:rsidR="008C0678" w:rsidRDefault="00815D86" w:rsidP="00815D86">
      <w:pPr>
        <w:ind w:left="720" w:right="-1800"/>
      </w:pPr>
      <w:r>
        <w:tab/>
      </w:r>
      <w:r>
        <w:tab/>
      </w:r>
    </w:p>
    <w:tbl>
      <w:tblPr>
        <w:tblStyle w:val="TableGrid"/>
        <w:tblW w:w="0" w:type="auto"/>
        <w:tblInd w:w="432" w:type="dxa"/>
        <w:tblLook w:val="04A0" w:firstRow="1" w:lastRow="0" w:firstColumn="1" w:lastColumn="0" w:noHBand="0" w:noVBand="1"/>
      </w:tblPr>
      <w:tblGrid>
        <w:gridCol w:w="846"/>
        <w:gridCol w:w="4590"/>
      </w:tblGrid>
      <w:tr w:rsidR="008C0678" w:rsidRPr="008C0678" w:rsidTr="00474651">
        <w:tc>
          <w:tcPr>
            <w:tcW w:w="846" w:type="dxa"/>
          </w:tcPr>
          <w:p w:rsidR="008C0678" w:rsidRPr="008C0678" w:rsidRDefault="008C0678" w:rsidP="00A3271B">
            <w:r>
              <w:t>1</w:t>
            </w:r>
          </w:p>
        </w:tc>
        <w:tc>
          <w:tcPr>
            <w:tcW w:w="4590" w:type="dxa"/>
          </w:tcPr>
          <w:p w:rsidR="008C0678" w:rsidRPr="008C0678" w:rsidRDefault="008C0678" w:rsidP="00A3271B">
            <w:r w:rsidRPr="008C0678">
              <w:t>North</w:t>
            </w:r>
          </w:p>
        </w:tc>
      </w:tr>
      <w:tr w:rsidR="008C0678" w:rsidRPr="008C0678" w:rsidTr="00474651">
        <w:tc>
          <w:tcPr>
            <w:tcW w:w="846" w:type="dxa"/>
          </w:tcPr>
          <w:p w:rsidR="008C0678" w:rsidRPr="008C0678" w:rsidRDefault="008C0678" w:rsidP="00A3271B">
            <w:r>
              <w:t>2</w:t>
            </w:r>
          </w:p>
        </w:tc>
        <w:tc>
          <w:tcPr>
            <w:tcW w:w="4590" w:type="dxa"/>
          </w:tcPr>
          <w:p w:rsidR="008C0678" w:rsidRPr="008C0678" w:rsidRDefault="008C0678" w:rsidP="008C0678">
            <w:r w:rsidRPr="008C0678">
              <w:t>Northeast</w:t>
            </w:r>
          </w:p>
        </w:tc>
      </w:tr>
      <w:tr w:rsidR="008C0678" w:rsidRPr="008C0678" w:rsidTr="00474651">
        <w:tc>
          <w:tcPr>
            <w:tcW w:w="846" w:type="dxa"/>
          </w:tcPr>
          <w:p w:rsidR="008C0678" w:rsidRDefault="008C0678" w:rsidP="00A3271B">
            <w:r>
              <w:t>3</w:t>
            </w:r>
          </w:p>
        </w:tc>
        <w:tc>
          <w:tcPr>
            <w:tcW w:w="4590" w:type="dxa"/>
          </w:tcPr>
          <w:p w:rsidR="008C0678" w:rsidRPr="008C0678" w:rsidRDefault="008C0678" w:rsidP="00A3271B">
            <w:r>
              <w:t xml:space="preserve">East </w:t>
            </w:r>
          </w:p>
        </w:tc>
      </w:tr>
      <w:tr w:rsidR="008C0678" w:rsidRPr="008C0678" w:rsidTr="00474651">
        <w:tc>
          <w:tcPr>
            <w:tcW w:w="846" w:type="dxa"/>
          </w:tcPr>
          <w:p w:rsidR="008C0678" w:rsidRPr="008C0678" w:rsidRDefault="008C0678" w:rsidP="00A3271B">
            <w:r>
              <w:t>4</w:t>
            </w:r>
          </w:p>
        </w:tc>
        <w:tc>
          <w:tcPr>
            <w:tcW w:w="4590" w:type="dxa"/>
          </w:tcPr>
          <w:p w:rsidR="008C0678" w:rsidRPr="008C0678" w:rsidRDefault="008C0678" w:rsidP="00A3271B">
            <w:r w:rsidRPr="008C0678">
              <w:t>Southeast</w:t>
            </w:r>
          </w:p>
        </w:tc>
      </w:tr>
      <w:tr w:rsidR="008C0678" w:rsidRPr="008C0678" w:rsidTr="00474651">
        <w:tc>
          <w:tcPr>
            <w:tcW w:w="846" w:type="dxa"/>
          </w:tcPr>
          <w:p w:rsidR="008C0678" w:rsidRPr="008C0678" w:rsidRDefault="008C0678" w:rsidP="00A3271B">
            <w:r>
              <w:t>5</w:t>
            </w:r>
          </w:p>
        </w:tc>
        <w:tc>
          <w:tcPr>
            <w:tcW w:w="4590" w:type="dxa"/>
          </w:tcPr>
          <w:p w:rsidR="008C0678" w:rsidRPr="008C0678" w:rsidRDefault="008C0678" w:rsidP="00A3271B">
            <w:r w:rsidRPr="008C0678">
              <w:t>South</w:t>
            </w:r>
          </w:p>
        </w:tc>
      </w:tr>
      <w:tr w:rsidR="008C0678" w:rsidRPr="008C0678" w:rsidTr="00474651">
        <w:tc>
          <w:tcPr>
            <w:tcW w:w="846" w:type="dxa"/>
          </w:tcPr>
          <w:p w:rsidR="008C0678" w:rsidRPr="008C0678" w:rsidRDefault="008C0678" w:rsidP="00A3271B">
            <w:r>
              <w:t>6</w:t>
            </w:r>
          </w:p>
        </w:tc>
        <w:tc>
          <w:tcPr>
            <w:tcW w:w="4590" w:type="dxa"/>
          </w:tcPr>
          <w:p w:rsidR="008C0678" w:rsidRPr="008C0678" w:rsidRDefault="008C0678" w:rsidP="008C0678">
            <w:r w:rsidRPr="008C0678">
              <w:t>Southwest</w:t>
            </w:r>
          </w:p>
        </w:tc>
      </w:tr>
      <w:tr w:rsidR="008C0678" w:rsidRPr="008C0678" w:rsidTr="00474651">
        <w:tc>
          <w:tcPr>
            <w:tcW w:w="846" w:type="dxa"/>
          </w:tcPr>
          <w:p w:rsidR="008C0678" w:rsidRDefault="008C0678" w:rsidP="00A3271B">
            <w:r>
              <w:t>7</w:t>
            </w:r>
          </w:p>
        </w:tc>
        <w:tc>
          <w:tcPr>
            <w:tcW w:w="4590" w:type="dxa"/>
          </w:tcPr>
          <w:p w:rsidR="008C0678" w:rsidRPr="008C0678" w:rsidRDefault="008C0678" w:rsidP="00A3271B">
            <w:r>
              <w:t>West</w:t>
            </w:r>
          </w:p>
        </w:tc>
      </w:tr>
      <w:tr w:rsidR="008C0678" w:rsidRPr="008C0678" w:rsidTr="00474651">
        <w:tc>
          <w:tcPr>
            <w:tcW w:w="846" w:type="dxa"/>
          </w:tcPr>
          <w:p w:rsidR="008C0678" w:rsidRPr="008C0678" w:rsidRDefault="008C0678" w:rsidP="00A3271B">
            <w:r>
              <w:t>8</w:t>
            </w:r>
          </w:p>
        </w:tc>
        <w:tc>
          <w:tcPr>
            <w:tcW w:w="4590" w:type="dxa"/>
          </w:tcPr>
          <w:p w:rsidR="008C0678" w:rsidRPr="008C0678" w:rsidRDefault="008C0678" w:rsidP="00A3271B">
            <w:r w:rsidRPr="008C0678">
              <w:t>Northwest</w:t>
            </w:r>
          </w:p>
        </w:tc>
      </w:tr>
      <w:tr w:rsidR="008C0678" w:rsidRPr="008C0678" w:rsidTr="00474651">
        <w:tc>
          <w:tcPr>
            <w:tcW w:w="846" w:type="dxa"/>
          </w:tcPr>
          <w:p w:rsidR="008C0678" w:rsidRPr="008C0678" w:rsidRDefault="008C0678" w:rsidP="00A3271B">
            <w:r>
              <w:t>9</w:t>
            </w:r>
          </w:p>
        </w:tc>
        <w:tc>
          <w:tcPr>
            <w:tcW w:w="4590" w:type="dxa"/>
          </w:tcPr>
          <w:p w:rsidR="008C0678" w:rsidRPr="008C0678" w:rsidRDefault="008C0678" w:rsidP="00A3271B">
            <w:r w:rsidRPr="008C0678">
              <w:t>Unknown</w:t>
            </w:r>
          </w:p>
        </w:tc>
      </w:tr>
    </w:tbl>
    <w:p w:rsidR="00C64C32" w:rsidRDefault="00C64C32" w:rsidP="00474651">
      <w:pPr>
        <w:ind w:left="432" w:hanging="432"/>
      </w:pPr>
    </w:p>
    <w:p w:rsidR="00474651" w:rsidRDefault="00E43B3B" w:rsidP="00342B65">
      <w:pPr>
        <w:pStyle w:val="ListParagraph"/>
        <w:numPr>
          <w:ilvl w:val="0"/>
          <w:numId w:val="2"/>
        </w:numPr>
        <w:ind w:left="360"/>
      </w:pPr>
      <w:proofErr w:type="spellStart"/>
      <w:r>
        <w:rPr>
          <w:b/>
        </w:rPr>
        <w:t>Is</w:t>
      </w:r>
      <w:r w:rsidR="00474651">
        <w:rPr>
          <w:b/>
        </w:rPr>
        <w:t>Towed</w:t>
      </w:r>
      <w:proofErr w:type="spellEnd"/>
      <w:r w:rsidR="00474651">
        <w:rPr>
          <w:b/>
        </w:rPr>
        <w:t xml:space="preserve"> (</w:t>
      </w:r>
      <w:r>
        <w:rPr>
          <w:b/>
        </w:rPr>
        <w:t>Text</w:t>
      </w:r>
      <w:r w:rsidR="00474651">
        <w:rPr>
          <w:b/>
        </w:rPr>
        <w:t>)</w:t>
      </w:r>
      <w:r w:rsidR="00EC2276">
        <w:rPr>
          <w:b/>
        </w:rPr>
        <w:t xml:space="preserve"> - </w:t>
      </w:r>
      <w:r w:rsidR="00EC2276" w:rsidRPr="00EC2276">
        <w:t>V</w:t>
      </w:r>
      <w:r w:rsidR="00474651" w:rsidRPr="00474651">
        <w:t>ehicle t</w:t>
      </w:r>
      <w:r w:rsidR="00F10A91" w:rsidRPr="00474651">
        <w:t>owed</w:t>
      </w:r>
      <w:r>
        <w:t>/not towed</w:t>
      </w:r>
      <w:r w:rsidR="00F10A91" w:rsidRPr="00474651">
        <w:t xml:space="preserve"> due to crash</w:t>
      </w:r>
      <w:r w:rsidR="000B344C">
        <w:t>.</w:t>
      </w:r>
    </w:p>
    <w:p w:rsidR="00474651" w:rsidRDefault="00474651" w:rsidP="00474651">
      <w:pPr>
        <w:ind w:left="432" w:hanging="432"/>
      </w:pPr>
    </w:p>
    <w:p w:rsidR="00815D86" w:rsidRDefault="00CC3A29" w:rsidP="00474651">
      <w:pPr>
        <w:ind w:left="864" w:hanging="432"/>
      </w:pPr>
      <w:r>
        <w:t>Y/N</w:t>
      </w:r>
      <w:r w:rsidR="008C0678">
        <w:t xml:space="preserve"> </w:t>
      </w:r>
    </w:p>
    <w:p w:rsidR="00815D86" w:rsidRDefault="00815D86" w:rsidP="00474651">
      <w:pPr>
        <w:ind w:left="432" w:hanging="432"/>
      </w:pPr>
    </w:p>
    <w:p w:rsidR="00F10A91" w:rsidRDefault="00E43B3B" w:rsidP="00342B65">
      <w:pPr>
        <w:pStyle w:val="ListParagraph"/>
        <w:numPr>
          <w:ilvl w:val="0"/>
          <w:numId w:val="2"/>
        </w:numPr>
        <w:ind w:left="360"/>
        <w:rPr>
          <w:b/>
        </w:rPr>
      </w:pPr>
      <w:proofErr w:type="spellStart"/>
      <w:r>
        <w:rPr>
          <w:b/>
        </w:rPr>
        <w:t>Is</w:t>
      </w:r>
      <w:r w:rsidR="00474651">
        <w:rPr>
          <w:b/>
        </w:rPr>
        <w:t>Fire</w:t>
      </w:r>
      <w:proofErr w:type="spellEnd"/>
      <w:r w:rsidR="00474651">
        <w:rPr>
          <w:b/>
        </w:rPr>
        <w:t xml:space="preserve"> (</w:t>
      </w:r>
      <w:r>
        <w:rPr>
          <w:b/>
        </w:rPr>
        <w:t>Text</w:t>
      </w:r>
      <w:r w:rsidR="00474651">
        <w:rPr>
          <w:b/>
        </w:rPr>
        <w:t>)</w:t>
      </w:r>
      <w:r w:rsidR="000B344C">
        <w:rPr>
          <w:b/>
        </w:rPr>
        <w:t xml:space="preserve"> - </w:t>
      </w:r>
      <w:r w:rsidR="00474651" w:rsidRPr="00672F53">
        <w:t>Vehicle fire</w:t>
      </w:r>
      <w:r w:rsidR="00CC3A29">
        <w:t>/no fire</w:t>
      </w:r>
      <w:r w:rsidR="00672F53" w:rsidRPr="00672F53">
        <w:t xml:space="preserve"> as result of crash</w:t>
      </w:r>
      <w:r w:rsidR="000B344C">
        <w:t>.</w:t>
      </w:r>
    </w:p>
    <w:p w:rsidR="00474651" w:rsidRDefault="00474651" w:rsidP="00474651">
      <w:pPr>
        <w:ind w:left="432" w:hanging="432"/>
      </w:pPr>
    </w:p>
    <w:p w:rsidR="00F10A91" w:rsidRDefault="00CC3A29" w:rsidP="00474651">
      <w:pPr>
        <w:ind w:left="432"/>
      </w:pPr>
      <w:r>
        <w:t>Y/N</w:t>
      </w:r>
      <w:r w:rsidR="008C0678">
        <w:t xml:space="preserve"> </w:t>
      </w:r>
    </w:p>
    <w:p w:rsidR="008C0678" w:rsidRDefault="008C0678" w:rsidP="00474651"/>
    <w:p w:rsidR="00815D86" w:rsidRPr="00B2796C" w:rsidRDefault="00CC3A29" w:rsidP="00B2796C">
      <w:pPr>
        <w:pStyle w:val="ListParagraph"/>
        <w:numPr>
          <w:ilvl w:val="0"/>
          <w:numId w:val="2"/>
        </w:numPr>
        <w:ind w:left="360"/>
        <w:rPr>
          <w:b/>
        </w:rPr>
      </w:pPr>
      <w:proofErr w:type="spellStart"/>
      <w:r w:rsidRPr="00B2796C">
        <w:rPr>
          <w:b/>
        </w:rPr>
        <w:t>Is</w:t>
      </w:r>
      <w:r w:rsidR="001D1779" w:rsidRPr="00B2796C">
        <w:rPr>
          <w:b/>
        </w:rPr>
        <w:t>H</w:t>
      </w:r>
      <w:r w:rsidRPr="00B2796C">
        <w:rPr>
          <w:b/>
        </w:rPr>
        <w:t>az</w:t>
      </w:r>
      <w:r w:rsidR="001D1779" w:rsidRPr="00B2796C">
        <w:rPr>
          <w:b/>
        </w:rPr>
        <w:t>M</w:t>
      </w:r>
      <w:r w:rsidRPr="00B2796C">
        <w:rPr>
          <w:b/>
        </w:rPr>
        <w:t>at</w:t>
      </w:r>
      <w:r w:rsidR="001D1779" w:rsidRPr="00B2796C">
        <w:rPr>
          <w:b/>
        </w:rPr>
        <w:t>S</w:t>
      </w:r>
      <w:r w:rsidRPr="00B2796C">
        <w:rPr>
          <w:b/>
        </w:rPr>
        <w:t>pill</w:t>
      </w:r>
      <w:proofErr w:type="spellEnd"/>
      <w:r w:rsidRPr="00B2796C">
        <w:rPr>
          <w:b/>
        </w:rPr>
        <w:t xml:space="preserve"> (Text</w:t>
      </w:r>
      <w:r w:rsidR="001D1779" w:rsidRPr="00B2796C">
        <w:rPr>
          <w:b/>
        </w:rPr>
        <w:t>)</w:t>
      </w:r>
      <w:r w:rsidR="000B344C" w:rsidRPr="00B2796C">
        <w:rPr>
          <w:b/>
        </w:rPr>
        <w:t xml:space="preserve"> - </w:t>
      </w:r>
      <w:r w:rsidR="001D1779" w:rsidRPr="001D1779">
        <w:t>Vehicle leaking</w:t>
      </w:r>
      <w:r>
        <w:t>/not leaking</w:t>
      </w:r>
      <w:r w:rsidR="001D1779" w:rsidRPr="001D1779">
        <w:t xml:space="preserve"> hazardous materials</w:t>
      </w:r>
      <w:r w:rsidR="00B2796C">
        <w:t xml:space="preserve">.  </w:t>
      </w:r>
      <w:r w:rsidR="001D1779" w:rsidRPr="00B2796C">
        <w:rPr>
          <w:b/>
        </w:rPr>
        <w:t>Removed fr</w:t>
      </w:r>
      <w:r w:rsidR="00B2796C" w:rsidRPr="00B2796C">
        <w:rPr>
          <w:b/>
        </w:rPr>
        <w:t>om</w:t>
      </w:r>
      <w:r w:rsidR="001D1779" w:rsidRPr="00B2796C">
        <w:rPr>
          <w:b/>
        </w:rPr>
        <w:t xml:space="preserve"> </w:t>
      </w:r>
      <w:r w:rsidR="00B2796C" w:rsidRPr="00B2796C">
        <w:rPr>
          <w:b/>
        </w:rPr>
        <w:t xml:space="preserve">page 1 of the </w:t>
      </w:r>
      <w:r w:rsidR="001D1779" w:rsidRPr="00B2796C">
        <w:rPr>
          <w:b/>
        </w:rPr>
        <w:t>2013</w:t>
      </w:r>
      <w:r w:rsidR="00B2796C" w:rsidRPr="00B2796C">
        <w:rPr>
          <w:b/>
        </w:rPr>
        <w:t xml:space="preserve"> SR 1050 form</w:t>
      </w:r>
      <w:r w:rsidR="00B2796C">
        <w:rPr>
          <w:b/>
        </w:rPr>
        <w:t xml:space="preserve"> and is derived from the Commercial Motor Vehicle portion on page 2</w:t>
      </w:r>
    </w:p>
    <w:p w:rsidR="001D1779" w:rsidRDefault="001D1779" w:rsidP="001D1779"/>
    <w:p w:rsidR="008659A4" w:rsidRDefault="00CC3A29" w:rsidP="001D1779">
      <w:pPr>
        <w:ind w:left="432"/>
      </w:pPr>
      <w:r>
        <w:t>Y/N</w:t>
      </w:r>
      <w:r w:rsidR="008C0678">
        <w:t xml:space="preserve"> </w:t>
      </w:r>
    </w:p>
    <w:p w:rsidR="001D1779" w:rsidRDefault="001D1779" w:rsidP="001D1779"/>
    <w:p w:rsidR="008659A4" w:rsidRDefault="00C34E39" w:rsidP="00342B65">
      <w:pPr>
        <w:pStyle w:val="ListParagraph"/>
        <w:numPr>
          <w:ilvl w:val="0"/>
          <w:numId w:val="2"/>
        </w:numPr>
        <w:ind w:left="360"/>
      </w:pPr>
      <w:proofErr w:type="spellStart"/>
      <w:r>
        <w:rPr>
          <w:b/>
        </w:rPr>
        <w:t>Is</w:t>
      </w:r>
      <w:r w:rsidR="00593136">
        <w:rPr>
          <w:b/>
        </w:rPr>
        <w:t>Commercial</w:t>
      </w:r>
      <w:proofErr w:type="spellEnd"/>
      <w:r w:rsidR="00593136">
        <w:rPr>
          <w:b/>
        </w:rPr>
        <w:t xml:space="preserve"> (</w:t>
      </w:r>
      <w:r>
        <w:rPr>
          <w:b/>
        </w:rPr>
        <w:t>Text</w:t>
      </w:r>
      <w:r w:rsidR="00593136">
        <w:rPr>
          <w:b/>
        </w:rPr>
        <w:t xml:space="preserve">) - </w:t>
      </w:r>
      <w:r w:rsidRPr="00C34E39">
        <w:t>Vehicle is/is not a c</w:t>
      </w:r>
      <w:r w:rsidR="00E35B2E" w:rsidRPr="00C34E39">
        <w:t>ommercial</w:t>
      </w:r>
      <w:r w:rsidR="00E35B2E">
        <w:t xml:space="preserve"> vehicle</w:t>
      </w:r>
      <w:r>
        <w:t>.</w:t>
      </w:r>
    </w:p>
    <w:p w:rsidR="00593136" w:rsidRDefault="00593136" w:rsidP="00593136">
      <w:pPr>
        <w:ind w:left="432" w:hanging="432"/>
      </w:pPr>
    </w:p>
    <w:p w:rsidR="008659A4" w:rsidRDefault="00CC3A29" w:rsidP="00593136">
      <w:pPr>
        <w:ind w:left="864" w:hanging="432"/>
      </w:pPr>
      <w:r>
        <w:t>Y/N</w:t>
      </w:r>
      <w:r w:rsidR="008C0678">
        <w:t xml:space="preserve"> </w:t>
      </w:r>
    </w:p>
    <w:p w:rsidR="008659A4" w:rsidRDefault="008659A4" w:rsidP="00593136">
      <w:pPr>
        <w:ind w:left="432" w:hanging="432"/>
      </w:pPr>
    </w:p>
    <w:p w:rsidR="008659A4" w:rsidRDefault="00C34E39" w:rsidP="00342B65">
      <w:pPr>
        <w:pStyle w:val="ListParagraph"/>
        <w:numPr>
          <w:ilvl w:val="0"/>
          <w:numId w:val="2"/>
        </w:numPr>
        <w:ind w:left="360"/>
      </w:pPr>
      <w:proofErr w:type="spellStart"/>
      <w:r>
        <w:rPr>
          <w:b/>
        </w:rPr>
        <w:t>Event</w:t>
      </w:r>
      <w:r w:rsidR="00816B46">
        <w:rPr>
          <w:b/>
        </w:rPr>
        <w:t>Most</w:t>
      </w:r>
      <w:r>
        <w:rPr>
          <w:b/>
        </w:rPr>
        <w:t>SevereCode</w:t>
      </w:r>
      <w:proofErr w:type="spellEnd"/>
      <w:r w:rsidR="00664F5F">
        <w:rPr>
          <w:b/>
        </w:rPr>
        <w:t xml:space="preserve"> </w:t>
      </w:r>
      <w:r w:rsidR="00322F5C">
        <w:rPr>
          <w:b/>
        </w:rPr>
        <w:t>(</w:t>
      </w:r>
      <w:r>
        <w:rPr>
          <w:b/>
        </w:rPr>
        <w:t>Numeric</w:t>
      </w:r>
      <w:r w:rsidR="00322F5C">
        <w:rPr>
          <w:b/>
        </w:rPr>
        <w:t>)</w:t>
      </w:r>
      <w:r w:rsidR="000B344C">
        <w:rPr>
          <w:b/>
        </w:rPr>
        <w:t xml:space="preserve"> - </w:t>
      </w:r>
      <w:r w:rsidRPr="00C34E39">
        <w:t>Code for m</w:t>
      </w:r>
      <w:r w:rsidR="00856404" w:rsidRPr="00C34E39">
        <w:t>ost</w:t>
      </w:r>
      <w:r w:rsidR="00856404">
        <w:t xml:space="preserve"> severe event in the sequence of events (SOE)</w:t>
      </w:r>
      <w:r w:rsidR="000B344C">
        <w:t>.</w:t>
      </w:r>
    </w:p>
    <w:p w:rsidR="008C0678" w:rsidRDefault="008C0678" w:rsidP="00593136">
      <w:pPr>
        <w:ind w:left="432" w:hanging="432"/>
      </w:pPr>
    </w:p>
    <w:p w:rsidR="005A347F" w:rsidRPr="00322F5C" w:rsidRDefault="00C34E39" w:rsidP="00342B65">
      <w:pPr>
        <w:pStyle w:val="ListParagraph"/>
        <w:numPr>
          <w:ilvl w:val="0"/>
          <w:numId w:val="2"/>
        </w:numPr>
        <w:ind w:left="360"/>
      </w:pPr>
      <w:proofErr w:type="spellStart"/>
      <w:r>
        <w:rPr>
          <w:b/>
        </w:rPr>
        <w:t>EventMostSevereLocCode</w:t>
      </w:r>
      <w:proofErr w:type="spellEnd"/>
      <w:r w:rsidR="00322F5C">
        <w:rPr>
          <w:b/>
        </w:rPr>
        <w:t xml:space="preserve"> (</w:t>
      </w:r>
      <w:r>
        <w:rPr>
          <w:b/>
        </w:rPr>
        <w:t>Numeric</w:t>
      </w:r>
      <w:r w:rsidR="00A73784">
        <w:rPr>
          <w:b/>
        </w:rPr>
        <w:t>)</w:t>
      </w:r>
      <w:r w:rsidR="000B344C">
        <w:rPr>
          <w:b/>
        </w:rPr>
        <w:t xml:space="preserve"> - </w:t>
      </w:r>
      <w:r w:rsidR="00664F5F">
        <w:rPr>
          <w:b/>
        </w:rPr>
        <w:t xml:space="preserve"> </w:t>
      </w:r>
      <w:r w:rsidRPr="00BB1CBA">
        <w:t>Code for</w:t>
      </w:r>
      <w:r>
        <w:rPr>
          <w:b/>
        </w:rPr>
        <w:t xml:space="preserve"> </w:t>
      </w:r>
      <w:r w:rsidR="000B344C" w:rsidRPr="00380882">
        <w:t>l</w:t>
      </w:r>
      <w:r w:rsidR="00322F5C" w:rsidRPr="00322F5C">
        <w:t xml:space="preserve">ocation of the </w:t>
      </w:r>
      <w:r w:rsidR="00856404">
        <w:t xml:space="preserve">vehicle </w:t>
      </w:r>
      <w:r w:rsidR="00322F5C" w:rsidRPr="00322F5C">
        <w:t>when the most harmful event took place</w:t>
      </w:r>
      <w:r w:rsidR="000B344C">
        <w:t>.</w:t>
      </w:r>
    </w:p>
    <w:p w:rsidR="008C0678" w:rsidRDefault="008C0678" w:rsidP="00593136">
      <w:pPr>
        <w:ind w:left="432" w:hanging="432"/>
      </w:pPr>
    </w:p>
    <w:p w:rsidR="001030A5" w:rsidRDefault="001030A5" w:rsidP="001030A5">
      <w:pPr>
        <w:pStyle w:val="ListParagraph"/>
        <w:numPr>
          <w:ilvl w:val="0"/>
          <w:numId w:val="2"/>
        </w:numPr>
        <w:ind w:left="360"/>
      </w:pPr>
      <w:proofErr w:type="spellStart"/>
      <w:r w:rsidRPr="001030A5">
        <w:rPr>
          <w:b/>
        </w:rPr>
        <w:t>MostHarmfulEventNo</w:t>
      </w:r>
      <w:proofErr w:type="spellEnd"/>
      <w:r w:rsidRPr="001030A5">
        <w:rPr>
          <w:b/>
        </w:rPr>
        <w:t xml:space="preserve"> (Numeric) -</w:t>
      </w:r>
      <w:r>
        <w:t xml:space="preserve"> Of the three SOE’s, which was the most harmful (1, 2, or 3).</w:t>
      </w:r>
    </w:p>
    <w:p w:rsidR="001030A5" w:rsidRDefault="001030A5" w:rsidP="00593136">
      <w:pPr>
        <w:ind w:left="432" w:hanging="432"/>
      </w:pPr>
    </w:p>
    <w:p w:rsidR="00346C8E" w:rsidRDefault="00BB1CBA" w:rsidP="00342B65">
      <w:pPr>
        <w:pStyle w:val="ListParagraph"/>
        <w:numPr>
          <w:ilvl w:val="0"/>
          <w:numId w:val="2"/>
        </w:numPr>
        <w:ind w:left="360"/>
      </w:pPr>
      <w:r>
        <w:rPr>
          <w:b/>
        </w:rPr>
        <w:t>Crash</w:t>
      </w:r>
      <w:r w:rsidR="005A347F">
        <w:rPr>
          <w:b/>
        </w:rPr>
        <w:t>E</w:t>
      </w:r>
      <w:r w:rsidR="00342B65">
        <w:rPr>
          <w:b/>
        </w:rPr>
        <w:t>vent</w:t>
      </w:r>
      <w:r w:rsidR="005A347F">
        <w:rPr>
          <w:b/>
        </w:rPr>
        <w:t>1</w:t>
      </w:r>
      <w:r>
        <w:rPr>
          <w:b/>
        </w:rPr>
        <w:t xml:space="preserve">Code </w:t>
      </w:r>
      <w:r w:rsidR="00342B65">
        <w:rPr>
          <w:b/>
        </w:rPr>
        <w:t>(</w:t>
      </w:r>
      <w:r>
        <w:rPr>
          <w:b/>
        </w:rPr>
        <w:t>Numeric)</w:t>
      </w:r>
      <w:r w:rsidR="000B344C">
        <w:rPr>
          <w:b/>
        </w:rPr>
        <w:t xml:space="preserve"> - </w:t>
      </w:r>
      <w:r w:rsidRPr="00BB1CBA">
        <w:t>Code for f</w:t>
      </w:r>
      <w:r w:rsidR="005A347F" w:rsidRPr="00BB1CBA">
        <w:t xml:space="preserve">irst </w:t>
      </w:r>
      <w:r w:rsidR="00CD771F" w:rsidRPr="00BB1CBA">
        <w:t>e</w:t>
      </w:r>
      <w:r w:rsidR="005A347F" w:rsidRPr="00BB1CBA">
        <w:t>vent</w:t>
      </w:r>
      <w:r w:rsidR="00856404" w:rsidRPr="00BB1CBA">
        <w:t xml:space="preserve"> of</w:t>
      </w:r>
      <w:r w:rsidR="00856404">
        <w:t xml:space="preserve"> vehicle in </w:t>
      </w:r>
      <w:r w:rsidR="000B344C">
        <w:t>SOE.</w:t>
      </w:r>
    </w:p>
    <w:p w:rsidR="00CD771F" w:rsidRDefault="00CD771F" w:rsidP="00593136">
      <w:pPr>
        <w:ind w:left="432" w:hanging="432"/>
      </w:pPr>
    </w:p>
    <w:p w:rsidR="00BB1CBA" w:rsidRDefault="00BB1CBA" w:rsidP="00BB1CBA">
      <w:pPr>
        <w:pStyle w:val="ListParagraph"/>
        <w:numPr>
          <w:ilvl w:val="0"/>
          <w:numId w:val="2"/>
        </w:numPr>
        <w:ind w:left="360"/>
      </w:pPr>
      <w:r>
        <w:rPr>
          <w:b/>
        </w:rPr>
        <w:t>CrashEvent2Code (Numeric)</w:t>
      </w:r>
      <w:r w:rsidR="000B344C">
        <w:rPr>
          <w:b/>
        </w:rPr>
        <w:t xml:space="preserve"> - </w:t>
      </w:r>
      <w:r w:rsidRPr="00BB1CBA">
        <w:t xml:space="preserve">Code for </w:t>
      </w:r>
      <w:r>
        <w:t>second</w:t>
      </w:r>
      <w:r w:rsidRPr="00BB1CBA">
        <w:t xml:space="preserve"> event of</w:t>
      </w:r>
      <w:r>
        <w:t xml:space="preserve"> vehicle in </w:t>
      </w:r>
      <w:r w:rsidR="000B344C">
        <w:t>SOE.</w:t>
      </w:r>
    </w:p>
    <w:p w:rsidR="00BB1CBA" w:rsidRDefault="00BB1CBA" w:rsidP="00BB1CBA">
      <w:pPr>
        <w:pStyle w:val="ListParagraph"/>
        <w:numPr>
          <w:ilvl w:val="0"/>
          <w:numId w:val="2"/>
        </w:numPr>
        <w:ind w:left="360"/>
      </w:pPr>
      <w:r>
        <w:rPr>
          <w:b/>
        </w:rPr>
        <w:lastRenderedPageBreak/>
        <w:t>CrashEvent3Code (Numeric)</w:t>
      </w:r>
      <w:r w:rsidR="000B344C">
        <w:rPr>
          <w:b/>
        </w:rPr>
        <w:t xml:space="preserve"> - </w:t>
      </w:r>
      <w:r w:rsidRPr="00BB1CBA">
        <w:t xml:space="preserve">Code for </w:t>
      </w:r>
      <w:r>
        <w:t>third</w:t>
      </w:r>
      <w:r w:rsidRPr="00BB1CBA">
        <w:t xml:space="preserve"> event of</w:t>
      </w:r>
      <w:r>
        <w:t xml:space="preserve"> vehicle in </w:t>
      </w:r>
      <w:r w:rsidR="000B344C">
        <w:t>SOE.</w:t>
      </w:r>
    </w:p>
    <w:p w:rsidR="00CD771F" w:rsidRDefault="00CD771F" w:rsidP="00593136">
      <w:pPr>
        <w:ind w:left="432" w:hanging="432"/>
      </w:pPr>
    </w:p>
    <w:tbl>
      <w:tblPr>
        <w:tblStyle w:val="TableGrid"/>
        <w:tblW w:w="0" w:type="auto"/>
        <w:tblInd w:w="432" w:type="dxa"/>
        <w:tblLook w:val="04A0" w:firstRow="1" w:lastRow="0" w:firstColumn="1" w:lastColumn="0" w:noHBand="0" w:noVBand="1"/>
      </w:tblPr>
      <w:tblGrid>
        <w:gridCol w:w="846"/>
        <w:gridCol w:w="4680"/>
      </w:tblGrid>
      <w:tr w:rsidR="00342B65" w:rsidRPr="00A3271B" w:rsidTr="00053398">
        <w:tc>
          <w:tcPr>
            <w:tcW w:w="5526" w:type="dxa"/>
            <w:gridSpan w:val="2"/>
          </w:tcPr>
          <w:p w:rsidR="00342B65" w:rsidRPr="00342B65" w:rsidRDefault="00342B65" w:rsidP="00053398">
            <w:pPr>
              <w:ind w:right="-1800"/>
            </w:pPr>
            <w:r w:rsidRPr="00342B65">
              <w:t>Non-</w:t>
            </w:r>
            <w:r w:rsidR="00053398">
              <w:t>C</w:t>
            </w:r>
            <w:r w:rsidRPr="00342B65">
              <w:t>ollision</w:t>
            </w:r>
          </w:p>
        </w:tc>
      </w:tr>
      <w:tr w:rsidR="00A3271B" w:rsidRPr="00A3271B" w:rsidTr="00053398">
        <w:tc>
          <w:tcPr>
            <w:tcW w:w="846" w:type="dxa"/>
          </w:tcPr>
          <w:p w:rsidR="00A3271B" w:rsidRPr="00A3271B" w:rsidRDefault="00A3271B" w:rsidP="00A3271B">
            <w:pPr>
              <w:ind w:right="-1800"/>
            </w:pPr>
            <w:r>
              <w:t>1</w:t>
            </w:r>
          </w:p>
        </w:tc>
        <w:tc>
          <w:tcPr>
            <w:tcW w:w="4680" w:type="dxa"/>
          </w:tcPr>
          <w:p w:rsidR="00A3271B" w:rsidRPr="00A3271B" w:rsidRDefault="00A3271B" w:rsidP="00A3271B">
            <w:pPr>
              <w:ind w:right="-1800"/>
            </w:pPr>
            <w:r w:rsidRPr="00A3271B">
              <w:t>Ran off the roadway</w:t>
            </w:r>
          </w:p>
        </w:tc>
      </w:tr>
      <w:tr w:rsidR="00A3271B" w:rsidRPr="00A3271B" w:rsidTr="00053398">
        <w:tc>
          <w:tcPr>
            <w:tcW w:w="846" w:type="dxa"/>
          </w:tcPr>
          <w:p w:rsidR="00A3271B" w:rsidRPr="00A3271B" w:rsidRDefault="00A3271B" w:rsidP="00A3271B">
            <w:pPr>
              <w:ind w:right="-1800"/>
            </w:pPr>
            <w:r>
              <w:t>2</w:t>
            </w:r>
          </w:p>
        </w:tc>
        <w:tc>
          <w:tcPr>
            <w:tcW w:w="4680" w:type="dxa"/>
          </w:tcPr>
          <w:p w:rsidR="00A3271B" w:rsidRPr="00A3271B" w:rsidRDefault="00A3271B" w:rsidP="00A3271B">
            <w:pPr>
              <w:ind w:right="-1800"/>
            </w:pPr>
            <w:r>
              <w:t>Overturn</w:t>
            </w:r>
          </w:p>
        </w:tc>
      </w:tr>
      <w:tr w:rsidR="00A3271B" w:rsidRPr="00A3271B" w:rsidTr="00053398">
        <w:tc>
          <w:tcPr>
            <w:tcW w:w="846" w:type="dxa"/>
          </w:tcPr>
          <w:p w:rsidR="00A3271B" w:rsidRPr="00A3271B" w:rsidRDefault="00A3271B" w:rsidP="00A3271B">
            <w:pPr>
              <w:ind w:right="-1800"/>
            </w:pPr>
            <w:r>
              <w:t>3</w:t>
            </w:r>
          </w:p>
        </w:tc>
        <w:tc>
          <w:tcPr>
            <w:tcW w:w="4680" w:type="dxa"/>
          </w:tcPr>
          <w:p w:rsidR="00A3271B" w:rsidRPr="00A3271B" w:rsidRDefault="00A3271B" w:rsidP="00A3271B">
            <w:pPr>
              <w:ind w:right="-1800"/>
            </w:pPr>
            <w:r>
              <w:t>Fire/explosion</w:t>
            </w:r>
          </w:p>
        </w:tc>
      </w:tr>
      <w:tr w:rsidR="00A3271B" w:rsidRPr="00A3271B" w:rsidTr="00053398">
        <w:tc>
          <w:tcPr>
            <w:tcW w:w="846" w:type="dxa"/>
          </w:tcPr>
          <w:p w:rsidR="00A3271B" w:rsidRPr="00A3271B" w:rsidRDefault="00A3271B" w:rsidP="00A3271B">
            <w:pPr>
              <w:ind w:right="-1800"/>
            </w:pPr>
            <w:r>
              <w:t>4</w:t>
            </w:r>
          </w:p>
        </w:tc>
        <w:tc>
          <w:tcPr>
            <w:tcW w:w="4680" w:type="dxa"/>
          </w:tcPr>
          <w:p w:rsidR="00A3271B" w:rsidRPr="00A3271B" w:rsidRDefault="00A3271B" w:rsidP="00A3271B">
            <w:pPr>
              <w:ind w:right="-1800"/>
            </w:pPr>
            <w:r>
              <w:t>Immersion</w:t>
            </w:r>
          </w:p>
        </w:tc>
      </w:tr>
      <w:tr w:rsidR="00A3271B" w:rsidRPr="00A3271B" w:rsidTr="00053398">
        <w:tc>
          <w:tcPr>
            <w:tcW w:w="846" w:type="dxa"/>
          </w:tcPr>
          <w:p w:rsidR="00A3271B" w:rsidRPr="00A3271B" w:rsidRDefault="00A3271B" w:rsidP="00A3271B">
            <w:pPr>
              <w:ind w:right="-1800"/>
            </w:pPr>
            <w:r>
              <w:t>5</w:t>
            </w:r>
          </w:p>
        </w:tc>
        <w:tc>
          <w:tcPr>
            <w:tcW w:w="4680" w:type="dxa"/>
          </w:tcPr>
          <w:p w:rsidR="00A3271B" w:rsidRPr="00A3271B" w:rsidRDefault="00A3271B" w:rsidP="00A3271B">
            <w:pPr>
              <w:ind w:right="-1800"/>
            </w:pPr>
            <w:r>
              <w:t>Jackknife</w:t>
            </w:r>
          </w:p>
        </w:tc>
      </w:tr>
      <w:tr w:rsidR="00A3271B" w:rsidRPr="00A3271B" w:rsidTr="00053398">
        <w:tc>
          <w:tcPr>
            <w:tcW w:w="846" w:type="dxa"/>
          </w:tcPr>
          <w:p w:rsidR="00A3271B" w:rsidRPr="00A3271B" w:rsidRDefault="00A3271B" w:rsidP="00A3271B">
            <w:pPr>
              <w:ind w:right="-1800"/>
            </w:pPr>
            <w:r>
              <w:t>6</w:t>
            </w:r>
          </w:p>
        </w:tc>
        <w:tc>
          <w:tcPr>
            <w:tcW w:w="4680" w:type="dxa"/>
          </w:tcPr>
          <w:p w:rsidR="00A3271B" w:rsidRPr="00A3271B" w:rsidRDefault="00A3271B" w:rsidP="00053398">
            <w:pPr>
              <w:ind w:right="-1800"/>
            </w:pPr>
            <w:r>
              <w:t>Car</w:t>
            </w:r>
            <w:r w:rsidR="00053398">
              <w:t>g</w:t>
            </w:r>
            <w:r>
              <w:t>o shift/loss</w:t>
            </w:r>
          </w:p>
        </w:tc>
      </w:tr>
      <w:tr w:rsidR="00A3271B" w:rsidRPr="00A3271B" w:rsidTr="00053398">
        <w:tc>
          <w:tcPr>
            <w:tcW w:w="846" w:type="dxa"/>
          </w:tcPr>
          <w:p w:rsidR="00A3271B" w:rsidRPr="00A3271B" w:rsidRDefault="00A3271B" w:rsidP="00A3271B">
            <w:pPr>
              <w:ind w:right="-1800"/>
            </w:pPr>
            <w:r>
              <w:t>7</w:t>
            </w:r>
          </w:p>
        </w:tc>
        <w:tc>
          <w:tcPr>
            <w:tcW w:w="4680" w:type="dxa"/>
          </w:tcPr>
          <w:p w:rsidR="00A3271B" w:rsidRPr="00A3271B" w:rsidRDefault="00A3271B" w:rsidP="00A3271B">
            <w:pPr>
              <w:ind w:right="-1800"/>
            </w:pPr>
            <w:r>
              <w:t>Separation</w:t>
            </w:r>
          </w:p>
        </w:tc>
      </w:tr>
      <w:tr w:rsidR="00A3271B" w:rsidRPr="00A3271B" w:rsidTr="00053398">
        <w:tc>
          <w:tcPr>
            <w:tcW w:w="846" w:type="dxa"/>
          </w:tcPr>
          <w:p w:rsidR="00A3271B" w:rsidRPr="00A3271B" w:rsidRDefault="00A3271B" w:rsidP="00A3271B">
            <w:pPr>
              <w:ind w:right="-1800"/>
            </w:pPr>
            <w:r>
              <w:t>8</w:t>
            </w:r>
          </w:p>
        </w:tc>
        <w:tc>
          <w:tcPr>
            <w:tcW w:w="4680" w:type="dxa"/>
          </w:tcPr>
          <w:p w:rsidR="00A3271B" w:rsidRPr="00A3271B" w:rsidRDefault="00A3271B" w:rsidP="00A3271B">
            <w:pPr>
              <w:ind w:right="-1800"/>
            </w:pPr>
            <w:r>
              <w:t>Downhill runaway</w:t>
            </w:r>
          </w:p>
        </w:tc>
      </w:tr>
      <w:tr w:rsidR="00A3271B" w:rsidRPr="00A3271B" w:rsidTr="00053398">
        <w:tc>
          <w:tcPr>
            <w:tcW w:w="846" w:type="dxa"/>
          </w:tcPr>
          <w:p w:rsidR="00A3271B" w:rsidRPr="00A3271B" w:rsidRDefault="00A3271B" w:rsidP="00A3271B">
            <w:pPr>
              <w:ind w:right="-1800"/>
            </w:pPr>
            <w:r>
              <w:t>9</w:t>
            </w:r>
          </w:p>
        </w:tc>
        <w:tc>
          <w:tcPr>
            <w:tcW w:w="4680" w:type="dxa"/>
          </w:tcPr>
          <w:p w:rsidR="00A3271B" w:rsidRPr="00A3271B" w:rsidRDefault="00A3271B" w:rsidP="00A3271B">
            <w:pPr>
              <w:ind w:right="-1800"/>
            </w:pPr>
            <w:r>
              <w:t>Other non</w:t>
            </w:r>
            <w:r w:rsidR="00053398">
              <w:t>-</w:t>
            </w:r>
            <w:r>
              <w:t>collision</w:t>
            </w:r>
          </w:p>
        </w:tc>
      </w:tr>
      <w:tr w:rsidR="00A3271B" w:rsidRPr="00A3271B" w:rsidTr="00053398">
        <w:tc>
          <w:tcPr>
            <w:tcW w:w="846" w:type="dxa"/>
            <w:tcBorders>
              <w:bottom w:val="single" w:sz="4" w:space="0" w:color="000000"/>
            </w:tcBorders>
          </w:tcPr>
          <w:p w:rsidR="00A3271B" w:rsidRPr="00A3271B" w:rsidRDefault="00A3271B" w:rsidP="00A3271B">
            <w:pPr>
              <w:ind w:right="-1800"/>
            </w:pPr>
            <w:r>
              <w:t>99</w:t>
            </w:r>
          </w:p>
        </w:tc>
        <w:tc>
          <w:tcPr>
            <w:tcW w:w="4680" w:type="dxa"/>
            <w:tcBorders>
              <w:bottom w:val="single" w:sz="4" w:space="0" w:color="000000"/>
            </w:tcBorders>
          </w:tcPr>
          <w:p w:rsidR="00A3271B" w:rsidRPr="00A3271B" w:rsidRDefault="00A3271B" w:rsidP="00A3271B">
            <w:pPr>
              <w:ind w:right="-1800"/>
            </w:pPr>
            <w:r>
              <w:t>Unknown</w:t>
            </w:r>
          </w:p>
        </w:tc>
      </w:tr>
      <w:tr w:rsidR="00342B65" w:rsidRPr="00A3271B" w:rsidTr="00053398">
        <w:tc>
          <w:tcPr>
            <w:tcW w:w="5526" w:type="dxa"/>
            <w:gridSpan w:val="2"/>
            <w:tcBorders>
              <w:left w:val="nil"/>
              <w:right w:val="nil"/>
            </w:tcBorders>
          </w:tcPr>
          <w:p w:rsidR="00342B65" w:rsidRDefault="00342B65" w:rsidP="00A3271B">
            <w:pPr>
              <w:ind w:right="-1800"/>
            </w:pPr>
          </w:p>
        </w:tc>
      </w:tr>
      <w:tr w:rsidR="00342B65" w:rsidRPr="00A3271B" w:rsidTr="00053398">
        <w:tc>
          <w:tcPr>
            <w:tcW w:w="5526" w:type="dxa"/>
            <w:gridSpan w:val="2"/>
          </w:tcPr>
          <w:p w:rsidR="00342B65" w:rsidRDefault="00342B65" w:rsidP="00053398">
            <w:pPr>
              <w:ind w:right="-1800"/>
            </w:pPr>
            <w:r>
              <w:t xml:space="preserve">Collision </w:t>
            </w:r>
            <w:r w:rsidR="00053398">
              <w:t>W</w:t>
            </w:r>
            <w:r>
              <w:t>ith</w:t>
            </w:r>
            <w:r w:rsidR="00053398">
              <w:t>:</w:t>
            </w:r>
          </w:p>
        </w:tc>
      </w:tr>
      <w:tr w:rsidR="00053398" w:rsidRPr="00A3271B" w:rsidTr="00053398">
        <w:tc>
          <w:tcPr>
            <w:tcW w:w="5526" w:type="dxa"/>
            <w:gridSpan w:val="2"/>
          </w:tcPr>
          <w:p w:rsidR="00053398" w:rsidRDefault="00053398" w:rsidP="00053398">
            <w:pPr>
              <w:ind w:right="-1800"/>
            </w:pPr>
            <w:r>
              <w:t>Not Fixed Objects</w:t>
            </w:r>
          </w:p>
        </w:tc>
      </w:tr>
      <w:tr w:rsidR="00A3271B" w:rsidRPr="00A3271B" w:rsidTr="00053398">
        <w:tc>
          <w:tcPr>
            <w:tcW w:w="846" w:type="dxa"/>
          </w:tcPr>
          <w:p w:rsidR="00A3271B" w:rsidRDefault="00A3271B" w:rsidP="00A3271B">
            <w:pPr>
              <w:ind w:right="-1800"/>
            </w:pPr>
            <w:r>
              <w:t>11</w:t>
            </w:r>
          </w:p>
        </w:tc>
        <w:tc>
          <w:tcPr>
            <w:tcW w:w="4680" w:type="dxa"/>
          </w:tcPr>
          <w:p w:rsidR="00A3271B" w:rsidRDefault="00A3271B" w:rsidP="00A3271B">
            <w:pPr>
              <w:ind w:right="-1800"/>
            </w:pPr>
            <w:r>
              <w:t>Motor vehicle in traffic</w:t>
            </w:r>
          </w:p>
        </w:tc>
      </w:tr>
      <w:tr w:rsidR="00A3271B" w:rsidRPr="00A3271B" w:rsidTr="00053398">
        <w:tc>
          <w:tcPr>
            <w:tcW w:w="846" w:type="dxa"/>
          </w:tcPr>
          <w:p w:rsidR="00A3271B" w:rsidRDefault="00A3271B" w:rsidP="00A3271B">
            <w:pPr>
              <w:ind w:right="-1800"/>
            </w:pPr>
            <w:r>
              <w:t>12</w:t>
            </w:r>
          </w:p>
        </w:tc>
        <w:tc>
          <w:tcPr>
            <w:tcW w:w="4680" w:type="dxa"/>
          </w:tcPr>
          <w:p w:rsidR="00A3271B" w:rsidRDefault="00A3271B" w:rsidP="00A3271B">
            <w:pPr>
              <w:ind w:right="-1800"/>
            </w:pPr>
            <w:r>
              <w:t>Pedestrian</w:t>
            </w:r>
          </w:p>
        </w:tc>
      </w:tr>
      <w:tr w:rsidR="00A3271B" w:rsidRPr="00A3271B" w:rsidTr="00053398">
        <w:tc>
          <w:tcPr>
            <w:tcW w:w="846" w:type="dxa"/>
          </w:tcPr>
          <w:p w:rsidR="00A3271B" w:rsidRDefault="00A3271B" w:rsidP="00A3271B">
            <w:pPr>
              <w:ind w:right="-1800"/>
            </w:pPr>
            <w:r>
              <w:t>13</w:t>
            </w:r>
          </w:p>
        </w:tc>
        <w:tc>
          <w:tcPr>
            <w:tcW w:w="4680" w:type="dxa"/>
          </w:tcPr>
          <w:p w:rsidR="00A3271B" w:rsidRDefault="00A3271B" w:rsidP="00A3271B">
            <w:pPr>
              <w:ind w:right="-1800"/>
            </w:pPr>
            <w:r>
              <w:t>Pedalcyclist</w:t>
            </w:r>
          </w:p>
        </w:tc>
      </w:tr>
      <w:tr w:rsidR="00A3271B" w:rsidRPr="00A3271B" w:rsidTr="00053398">
        <w:tc>
          <w:tcPr>
            <w:tcW w:w="846" w:type="dxa"/>
          </w:tcPr>
          <w:p w:rsidR="00A3271B" w:rsidRDefault="00A3271B" w:rsidP="00A3271B">
            <w:pPr>
              <w:ind w:right="-1800"/>
            </w:pPr>
            <w:r>
              <w:t>14</w:t>
            </w:r>
          </w:p>
        </w:tc>
        <w:tc>
          <w:tcPr>
            <w:tcW w:w="4680" w:type="dxa"/>
          </w:tcPr>
          <w:p w:rsidR="00A3271B" w:rsidRDefault="00A3271B" w:rsidP="00A3271B">
            <w:pPr>
              <w:ind w:right="-1800"/>
            </w:pPr>
            <w:r>
              <w:t>Railway train</w:t>
            </w:r>
          </w:p>
        </w:tc>
      </w:tr>
      <w:tr w:rsidR="00A3271B" w:rsidRPr="00A3271B" w:rsidTr="00053398">
        <w:tc>
          <w:tcPr>
            <w:tcW w:w="846" w:type="dxa"/>
          </w:tcPr>
          <w:p w:rsidR="00A3271B" w:rsidRDefault="00A3271B" w:rsidP="00A3271B">
            <w:pPr>
              <w:ind w:right="-1800"/>
            </w:pPr>
            <w:r>
              <w:t>15</w:t>
            </w:r>
          </w:p>
        </w:tc>
        <w:tc>
          <w:tcPr>
            <w:tcW w:w="4680" w:type="dxa"/>
          </w:tcPr>
          <w:p w:rsidR="00A3271B" w:rsidRDefault="00A3271B" w:rsidP="00A3271B">
            <w:pPr>
              <w:ind w:right="-1800"/>
            </w:pPr>
            <w:r>
              <w:t>Deer</w:t>
            </w:r>
          </w:p>
        </w:tc>
      </w:tr>
      <w:tr w:rsidR="00A3271B" w:rsidRPr="00A3271B" w:rsidTr="00053398">
        <w:tc>
          <w:tcPr>
            <w:tcW w:w="846" w:type="dxa"/>
          </w:tcPr>
          <w:p w:rsidR="00A3271B" w:rsidRDefault="00A3271B" w:rsidP="00A3271B">
            <w:pPr>
              <w:ind w:right="-1800"/>
            </w:pPr>
            <w:r>
              <w:t>16</w:t>
            </w:r>
          </w:p>
        </w:tc>
        <w:tc>
          <w:tcPr>
            <w:tcW w:w="4680" w:type="dxa"/>
          </w:tcPr>
          <w:p w:rsidR="00A3271B" w:rsidRDefault="00A3271B" w:rsidP="00A3271B">
            <w:pPr>
              <w:ind w:right="-1800"/>
            </w:pPr>
            <w:r>
              <w:t>Other animal</w:t>
            </w:r>
          </w:p>
        </w:tc>
      </w:tr>
      <w:tr w:rsidR="00A3271B" w:rsidRPr="00A3271B" w:rsidTr="00053398">
        <w:tc>
          <w:tcPr>
            <w:tcW w:w="846" w:type="dxa"/>
          </w:tcPr>
          <w:p w:rsidR="00A3271B" w:rsidRDefault="00A3271B" w:rsidP="00A3271B">
            <w:pPr>
              <w:ind w:right="-1800"/>
            </w:pPr>
            <w:r>
              <w:t>17</w:t>
            </w:r>
          </w:p>
        </w:tc>
        <w:tc>
          <w:tcPr>
            <w:tcW w:w="4680" w:type="dxa"/>
          </w:tcPr>
          <w:p w:rsidR="00A3271B" w:rsidRDefault="00A3271B" w:rsidP="00A3271B">
            <w:pPr>
              <w:ind w:right="-1800"/>
            </w:pPr>
            <w:r>
              <w:t>Falling load</w:t>
            </w:r>
          </w:p>
        </w:tc>
      </w:tr>
      <w:tr w:rsidR="00A3271B" w:rsidRPr="00A3271B" w:rsidTr="00053398">
        <w:tc>
          <w:tcPr>
            <w:tcW w:w="846" w:type="dxa"/>
          </w:tcPr>
          <w:p w:rsidR="00A3271B" w:rsidRDefault="00A3271B" w:rsidP="00A3271B">
            <w:pPr>
              <w:ind w:right="-1800"/>
            </w:pPr>
            <w:r>
              <w:t>18</w:t>
            </w:r>
          </w:p>
        </w:tc>
        <w:tc>
          <w:tcPr>
            <w:tcW w:w="4680" w:type="dxa"/>
          </w:tcPr>
          <w:p w:rsidR="00A3271B" w:rsidRDefault="00A3271B" w:rsidP="00A3271B">
            <w:pPr>
              <w:ind w:right="-1800"/>
            </w:pPr>
            <w:r>
              <w:t xml:space="preserve">Hit parked vehicle </w:t>
            </w:r>
          </w:p>
        </w:tc>
      </w:tr>
      <w:tr w:rsidR="00A3271B" w:rsidRPr="00A3271B" w:rsidTr="00053398">
        <w:tc>
          <w:tcPr>
            <w:tcW w:w="846" w:type="dxa"/>
          </w:tcPr>
          <w:p w:rsidR="00A3271B" w:rsidRDefault="00A3271B" w:rsidP="00A3271B">
            <w:pPr>
              <w:ind w:right="-1800"/>
            </w:pPr>
            <w:r>
              <w:t>19</w:t>
            </w:r>
          </w:p>
        </w:tc>
        <w:tc>
          <w:tcPr>
            <w:tcW w:w="4680" w:type="dxa"/>
          </w:tcPr>
          <w:p w:rsidR="00A3271B" w:rsidRDefault="00A3271B" w:rsidP="00A3271B">
            <w:pPr>
              <w:ind w:right="-1800"/>
            </w:pPr>
            <w:r>
              <w:t>Thrown/falling object</w:t>
            </w:r>
          </w:p>
        </w:tc>
      </w:tr>
      <w:tr w:rsidR="00A3271B" w:rsidRPr="00A3271B" w:rsidTr="00053398">
        <w:tc>
          <w:tcPr>
            <w:tcW w:w="846" w:type="dxa"/>
          </w:tcPr>
          <w:p w:rsidR="00A3271B" w:rsidRDefault="00A3271B" w:rsidP="00A3271B">
            <w:pPr>
              <w:ind w:right="-1800"/>
            </w:pPr>
            <w:r>
              <w:t>20</w:t>
            </w:r>
          </w:p>
        </w:tc>
        <w:tc>
          <w:tcPr>
            <w:tcW w:w="4680" w:type="dxa"/>
          </w:tcPr>
          <w:p w:rsidR="00A3271B" w:rsidRDefault="00A3271B" w:rsidP="00A3271B">
            <w:pPr>
              <w:ind w:right="-1800"/>
            </w:pPr>
            <w:r>
              <w:t>Other object</w:t>
            </w:r>
          </w:p>
        </w:tc>
      </w:tr>
      <w:tr w:rsidR="00A3271B" w:rsidRPr="00A3271B" w:rsidTr="00053398">
        <w:tc>
          <w:tcPr>
            <w:tcW w:w="846" w:type="dxa"/>
            <w:tcBorders>
              <w:bottom w:val="single" w:sz="4" w:space="0" w:color="000000"/>
            </w:tcBorders>
          </w:tcPr>
          <w:p w:rsidR="00A3271B" w:rsidRDefault="00A3271B" w:rsidP="00A3271B">
            <w:pPr>
              <w:ind w:right="-1800"/>
            </w:pPr>
            <w:r>
              <w:t>99</w:t>
            </w:r>
          </w:p>
        </w:tc>
        <w:tc>
          <w:tcPr>
            <w:tcW w:w="4680" w:type="dxa"/>
            <w:tcBorders>
              <w:bottom w:val="single" w:sz="4" w:space="0" w:color="000000"/>
            </w:tcBorders>
          </w:tcPr>
          <w:p w:rsidR="00A3271B" w:rsidRDefault="00A3271B" w:rsidP="00A3271B">
            <w:pPr>
              <w:ind w:right="-1800"/>
            </w:pPr>
            <w:r>
              <w:t>Unknown</w:t>
            </w:r>
          </w:p>
        </w:tc>
      </w:tr>
      <w:tr w:rsidR="008D1408" w:rsidRPr="00A3271B" w:rsidTr="00191844">
        <w:tc>
          <w:tcPr>
            <w:tcW w:w="5526" w:type="dxa"/>
            <w:gridSpan w:val="2"/>
            <w:tcBorders>
              <w:left w:val="nil"/>
              <w:right w:val="nil"/>
            </w:tcBorders>
          </w:tcPr>
          <w:p w:rsidR="008D1408" w:rsidRDefault="008D1408" w:rsidP="00A3271B">
            <w:pPr>
              <w:ind w:right="-1800"/>
            </w:pPr>
          </w:p>
        </w:tc>
      </w:tr>
      <w:tr w:rsidR="00053398" w:rsidRPr="00A3271B" w:rsidTr="00053398">
        <w:tc>
          <w:tcPr>
            <w:tcW w:w="5526" w:type="dxa"/>
            <w:gridSpan w:val="2"/>
          </w:tcPr>
          <w:p w:rsidR="00053398" w:rsidRDefault="00053398" w:rsidP="00A3271B">
            <w:pPr>
              <w:ind w:right="-1800"/>
            </w:pPr>
            <w:r>
              <w:t>Fixed Objects</w:t>
            </w:r>
          </w:p>
        </w:tc>
      </w:tr>
      <w:tr w:rsidR="00A3271B" w:rsidRPr="00A3271B" w:rsidTr="00053398">
        <w:tc>
          <w:tcPr>
            <w:tcW w:w="846" w:type="dxa"/>
          </w:tcPr>
          <w:p w:rsidR="00A3271B" w:rsidRDefault="00A3271B" w:rsidP="00A3271B">
            <w:pPr>
              <w:ind w:right="-1800"/>
            </w:pPr>
            <w:r>
              <w:t>21</w:t>
            </w:r>
          </w:p>
        </w:tc>
        <w:tc>
          <w:tcPr>
            <w:tcW w:w="4680" w:type="dxa"/>
          </w:tcPr>
          <w:p w:rsidR="00A3271B" w:rsidRDefault="00A3271B" w:rsidP="00A3271B">
            <w:pPr>
              <w:ind w:right="-1800"/>
            </w:pPr>
            <w:r>
              <w:t>Crash cushion</w:t>
            </w:r>
          </w:p>
        </w:tc>
      </w:tr>
      <w:tr w:rsidR="00A3271B" w:rsidRPr="00A3271B" w:rsidTr="00053398">
        <w:tc>
          <w:tcPr>
            <w:tcW w:w="846" w:type="dxa"/>
          </w:tcPr>
          <w:p w:rsidR="00A3271B" w:rsidRDefault="00A3271B" w:rsidP="00A3271B">
            <w:pPr>
              <w:ind w:right="-1800"/>
            </w:pPr>
            <w:r>
              <w:t>22</w:t>
            </w:r>
          </w:p>
        </w:tc>
        <w:tc>
          <w:tcPr>
            <w:tcW w:w="4680" w:type="dxa"/>
          </w:tcPr>
          <w:p w:rsidR="00A3271B" w:rsidRDefault="00A3271B" w:rsidP="00A3271B">
            <w:pPr>
              <w:ind w:right="-1800"/>
            </w:pPr>
            <w:r>
              <w:t>Guardrail face</w:t>
            </w:r>
          </w:p>
        </w:tc>
      </w:tr>
      <w:tr w:rsidR="00A3271B" w:rsidRPr="00A3271B" w:rsidTr="00053398">
        <w:tc>
          <w:tcPr>
            <w:tcW w:w="846" w:type="dxa"/>
          </w:tcPr>
          <w:p w:rsidR="00A3271B" w:rsidRDefault="00A3271B" w:rsidP="00A3271B">
            <w:pPr>
              <w:ind w:right="-1800"/>
            </w:pPr>
            <w:r>
              <w:t>23</w:t>
            </w:r>
          </w:p>
        </w:tc>
        <w:tc>
          <w:tcPr>
            <w:tcW w:w="4680" w:type="dxa"/>
          </w:tcPr>
          <w:p w:rsidR="00A3271B" w:rsidRDefault="00A3271B" w:rsidP="00A3271B">
            <w:pPr>
              <w:ind w:right="-1800"/>
            </w:pPr>
            <w:r>
              <w:t>Guardrail end</w:t>
            </w:r>
          </w:p>
        </w:tc>
      </w:tr>
      <w:tr w:rsidR="00A3271B" w:rsidRPr="00A3271B" w:rsidTr="00053398">
        <w:tc>
          <w:tcPr>
            <w:tcW w:w="846" w:type="dxa"/>
          </w:tcPr>
          <w:p w:rsidR="00A3271B" w:rsidRDefault="00A3271B" w:rsidP="00A3271B">
            <w:pPr>
              <w:ind w:right="-1800"/>
            </w:pPr>
            <w:r>
              <w:t>24</w:t>
            </w:r>
          </w:p>
        </w:tc>
        <w:tc>
          <w:tcPr>
            <w:tcW w:w="4680" w:type="dxa"/>
          </w:tcPr>
          <w:p w:rsidR="00A3271B" w:rsidRDefault="00A3271B" w:rsidP="00A3271B">
            <w:pPr>
              <w:ind w:right="-1800"/>
            </w:pPr>
            <w:r>
              <w:t>Concrete median barrier</w:t>
            </w:r>
          </w:p>
        </w:tc>
      </w:tr>
      <w:tr w:rsidR="00A3271B" w:rsidRPr="00A3271B" w:rsidTr="00053398">
        <w:tc>
          <w:tcPr>
            <w:tcW w:w="846" w:type="dxa"/>
          </w:tcPr>
          <w:p w:rsidR="00A3271B" w:rsidRDefault="00A3271B" w:rsidP="00A3271B">
            <w:pPr>
              <w:ind w:right="-1800"/>
            </w:pPr>
            <w:r>
              <w:t>25</w:t>
            </w:r>
          </w:p>
        </w:tc>
        <w:tc>
          <w:tcPr>
            <w:tcW w:w="4680" w:type="dxa"/>
          </w:tcPr>
          <w:p w:rsidR="00A3271B" w:rsidRDefault="00A3271B" w:rsidP="00A3271B">
            <w:pPr>
              <w:ind w:right="-1800"/>
            </w:pPr>
            <w:r>
              <w:t>Bridge support</w:t>
            </w:r>
          </w:p>
        </w:tc>
      </w:tr>
      <w:tr w:rsidR="00A3271B" w:rsidRPr="00A3271B" w:rsidTr="00053398">
        <w:tc>
          <w:tcPr>
            <w:tcW w:w="846" w:type="dxa"/>
          </w:tcPr>
          <w:p w:rsidR="00A3271B" w:rsidRDefault="00A3271B" w:rsidP="00A3271B">
            <w:pPr>
              <w:ind w:right="-1800"/>
            </w:pPr>
            <w:r>
              <w:t>26</w:t>
            </w:r>
          </w:p>
        </w:tc>
        <w:tc>
          <w:tcPr>
            <w:tcW w:w="4680" w:type="dxa"/>
          </w:tcPr>
          <w:p w:rsidR="00A3271B" w:rsidRDefault="00A3271B" w:rsidP="00A3271B">
            <w:pPr>
              <w:ind w:right="-1800"/>
            </w:pPr>
            <w:r>
              <w:t>Bridge end</w:t>
            </w:r>
          </w:p>
        </w:tc>
      </w:tr>
      <w:tr w:rsidR="00A3271B" w:rsidRPr="00A3271B" w:rsidTr="00053398">
        <w:tc>
          <w:tcPr>
            <w:tcW w:w="846" w:type="dxa"/>
          </w:tcPr>
          <w:p w:rsidR="00A3271B" w:rsidRDefault="00A3271B" w:rsidP="00A3271B">
            <w:pPr>
              <w:ind w:right="-1800"/>
            </w:pPr>
            <w:r>
              <w:t>27</w:t>
            </w:r>
          </w:p>
        </w:tc>
        <w:tc>
          <w:tcPr>
            <w:tcW w:w="4680" w:type="dxa"/>
          </w:tcPr>
          <w:p w:rsidR="00A3271B" w:rsidRDefault="00A3271B" w:rsidP="00A3271B">
            <w:pPr>
              <w:ind w:right="-1800"/>
            </w:pPr>
            <w:r>
              <w:t>Bridge rail</w:t>
            </w:r>
          </w:p>
        </w:tc>
      </w:tr>
      <w:tr w:rsidR="00A3271B" w:rsidRPr="00A3271B" w:rsidTr="00053398">
        <w:tc>
          <w:tcPr>
            <w:tcW w:w="846" w:type="dxa"/>
          </w:tcPr>
          <w:p w:rsidR="00A3271B" w:rsidRDefault="00A3271B" w:rsidP="00A3271B">
            <w:pPr>
              <w:ind w:right="-1800"/>
            </w:pPr>
            <w:r>
              <w:t>28</w:t>
            </w:r>
          </w:p>
        </w:tc>
        <w:tc>
          <w:tcPr>
            <w:tcW w:w="4680" w:type="dxa"/>
          </w:tcPr>
          <w:p w:rsidR="00A3271B" w:rsidRDefault="00A3271B" w:rsidP="00A3271B">
            <w:pPr>
              <w:ind w:right="-1800"/>
            </w:pPr>
            <w:r>
              <w:t>Bridge underside</w:t>
            </w:r>
          </w:p>
        </w:tc>
      </w:tr>
      <w:tr w:rsidR="00A3271B" w:rsidRPr="00A3271B" w:rsidTr="00053398">
        <w:tc>
          <w:tcPr>
            <w:tcW w:w="846" w:type="dxa"/>
          </w:tcPr>
          <w:p w:rsidR="00A3271B" w:rsidRDefault="00A3271B" w:rsidP="00A3271B">
            <w:pPr>
              <w:ind w:right="-1800"/>
            </w:pPr>
            <w:r>
              <w:t>29</w:t>
            </w:r>
          </w:p>
        </w:tc>
        <w:tc>
          <w:tcPr>
            <w:tcW w:w="4680" w:type="dxa"/>
          </w:tcPr>
          <w:p w:rsidR="00A3271B" w:rsidRDefault="00A3271B" w:rsidP="00A3271B">
            <w:pPr>
              <w:ind w:right="-1800"/>
            </w:pPr>
            <w:r>
              <w:t>Traffic signal</w:t>
            </w:r>
          </w:p>
        </w:tc>
      </w:tr>
      <w:tr w:rsidR="00A3271B" w:rsidRPr="00A3271B" w:rsidTr="00053398">
        <w:tc>
          <w:tcPr>
            <w:tcW w:w="846" w:type="dxa"/>
          </w:tcPr>
          <w:p w:rsidR="00A3271B" w:rsidRDefault="00A3271B" w:rsidP="00A3271B">
            <w:pPr>
              <w:ind w:right="-1800"/>
            </w:pPr>
            <w:r>
              <w:t>30</w:t>
            </w:r>
          </w:p>
        </w:tc>
        <w:tc>
          <w:tcPr>
            <w:tcW w:w="4680" w:type="dxa"/>
          </w:tcPr>
          <w:p w:rsidR="00A3271B" w:rsidRDefault="00A3271B" w:rsidP="00A3271B">
            <w:pPr>
              <w:ind w:right="-1800"/>
            </w:pPr>
            <w:r>
              <w:t>Light support</w:t>
            </w:r>
          </w:p>
        </w:tc>
      </w:tr>
      <w:tr w:rsidR="00A3271B" w:rsidRPr="00A3271B" w:rsidTr="00053398">
        <w:tc>
          <w:tcPr>
            <w:tcW w:w="846" w:type="dxa"/>
          </w:tcPr>
          <w:p w:rsidR="00A3271B" w:rsidRDefault="00A3271B" w:rsidP="00A3271B">
            <w:pPr>
              <w:ind w:right="-1800"/>
            </w:pPr>
            <w:r>
              <w:t>31</w:t>
            </w:r>
          </w:p>
        </w:tc>
        <w:tc>
          <w:tcPr>
            <w:tcW w:w="4680" w:type="dxa"/>
          </w:tcPr>
          <w:p w:rsidR="00A3271B" w:rsidRDefault="00A3271B" w:rsidP="00A3271B">
            <w:pPr>
              <w:ind w:right="-1800"/>
            </w:pPr>
            <w:r>
              <w:t>Utility pole</w:t>
            </w:r>
          </w:p>
        </w:tc>
      </w:tr>
      <w:tr w:rsidR="00A3271B" w:rsidRPr="00A3271B" w:rsidTr="00053398">
        <w:tc>
          <w:tcPr>
            <w:tcW w:w="846" w:type="dxa"/>
          </w:tcPr>
          <w:p w:rsidR="00A3271B" w:rsidRDefault="00A3271B" w:rsidP="00A3271B">
            <w:pPr>
              <w:ind w:right="-1800"/>
            </w:pPr>
            <w:r>
              <w:t>32</w:t>
            </w:r>
          </w:p>
        </w:tc>
        <w:tc>
          <w:tcPr>
            <w:tcW w:w="4680" w:type="dxa"/>
          </w:tcPr>
          <w:p w:rsidR="00A3271B" w:rsidRDefault="00A3271B" w:rsidP="00A3271B">
            <w:pPr>
              <w:ind w:right="-1800"/>
            </w:pPr>
            <w:r>
              <w:t>Delineator post</w:t>
            </w:r>
          </w:p>
        </w:tc>
      </w:tr>
      <w:tr w:rsidR="00A3271B" w:rsidRPr="00A3271B" w:rsidTr="00053398">
        <w:tc>
          <w:tcPr>
            <w:tcW w:w="846" w:type="dxa"/>
          </w:tcPr>
          <w:p w:rsidR="00A3271B" w:rsidRDefault="00A3271B" w:rsidP="00A3271B">
            <w:pPr>
              <w:ind w:right="-1800"/>
            </w:pPr>
            <w:r>
              <w:t>33</w:t>
            </w:r>
          </w:p>
        </w:tc>
        <w:tc>
          <w:tcPr>
            <w:tcW w:w="4680" w:type="dxa"/>
          </w:tcPr>
          <w:p w:rsidR="00A3271B" w:rsidRDefault="00A3271B" w:rsidP="00A3271B">
            <w:pPr>
              <w:ind w:right="-1800"/>
            </w:pPr>
            <w:r>
              <w:t>Railroad signal/gates</w:t>
            </w:r>
          </w:p>
        </w:tc>
      </w:tr>
      <w:tr w:rsidR="00A3271B" w:rsidRPr="00A3271B" w:rsidTr="00053398">
        <w:tc>
          <w:tcPr>
            <w:tcW w:w="846" w:type="dxa"/>
          </w:tcPr>
          <w:p w:rsidR="00A3271B" w:rsidRDefault="00A3271B" w:rsidP="00A3271B">
            <w:pPr>
              <w:ind w:right="-1800"/>
            </w:pPr>
            <w:r>
              <w:t>34</w:t>
            </w:r>
          </w:p>
        </w:tc>
        <w:tc>
          <w:tcPr>
            <w:tcW w:w="4680" w:type="dxa"/>
          </w:tcPr>
          <w:p w:rsidR="00A3271B" w:rsidRDefault="00A3271B" w:rsidP="00A3271B">
            <w:pPr>
              <w:ind w:right="-1800"/>
            </w:pPr>
            <w:r>
              <w:t>Other pole or post</w:t>
            </w:r>
          </w:p>
        </w:tc>
      </w:tr>
      <w:tr w:rsidR="00A3271B" w:rsidRPr="00A3271B" w:rsidTr="00053398">
        <w:tc>
          <w:tcPr>
            <w:tcW w:w="846" w:type="dxa"/>
          </w:tcPr>
          <w:p w:rsidR="00A3271B" w:rsidRDefault="00A3271B" w:rsidP="00A3271B">
            <w:pPr>
              <w:ind w:right="-1800"/>
            </w:pPr>
            <w:r>
              <w:t>35</w:t>
            </w:r>
          </w:p>
        </w:tc>
        <w:tc>
          <w:tcPr>
            <w:tcW w:w="4680" w:type="dxa"/>
          </w:tcPr>
          <w:p w:rsidR="00A3271B" w:rsidRDefault="00A3271B" w:rsidP="00A3271B">
            <w:pPr>
              <w:ind w:right="-1800"/>
            </w:pPr>
            <w:r>
              <w:t>Culvert</w:t>
            </w:r>
          </w:p>
        </w:tc>
      </w:tr>
      <w:tr w:rsidR="00A3271B" w:rsidRPr="00A3271B" w:rsidTr="00053398">
        <w:tc>
          <w:tcPr>
            <w:tcW w:w="846" w:type="dxa"/>
          </w:tcPr>
          <w:p w:rsidR="00A3271B" w:rsidRDefault="00A3271B" w:rsidP="00A3271B">
            <w:pPr>
              <w:ind w:right="-1800"/>
            </w:pPr>
            <w:r>
              <w:t>36</w:t>
            </w:r>
          </w:p>
        </w:tc>
        <w:tc>
          <w:tcPr>
            <w:tcW w:w="4680" w:type="dxa"/>
          </w:tcPr>
          <w:p w:rsidR="00A3271B" w:rsidRDefault="00A3271B" w:rsidP="00A3271B">
            <w:pPr>
              <w:ind w:right="-1800"/>
            </w:pPr>
            <w:r>
              <w:t>Curb</w:t>
            </w:r>
          </w:p>
        </w:tc>
      </w:tr>
      <w:tr w:rsidR="00A3271B" w:rsidRPr="00A3271B" w:rsidTr="00053398">
        <w:tc>
          <w:tcPr>
            <w:tcW w:w="846" w:type="dxa"/>
          </w:tcPr>
          <w:p w:rsidR="00A3271B" w:rsidRDefault="00A3271B" w:rsidP="00A3271B">
            <w:pPr>
              <w:ind w:right="-1800"/>
            </w:pPr>
            <w:r>
              <w:t>37</w:t>
            </w:r>
          </w:p>
        </w:tc>
        <w:tc>
          <w:tcPr>
            <w:tcW w:w="4680" w:type="dxa"/>
          </w:tcPr>
          <w:p w:rsidR="00A3271B" w:rsidRDefault="00A3271B" w:rsidP="00A3271B">
            <w:pPr>
              <w:ind w:right="-1800"/>
            </w:pPr>
            <w:r>
              <w:t>Ditch/embankment</w:t>
            </w:r>
          </w:p>
        </w:tc>
      </w:tr>
      <w:tr w:rsidR="00A3271B" w:rsidRPr="00A3271B" w:rsidTr="00053398">
        <w:tc>
          <w:tcPr>
            <w:tcW w:w="846" w:type="dxa"/>
          </w:tcPr>
          <w:p w:rsidR="00A3271B" w:rsidRDefault="00A3271B" w:rsidP="00A3271B">
            <w:pPr>
              <w:ind w:right="-1800"/>
            </w:pPr>
            <w:r>
              <w:t>38</w:t>
            </w:r>
          </w:p>
        </w:tc>
        <w:tc>
          <w:tcPr>
            <w:tcW w:w="4680" w:type="dxa"/>
          </w:tcPr>
          <w:p w:rsidR="00A3271B" w:rsidRDefault="00A3271B" w:rsidP="00A3271B">
            <w:pPr>
              <w:ind w:right="-1800"/>
            </w:pPr>
            <w:r>
              <w:t>Snowbank</w:t>
            </w:r>
          </w:p>
        </w:tc>
      </w:tr>
      <w:tr w:rsidR="00A3271B" w:rsidRPr="00A3271B" w:rsidTr="00053398">
        <w:tc>
          <w:tcPr>
            <w:tcW w:w="846" w:type="dxa"/>
          </w:tcPr>
          <w:p w:rsidR="00A3271B" w:rsidRDefault="00A3271B" w:rsidP="00A3271B">
            <w:pPr>
              <w:ind w:right="-1800"/>
            </w:pPr>
            <w:r>
              <w:t>39</w:t>
            </w:r>
          </w:p>
        </w:tc>
        <w:tc>
          <w:tcPr>
            <w:tcW w:w="4680" w:type="dxa"/>
          </w:tcPr>
          <w:p w:rsidR="00A3271B" w:rsidRDefault="00A3271B" w:rsidP="00A3271B">
            <w:pPr>
              <w:ind w:right="-1800"/>
            </w:pPr>
            <w:r>
              <w:t>Fence</w:t>
            </w:r>
          </w:p>
        </w:tc>
      </w:tr>
      <w:tr w:rsidR="00A3271B" w:rsidRPr="00A3271B" w:rsidTr="00053398">
        <w:tc>
          <w:tcPr>
            <w:tcW w:w="846" w:type="dxa"/>
          </w:tcPr>
          <w:p w:rsidR="00A3271B" w:rsidRDefault="00A3271B" w:rsidP="00A3271B">
            <w:pPr>
              <w:ind w:right="-1800"/>
            </w:pPr>
            <w:r>
              <w:t>40</w:t>
            </w:r>
          </w:p>
        </w:tc>
        <w:tc>
          <w:tcPr>
            <w:tcW w:w="4680" w:type="dxa"/>
          </w:tcPr>
          <w:p w:rsidR="00A3271B" w:rsidRDefault="00A3271B" w:rsidP="00A3271B">
            <w:pPr>
              <w:ind w:right="-1800"/>
            </w:pPr>
            <w:r>
              <w:t>Mailbox</w:t>
            </w:r>
          </w:p>
        </w:tc>
      </w:tr>
      <w:tr w:rsidR="00A3271B" w:rsidRPr="00A3271B" w:rsidTr="00053398">
        <w:tc>
          <w:tcPr>
            <w:tcW w:w="846" w:type="dxa"/>
          </w:tcPr>
          <w:p w:rsidR="00A3271B" w:rsidRDefault="00A3271B" w:rsidP="00A3271B">
            <w:pPr>
              <w:ind w:right="-1800"/>
            </w:pPr>
            <w:r>
              <w:t>41</w:t>
            </w:r>
          </w:p>
        </w:tc>
        <w:tc>
          <w:tcPr>
            <w:tcW w:w="4680" w:type="dxa"/>
          </w:tcPr>
          <w:p w:rsidR="00A3271B" w:rsidRDefault="00A3271B" w:rsidP="00A3271B">
            <w:pPr>
              <w:ind w:right="-1800"/>
            </w:pPr>
            <w:r>
              <w:t>Tree or shrub</w:t>
            </w:r>
          </w:p>
        </w:tc>
      </w:tr>
      <w:tr w:rsidR="00A3271B" w:rsidRPr="00A3271B" w:rsidTr="00053398">
        <w:tc>
          <w:tcPr>
            <w:tcW w:w="846" w:type="dxa"/>
          </w:tcPr>
          <w:p w:rsidR="00A3271B" w:rsidRDefault="00A3271B" w:rsidP="00A3271B">
            <w:pPr>
              <w:ind w:right="-1800"/>
            </w:pPr>
            <w:r>
              <w:t>42</w:t>
            </w:r>
          </w:p>
        </w:tc>
        <w:tc>
          <w:tcPr>
            <w:tcW w:w="4680" w:type="dxa"/>
          </w:tcPr>
          <w:p w:rsidR="00A3271B" w:rsidRDefault="00A3271B" w:rsidP="00A3271B">
            <w:pPr>
              <w:ind w:right="-1800"/>
            </w:pPr>
            <w:r>
              <w:t>Building/structure</w:t>
            </w:r>
          </w:p>
        </w:tc>
      </w:tr>
      <w:tr w:rsidR="00A3271B" w:rsidRPr="00A3271B" w:rsidTr="00053398">
        <w:tc>
          <w:tcPr>
            <w:tcW w:w="846" w:type="dxa"/>
          </w:tcPr>
          <w:p w:rsidR="00A3271B" w:rsidRDefault="00A3271B" w:rsidP="00A3271B">
            <w:pPr>
              <w:ind w:right="-1800"/>
            </w:pPr>
            <w:r>
              <w:t>43</w:t>
            </w:r>
          </w:p>
        </w:tc>
        <w:tc>
          <w:tcPr>
            <w:tcW w:w="4680" w:type="dxa"/>
          </w:tcPr>
          <w:p w:rsidR="00A3271B" w:rsidRDefault="00A3271B" w:rsidP="00A3271B">
            <w:pPr>
              <w:ind w:right="-1800"/>
            </w:pPr>
            <w:r>
              <w:t xml:space="preserve">Other fixed object </w:t>
            </w:r>
          </w:p>
        </w:tc>
      </w:tr>
      <w:tr w:rsidR="00A3271B" w:rsidRPr="00A3271B" w:rsidTr="00053398">
        <w:tc>
          <w:tcPr>
            <w:tcW w:w="846" w:type="dxa"/>
          </w:tcPr>
          <w:p w:rsidR="00A3271B" w:rsidRDefault="00A3271B" w:rsidP="00A3271B">
            <w:pPr>
              <w:ind w:right="-1800"/>
            </w:pPr>
            <w:r>
              <w:t>44</w:t>
            </w:r>
          </w:p>
        </w:tc>
        <w:tc>
          <w:tcPr>
            <w:tcW w:w="4680" w:type="dxa"/>
          </w:tcPr>
          <w:p w:rsidR="00A3271B" w:rsidRDefault="00A3271B" w:rsidP="00A3271B">
            <w:pPr>
              <w:ind w:right="-1800"/>
            </w:pPr>
            <w:r>
              <w:t>Cable barrier</w:t>
            </w:r>
          </w:p>
        </w:tc>
      </w:tr>
      <w:tr w:rsidR="00A3271B" w:rsidRPr="00A3271B" w:rsidTr="00053398">
        <w:tc>
          <w:tcPr>
            <w:tcW w:w="846" w:type="dxa"/>
          </w:tcPr>
          <w:p w:rsidR="00A3271B" w:rsidRDefault="00A3271B" w:rsidP="00A3271B">
            <w:pPr>
              <w:ind w:right="-1800"/>
            </w:pPr>
            <w:r>
              <w:t>99</w:t>
            </w:r>
          </w:p>
        </w:tc>
        <w:tc>
          <w:tcPr>
            <w:tcW w:w="4680" w:type="dxa"/>
          </w:tcPr>
          <w:p w:rsidR="00A3271B" w:rsidRDefault="00A3271B" w:rsidP="00A3271B">
            <w:pPr>
              <w:ind w:right="-1800"/>
            </w:pPr>
            <w:r>
              <w:t>Unknown</w:t>
            </w:r>
          </w:p>
        </w:tc>
      </w:tr>
    </w:tbl>
    <w:p w:rsidR="00577C5E" w:rsidRDefault="001B41B1" w:rsidP="00053398">
      <w:pPr>
        <w:pStyle w:val="ListParagraph"/>
        <w:numPr>
          <w:ilvl w:val="0"/>
          <w:numId w:val="2"/>
        </w:numPr>
        <w:ind w:left="360"/>
      </w:pPr>
      <w:r>
        <w:rPr>
          <w:b/>
        </w:rPr>
        <w:lastRenderedPageBreak/>
        <w:t>Event1Loc</w:t>
      </w:r>
      <w:r w:rsidR="00BB1CBA">
        <w:rPr>
          <w:b/>
        </w:rPr>
        <w:t>Code</w:t>
      </w:r>
      <w:r>
        <w:rPr>
          <w:b/>
        </w:rPr>
        <w:t xml:space="preserve"> (</w:t>
      </w:r>
      <w:r w:rsidR="00BB1CBA">
        <w:rPr>
          <w:b/>
        </w:rPr>
        <w:t>Numeric)</w:t>
      </w:r>
      <w:r w:rsidR="000B344C">
        <w:rPr>
          <w:b/>
        </w:rPr>
        <w:t xml:space="preserve"> - </w:t>
      </w:r>
      <w:r w:rsidR="00BB1CBA" w:rsidRPr="00BB1CBA">
        <w:t>Code for</w:t>
      </w:r>
      <w:r w:rsidR="00BB1CBA">
        <w:rPr>
          <w:b/>
        </w:rPr>
        <w:t xml:space="preserve"> </w:t>
      </w:r>
      <w:r w:rsidR="000B344C" w:rsidRPr="000B344C">
        <w:t>l</w:t>
      </w:r>
      <w:r w:rsidR="00CD771F">
        <w:t xml:space="preserve">ocation of </w:t>
      </w:r>
      <w:r w:rsidR="008D1408">
        <w:t xml:space="preserve">vehicle at </w:t>
      </w:r>
      <w:r w:rsidR="00CD771F">
        <w:t>first event</w:t>
      </w:r>
      <w:r w:rsidR="000B344C">
        <w:t>.</w:t>
      </w:r>
    </w:p>
    <w:p w:rsidR="00CD771F" w:rsidRDefault="00CD771F" w:rsidP="008659A4">
      <w:pPr>
        <w:ind w:left="720" w:right="-1800"/>
      </w:pPr>
    </w:p>
    <w:p w:rsidR="00BB1CBA" w:rsidRDefault="00BB1CBA" w:rsidP="00BB1CBA">
      <w:pPr>
        <w:pStyle w:val="ListParagraph"/>
        <w:numPr>
          <w:ilvl w:val="0"/>
          <w:numId w:val="2"/>
        </w:numPr>
        <w:ind w:left="360"/>
      </w:pPr>
      <w:r>
        <w:rPr>
          <w:b/>
        </w:rPr>
        <w:t>Event2LocCode (Numeric)</w:t>
      </w:r>
      <w:r w:rsidR="000B344C">
        <w:rPr>
          <w:b/>
        </w:rPr>
        <w:t xml:space="preserve"> - </w:t>
      </w:r>
      <w:r w:rsidRPr="00BB1CBA">
        <w:t>Code for</w:t>
      </w:r>
      <w:r>
        <w:rPr>
          <w:b/>
        </w:rPr>
        <w:t xml:space="preserve"> </w:t>
      </w:r>
      <w:r w:rsidR="000B344C" w:rsidRPr="000B344C">
        <w:t>l</w:t>
      </w:r>
      <w:r w:rsidRPr="000B344C">
        <w:t>o</w:t>
      </w:r>
      <w:r>
        <w:t>cation of vehicle at second event</w:t>
      </w:r>
      <w:r w:rsidR="000B344C">
        <w:t>.</w:t>
      </w:r>
    </w:p>
    <w:p w:rsidR="00CD771F" w:rsidRDefault="00CD771F" w:rsidP="008659A4">
      <w:pPr>
        <w:ind w:left="720" w:right="-1800"/>
      </w:pPr>
    </w:p>
    <w:p w:rsidR="00BB1CBA" w:rsidRDefault="00BB1CBA" w:rsidP="00BB1CBA">
      <w:pPr>
        <w:pStyle w:val="ListParagraph"/>
        <w:numPr>
          <w:ilvl w:val="0"/>
          <w:numId w:val="2"/>
        </w:numPr>
        <w:ind w:left="360"/>
      </w:pPr>
      <w:r>
        <w:rPr>
          <w:b/>
        </w:rPr>
        <w:t>Event3LocCode (Numeric)</w:t>
      </w:r>
      <w:r w:rsidR="000B344C">
        <w:rPr>
          <w:b/>
        </w:rPr>
        <w:t xml:space="preserve"> - </w:t>
      </w:r>
      <w:r w:rsidRPr="00BB1CBA">
        <w:t>Code for</w:t>
      </w:r>
      <w:r>
        <w:rPr>
          <w:b/>
        </w:rPr>
        <w:t xml:space="preserve"> </w:t>
      </w:r>
      <w:r w:rsidR="000B344C" w:rsidRPr="000B344C">
        <w:t>l</w:t>
      </w:r>
      <w:r w:rsidRPr="000B344C">
        <w:t>ocation</w:t>
      </w:r>
      <w:r>
        <w:t xml:space="preserve"> of vehicle at third event</w:t>
      </w:r>
      <w:r w:rsidR="000B344C">
        <w:t>.</w:t>
      </w:r>
    </w:p>
    <w:p w:rsidR="00A93FCA" w:rsidRDefault="00A93FCA" w:rsidP="008659A4">
      <w:pPr>
        <w:ind w:left="720" w:right="-1800"/>
      </w:pPr>
    </w:p>
    <w:tbl>
      <w:tblPr>
        <w:tblStyle w:val="TableGrid"/>
        <w:tblW w:w="0" w:type="auto"/>
        <w:tblInd w:w="432" w:type="dxa"/>
        <w:tblLook w:val="04A0" w:firstRow="1" w:lastRow="0" w:firstColumn="1" w:lastColumn="0" w:noHBand="0" w:noVBand="1"/>
      </w:tblPr>
      <w:tblGrid>
        <w:gridCol w:w="846"/>
        <w:gridCol w:w="4680"/>
      </w:tblGrid>
      <w:tr w:rsidR="00A3271B" w:rsidRPr="00A3271B" w:rsidTr="001B41B1">
        <w:tc>
          <w:tcPr>
            <w:tcW w:w="846" w:type="dxa"/>
          </w:tcPr>
          <w:p w:rsidR="00A3271B" w:rsidRPr="00A3271B" w:rsidRDefault="00A3271B" w:rsidP="00A3271B">
            <w:pPr>
              <w:ind w:right="-1800"/>
            </w:pPr>
            <w:r>
              <w:t>1</w:t>
            </w:r>
          </w:p>
        </w:tc>
        <w:tc>
          <w:tcPr>
            <w:tcW w:w="4680" w:type="dxa"/>
          </w:tcPr>
          <w:p w:rsidR="00A3271B" w:rsidRPr="00A3271B" w:rsidRDefault="00A3271B" w:rsidP="00A3271B">
            <w:pPr>
              <w:ind w:right="-1800"/>
            </w:pPr>
            <w:r w:rsidRPr="00A3271B">
              <w:t>On pavement (roadway)</w:t>
            </w:r>
          </w:p>
        </w:tc>
      </w:tr>
      <w:tr w:rsidR="00A3271B" w:rsidRPr="00A3271B" w:rsidTr="001B41B1">
        <w:tc>
          <w:tcPr>
            <w:tcW w:w="846" w:type="dxa"/>
          </w:tcPr>
          <w:p w:rsidR="00A3271B" w:rsidRPr="00A3271B" w:rsidRDefault="00A3271B" w:rsidP="00A3271B">
            <w:pPr>
              <w:ind w:right="-1800"/>
            </w:pPr>
            <w:r>
              <w:t>2</w:t>
            </w:r>
          </w:p>
        </w:tc>
        <w:tc>
          <w:tcPr>
            <w:tcW w:w="4680" w:type="dxa"/>
          </w:tcPr>
          <w:p w:rsidR="00A3271B" w:rsidRPr="00A3271B" w:rsidRDefault="00A3271B" w:rsidP="00A3271B">
            <w:pPr>
              <w:ind w:right="-1800"/>
            </w:pPr>
            <w:r w:rsidRPr="00A3271B">
              <w:t xml:space="preserve">Off pavement – left </w:t>
            </w:r>
          </w:p>
        </w:tc>
      </w:tr>
      <w:tr w:rsidR="00A3271B" w:rsidRPr="00A3271B" w:rsidTr="001B41B1">
        <w:tc>
          <w:tcPr>
            <w:tcW w:w="846" w:type="dxa"/>
          </w:tcPr>
          <w:p w:rsidR="00A3271B" w:rsidRPr="00A3271B" w:rsidRDefault="00A3271B" w:rsidP="00A3271B">
            <w:pPr>
              <w:ind w:right="-1800"/>
            </w:pPr>
            <w:r>
              <w:t>3</w:t>
            </w:r>
          </w:p>
        </w:tc>
        <w:tc>
          <w:tcPr>
            <w:tcW w:w="4680" w:type="dxa"/>
          </w:tcPr>
          <w:p w:rsidR="00A3271B" w:rsidRPr="00A3271B" w:rsidRDefault="00A3271B" w:rsidP="00A3271B">
            <w:pPr>
              <w:ind w:right="-1800"/>
            </w:pPr>
            <w:r w:rsidRPr="00A3271B">
              <w:t>Off pavement – right</w:t>
            </w:r>
          </w:p>
        </w:tc>
      </w:tr>
      <w:tr w:rsidR="00A3271B" w:rsidRPr="00A3271B" w:rsidTr="001B41B1">
        <w:tc>
          <w:tcPr>
            <w:tcW w:w="846" w:type="dxa"/>
          </w:tcPr>
          <w:p w:rsidR="00A3271B" w:rsidRPr="00A3271B" w:rsidRDefault="00A3271B" w:rsidP="00A3271B">
            <w:pPr>
              <w:ind w:right="-1800"/>
            </w:pPr>
            <w:r>
              <w:t>4</w:t>
            </w:r>
          </w:p>
        </w:tc>
        <w:tc>
          <w:tcPr>
            <w:tcW w:w="4680" w:type="dxa"/>
          </w:tcPr>
          <w:p w:rsidR="00A3271B" w:rsidRPr="00A3271B" w:rsidRDefault="00A3271B" w:rsidP="00A3271B">
            <w:pPr>
              <w:ind w:right="-1800"/>
            </w:pPr>
            <w:r w:rsidRPr="00A3271B">
              <w:t>Intersection</w:t>
            </w:r>
          </w:p>
        </w:tc>
      </w:tr>
      <w:tr w:rsidR="00A3271B" w:rsidRPr="00A3271B" w:rsidTr="001B41B1">
        <w:tc>
          <w:tcPr>
            <w:tcW w:w="846" w:type="dxa"/>
          </w:tcPr>
          <w:p w:rsidR="00A3271B" w:rsidRPr="00A3271B" w:rsidRDefault="00A3271B" w:rsidP="00A3271B">
            <w:pPr>
              <w:ind w:right="-1800"/>
            </w:pPr>
            <w:r>
              <w:t>5</w:t>
            </w:r>
          </w:p>
        </w:tc>
        <w:tc>
          <w:tcPr>
            <w:tcW w:w="4680" w:type="dxa"/>
          </w:tcPr>
          <w:p w:rsidR="00A3271B" w:rsidRPr="00A3271B" w:rsidRDefault="00A3271B" w:rsidP="00A3271B">
            <w:pPr>
              <w:ind w:right="-1800"/>
            </w:pPr>
            <w:r w:rsidRPr="00A3271B">
              <w:t>Other</w:t>
            </w:r>
          </w:p>
        </w:tc>
      </w:tr>
      <w:tr w:rsidR="00A3271B" w:rsidRPr="00A3271B" w:rsidTr="001B41B1">
        <w:tc>
          <w:tcPr>
            <w:tcW w:w="846" w:type="dxa"/>
          </w:tcPr>
          <w:p w:rsidR="00A3271B" w:rsidRPr="00A3271B" w:rsidRDefault="00A3271B" w:rsidP="00A3271B">
            <w:pPr>
              <w:ind w:right="-1800"/>
            </w:pPr>
            <w:r>
              <w:t>9</w:t>
            </w:r>
          </w:p>
        </w:tc>
        <w:tc>
          <w:tcPr>
            <w:tcW w:w="4680" w:type="dxa"/>
          </w:tcPr>
          <w:p w:rsidR="00A3271B" w:rsidRPr="00A3271B" w:rsidRDefault="00A3271B" w:rsidP="00A3271B">
            <w:pPr>
              <w:ind w:right="-1800"/>
            </w:pPr>
            <w:r w:rsidRPr="00A3271B">
              <w:t>Unknown</w:t>
            </w:r>
          </w:p>
        </w:tc>
      </w:tr>
    </w:tbl>
    <w:p w:rsidR="00346C8E" w:rsidRDefault="00346C8E" w:rsidP="00CD771F">
      <w:pPr>
        <w:ind w:right="-1800"/>
      </w:pPr>
    </w:p>
    <w:p w:rsidR="00346C8E" w:rsidRPr="008D1408" w:rsidRDefault="00BB1CBA" w:rsidP="00053398">
      <w:pPr>
        <w:pStyle w:val="ListParagraph"/>
        <w:numPr>
          <w:ilvl w:val="0"/>
          <w:numId w:val="2"/>
        </w:numPr>
        <w:ind w:left="360"/>
      </w:pPr>
      <w:bookmarkStart w:id="1" w:name="_Hlk13665402"/>
      <w:proofErr w:type="spellStart"/>
      <w:r>
        <w:rPr>
          <w:b/>
        </w:rPr>
        <w:t>Veh</w:t>
      </w:r>
      <w:r w:rsidR="001B41B1">
        <w:rPr>
          <w:b/>
        </w:rPr>
        <w:t>Point</w:t>
      </w:r>
      <w:r>
        <w:rPr>
          <w:b/>
        </w:rPr>
        <w:t>O</w:t>
      </w:r>
      <w:r w:rsidR="001B41B1">
        <w:rPr>
          <w:b/>
        </w:rPr>
        <w:t>f</w:t>
      </w:r>
      <w:r w:rsidR="00036D0B">
        <w:rPr>
          <w:b/>
        </w:rPr>
        <w:t>FirstContact</w:t>
      </w:r>
      <w:r>
        <w:rPr>
          <w:b/>
        </w:rPr>
        <w:t>Code</w:t>
      </w:r>
      <w:proofErr w:type="spellEnd"/>
      <w:r w:rsidR="001B41B1">
        <w:rPr>
          <w:b/>
        </w:rPr>
        <w:t xml:space="preserve"> (</w:t>
      </w:r>
      <w:r>
        <w:rPr>
          <w:b/>
        </w:rPr>
        <w:t>Numeric</w:t>
      </w:r>
      <w:r w:rsidR="001B41B1">
        <w:rPr>
          <w:b/>
        </w:rPr>
        <w:t>)</w:t>
      </w:r>
      <w:r w:rsidR="000B344C">
        <w:rPr>
          <w:b/>
        </w:rPr>
        <w:t xml:space="preserve"> - </w:t>
      </w:r>
      <w:r w:rsidRPr="00BB1CBA">
        <w:t xml:space="preserve">Code for </w:t>
      </w:r>
      <w:r w:rsidR="000B344C">
        <w:t>area</w:t>
      </w:r>
      <w:r w:rsidR="001B41B1" w:rsidRPr="008D1408">
        <w:t xml:space="preserve"> o</w:t>
      </w:r>
      <w:r w:rsidR="000B344C">
        <w:t>f</w:t>
      </w:r>
      <w:r w:rsidR="001B41B1" w:rsidRPr="008D1408">
        <w:t xml:space="preserve"> vehicle </w:t>
      </w:r>
      <w:r w:rsidR="000B344C">
        <w:t xml:space="preserve">where </w:t>
      </w:r>
      <w:r w:rsidR="001B41B1" w:rsidRPr="008D1408">
        <w:t>first contact was made</w:t>
      </w:r>
      <w:r w:rsidR="000B344C">
        <w:t>.</w:t>
      </w:r>
    </w:p>
    <w:p w:rsidR="001B41B1" w:rsidRPr="001212D9" w:rsidRDefault="001B41B1" w:rsidP="001B41B1">
      <w:pPr>
        <w:pStyle w:val="ListParagraph"/>
        <w:ind w:left="0"/>
        <w:rPr>
          <w:b/>
        </w:rPr>
      </w:pPr>
    </w:p>
    <w:tbl>
      <w:tblPr>
        <w:tblStyle w:val="TableGrid"/>
        <w:tblW w:w="0" w:type="auto"/>
        <w:tblInd w:w="432" w:type="dxa"/>
        <w:tblLook w:val="04A0" w:firstRow="1" w:lastRow="0" w:firstColumn="1" w:lastColumn="0" w:noHBand="0" w:noVBand="1"/>
      </w:tblPr>
      <w:tblGrid>
        <w:gridCol w:w="846"/>
        <w:gridCol w:w="4680"/>
      </w:tblGrid>
      <w:tr w:rsidR="00382E1D" w:rsidRPr="00382E1D" w:rsidTr="001B41B1">
        <w:tc>
          <w:tcPr>
            <w:tcW w:w="846" w:type="dxa"/>
          </w:tcPr>
          <w:p w:rsidR="00382E1D" w:rsidRPr="00382E1D" w:rsidRDefault="00382E1D" w:rsidP="002D0318">
            <w:pPr>
              <w:ind w:right="-1800"/>
            </w:pPr>
            <w:r>
              <w:t>00</w:t>
            </w:r>
          </w:p>
        </w:tc>
        <w:tc>
          <w:tcPr>
            <w:tcW w:w="4680" w:type="dxa"/>
          </w:tcPr>
          <w:p w:rsidR="00382E1D" w:rsidRPr="00382E1D" w:rsidRDefault="00382E1D" w:rsidP="002D0318">
            <w:pPr>
              <w:ind w:right="-1800"/>
            </w:pPr>
            <w:r w:rsidRPr="00382E1D">
              <w:t xml:space="preserve">None   </w:t>
            </w:r>
          </w:p>
        </w:tc>
      </w:tr>
      <w:tr w:rsidR="00382E1D" w:rsidRPr="00382E1D" w:rsidTr="001B41B1">
        <w:tc>
          <w:tcPr>
            <w:tcW w:w="846" w:type="dxa"/>
          </w:tcPr>
          <w:p w:rsidR="00382E1D" w:rsidRPr="00382E1D" w:rsidRDefault="00382E1D" w:rsidP="002D0318">
            <w:pPr>
              <w:ind w:right="-1800"/>
            </w:pPr>
            <w:r>
              <w:t>01</w:t>
            </w:r>
          </w:p>
        </w:tc>
        <w:tc>
          <w:tcPr>
            <w:tcW w:w="4680" w:type="dxa"/>
          </w:tcPr>
          <w:p w:rsidR="00382E1D" w:rsidRPr="00382E1D" w:rsidRDefault="00382E1D" w:rsidP="002D0318">
            <w:pPr>
              <w:ind w:right="-1800"/>
            </w:pPr>
            <w:r w:rsidRPr="00382E1D">
              <w:t>Front</w:t>
            </w:r>
          </w:p>
        </w:tc>
      </w:tr>
      <w:tr w:rsidR="00382E1D" w:rsidRPr="00382E1D" w:rsidTr="001B41B1">
        <w:tc>
          <w:tcPr>
            <w:tcW w:w="846" w:type="dxa"/>
          </w:tcPr>
          <w:p w:rsidR="00382E1D" w:rsidRPr="00382E1D" w:rsidRDefault="00382E1D" w:rsidP="002D0318">
            <w:pPr>
              <w:ind w:right="-1800"/>
            </w:pPr>
            <w:r>
              <w:t>02</w:t>
            </w:r>
          </w:p>
        </w:tc>
        <w:tc>
          <w:tcPr>
            <w:tcW w:w="4680" w:type="dxa"/>
          </w:tcPr>
          <w:p w:rsidR="00382E1D" w:rsidRPr="00382E1D" w:rsidRDefault="00382E1D" w:rsidP="002D0318">
            <w:pPr>
              <w:ind w:right="-1800"/>
            </w:pPr>
            <w:r w:rsidRPr="00382E1D">
              <w:t>Right front quarter panel</w:t>
            </w:r>
          </w:p>
        </w:tc>
      </w:tr>
      <w:tr w:rsidR="00382E1D" w:rsidRPr="00382E1D" w:rsidTr="001B41B1">
        <w:tc>
          <w:tcPr>
            <w:tcW w:w="846" w:type="dxa"/>
          </w:tcPr>
          <w:p w:rsidR="00382E1D" w:rsidRPr="00382E1D" w:rsidRDefault="00382E1D" w:rsidP="002D0318">
            <w:pPr>
              <w:ind w:right="-1800"/>
            </w:pPr>
            <w:r>
              <w:t>03</w:t>
            </w:r>
          </w:p>
        </w:tc>
        <w:tc>
          <w:tcPr>
            <w:tcW w:w="4680" w:type="dxa"/>
          </w:tcPr>
          <w:p w:rsidR="00382E1D" w:rsidRPr="00382E1D" w:rsidRDefault="00382E1D" w:rsidP="002D0318">
            <w:pPr>
              <w:ind w:right="-1800"/>
              <w:rPr>
                <w:b/>
              </w:rPr>
            </w:pPr>
            <w:r w:rsidRPr="00382E1D">
              <w:t>Right side center</w:t>
            </w:r>
          </w:p>
        </w:tc>
      </w:tr>
      <w:tr w:rsidR="00382E1D" w:rsidRPr="00382E1D" w:rsidTr="001B41B1">
        <w:tc>
          <w:tcPr>
            <w:tcW w:w="846" w:type="dxa"/>
          </w:tcPr>
          <w:p w:rsidR="00382E1D" w:rsidRPr="00382E1D" w:rsidRDefault="00382E1D" w:rsidP="002D0318">
            <w:pPr>
              <w:ind w:right="-1800"/>
            </w:pPr>
            <w:r>
              <w:t>04</w:t>
            </w:r>
          </w:p>
        </w:tc>
        <w:tc>
          <w:tcPr>
            <w:tcW w:w="4680" w:type="dxa"/>
          </w:tcPr>
          <w:p w:rsidR="00382E1D" w:rsidRPr="00382E1D" w:rsidRDefault="00382E1D" w:rsidP="002D0318">
            <w:pPr>
              <w:ind w:right="-1800"/>
            </w:pPr>
            <w:r w:rsidRPr="00382E1D">
              <w:t>Right back quarter panel</w:t>
            </w:r>
          </w:p>
        </w:tc>
      </w:tr>
      <w:tr w:rsidR="00382E1D" w:rsidRPr="00382E1D" w:rsidTr="001B41B1">
        <w:tc>
          <w:tcPr>
            <w:tcW w:w="846" w:type="dxa"/>
          </w:tcPr>
          <w:p w:rsidR="00382E1D" w:rsidRPr="00382E1D" w:rsidRDefault="00382E1D" w:rsidP="002D0318">
            <w:pPr>
              <w:ind w:right="-1800"/>
            </w:pPr>
            <w:r>
              <w:t>05</w:t>
            </w:r>
          </w:p>
        </w:tc>
        <w:tc>
          <w:tcPr>
            <w:tcW w:w="4680" w:type="dxa"/>
          </w:tcPr>
          <w:p w:rsidR="00382E1D" w:rsidRPr="00382E1D" w:rsidRDefault="00382E1D" w:rsidP="002D0318">
            <w:pPr>
              <w:ind w:right="-1800"/>
            </w:pPr>
            <w:r w:rsidRPr="00382E1D">
              <w:t>Rear</w:t>
            </w:r>
          </w:p>
        </w:tc>
      </w:tr>
      <w:tr w:rsidR="00382E1D" w:rsidRPr="00382E1D" w:rsidTr="001B41B1">
        <w:tc>
          <w:tcPr>
            <w:tcW w:w="846" w:type="dxa"/>
          </w:tcPr>
          <w:p w:rsidR="00382E1D" w:rsidRPr="00382E1D" w:rsidRDefault="00382E1D" w:rsidP="002D0318">
            <w:pPr>
              <w:ind w:right="-1800"/>
            </w:pPr>
            <w:r>
              <w:t>06</w:t>
            </w:r>
          </w:p>
        </w:tc>
        <w:tc>
          <w:tcPr>
            <w:tcW w:w="4680" w:type="dxa"/>
          </w:tcPr>
          <w:p w:rsidR="00382E1D" w:rsidRPr="00382E1D" w:rsidRDefault="00382E1D" w:rsidP="002D0318">
            <w:pPr>
              <w:ind w:right="-1800"/>
            </w:pPr>
            <w:r w:rsidRPr="00382E1D">
              <w:t>Left rear quarter panel</w:t>
            </w:r>
          </w:p>
        </w:tc>
      </w:tr>
      <w:tr w:rsidR="00382E1D" w:rsidRPr="00382E1D" w:rsidTr="001B41B1">
        <w:tc>
          <w:tcPr>
            <w:tcW w:w="846" w:type="dxa"/>
          </w:tcPr>
          <w:p w:rsidR="00382E1D" w:rsidRPr="00382E1D" w:rsidRDefault="00382E1D" w:rsidP="002D0318">
            <w:pPr>
              <w:ind w:right="-1800"/>
            </w:pPr>
            <w:r>
              <w:t>07</w:t>
            </w:r>
          </w:p>
        </w:tc>
        <w:tc>
          <w:tcPr>
            <w:tcW w:w="4680" w:type="dxa"/>
          </w:tcPr>
          <w:p w:rsidR="00382E1D" w:rsidRPr="00382E1D" w:rsidRDefault="00382E1D" w:rsidP="002D0318">
            <w:pPr>
              <w:ind w:right="-1800"/>
            </w:pPr>
            <w:r w:rsidRPr="00382E1D">
              <w:t>Left side center</w:t>
            </w:r>
          </w:p>
        </w:tc>
      </w:tr>
      <w:tr w:rsidR="00382E1D" w:rsidRPr="00382E1D" w:rsidTr="001B41B1">
        <w:tc>
          <w:tcPr>
            <w:tcW w:w="846" w:type="dxa"/>
          </w:tcPr>
          <w:p w:rsidR="00382E1D" w:rsidRPr="00382E1D" w:rsidRDefault="00382E1D" w:rsidP="002D0318">
            <w:pPr>
              <w:ind w:right="-1800"/>
            </w:pPr>
            <w:r>
              <w:t>08</w:t>
            </w:r>
          </w:p>
        </w:tc>
        <w:tc>
          <w:tcPr>
            <w:tcW w:w="4680" w:type="dxa"/>
          </w:tcPr>
          <w:p w:rsidR="00382E1D" w:rsidRPr="00382E1D" w:rsidRDefault="00382E1D" w:rsidP="002D0318">
            <w:pPr>
              <w:ind w:right="-1800"/>
            </w:pPr>
            <w:r w:rsidRPr="00382E1D">
              <w:t>Left front quarter panel</w:t>
            </w:r>
          </w:p>
        </w:tc>
      </w:tr>
      <w:tr w:rsidR="00382E1D" w:rsidRPr="00382E1D" w:rsidTr="001B41B1">
        <w:tc>
          <w:tcPr>
            <w:tcW w:w="846" w:type="dxa"/>
          </w:tcPr>
          <w:p w:rsidR="00382E1D" w:rsidRPr="00382E1D" w:rsidRDefault="00382E1D" w:rsidP="002D0318">
            <w:pPr>
              <w:ind w:right="-1800"/>
            </w:pPr>
            <w:r>
              <w:t>09</w:t>
            </w:r>
          </w:p>
        </w:tc>
        <w:tc>
          <w:tcPr>
            <w:tcW w:w="4680" w:type="dxa"/>
          </w:tcPr>
          <w:p w:rsidR="00382E1D" w:rsidRPr="00382E1D" w:rsidRDefault="00382E1D" w:rsidP="002D0318">
            <w:pPr>
              <w:ind w:right="-1800"/>
            </w:pPr>
            <w:r w:rsidRPr="00382E1D">
              <w:t>Roof</w:t>
            </w:r>
          </w:p>
        </w:tc>
      </w:tr>
      <w:tr w:rsidR="00382E1D" w:rsidRPr="00382E1D" w:rsidTr="001B41B1">
        <w:tc>
          <w:tcPr>
            <w:tcW w:w="846" w:type="dxa"/>
          </w:tcPr>
          <w:p w:rsidR="00382E1D" w:rsidRPr="00382E1D" w:rsidRDefault="00382E1D" w:rsidP="002D0318">
            <w:pPr>
              <w:ind w:right="-1800"/>
            </w:pPr>
            <w:r>
              <w:t>10</w:t>
            </w:r>
          </w:p>
        </w:tc>
        <w:tc>
          <w:tcPr>
            <w:tcW w:w="4680" w:type="dxa"/>
          </w:tcPr>
          <w:p w:rsidR="00382E1D" w:rsidRPr="00382E1D" w:rsidRDefault="00382E1D" w:rsidP="002D0318">
            <w:pPr>
              <w:ind w:right="-1800"/>
            </w:pPr>
            <w:r w:rsidRPr="00382E1D">
              <w:t>Under carriage</w:t>
            </w:r>
          </w:p>
        </w:tc>
      </w:tr>
      <w:tr w:rsidR="00382E1D" w:rsidRPr="00382E1D" w:rsidTr="001B41B1">
        <w:tc>
          <w:tcPr>
            <w:tcW w:w="846" w:type="dxa"/>
          </w:tcPr>
          <w:p w:rsidR="00382E1D" w:rsidRPr="00382E1D" w:rsidRDefault="00382E1D" w:rsidP="002D0318">
            <w:pPr>
              <w:ind w:right="-1800"/>
            </w:pPr>
            <w:r>
              <w:t>11</w:t>
            </w:r>
          </w:p>
        </w:tc>
        <w:tc>
          <w:tcPr>
            <w:tcW w:w="4680" w:type="dxa"/>
          </w:tcPr>
          <w:p w:rsidR="00382E1D" w:rsidRPr="00382E1D" w:rsidRDefault="00382E1D" w:rsidP="002D0318">
            <w:pPr>
              <w:ind w:right="-1800"/>
            </w:pPr>
            <w:r w:rsidRPr="00382E1D">
              <w:t>Total (All areas)</w:t>
            </w:r>
          </w:p>
        </w:tc>
      </w:tr>
      <w:tr w:rsidR="00382E1D" w:rsidRPr="00382E1D" w:rsidTr="001B41B1">
        <w:tc>
          <w:tcPr>
            <w:tcW w:w="846" w:type="dxa"/>
          </w:tcPr>
          <w:p w:rsidR="00382E1D" w:rsidRPr="00382E1D" w:rsidRDefault="00382E1D" w:rsidP="002D0318">
            <w:pPr>
              <w:ind w:right="-1800"/>
            </w:pPr>
            <w:r>
              <w:t>12</w:t>
            </w:r>
          </w:p>
        </w:tc>
        <w:tc>
          <w:tcPr>
            <w:tcW w:w="4680" w:type="dxa"/>
          </w:tcPr>
          <w:p w:rsidR="00382E1D" w:rsidRPr="00382E1D" w:rsidRDefault="00382E1D" w:rsidP="002D0318">
            <w:pPr>
              <w:ind w:right="-1800"/>
            </w:pPr>
            <w:r w:rsidRPr="00382E1D">
              <w:t>Other</w:t>
            </w:r>
          </w:p>
        </w:tc>
      </w:tr>
      <w:tr w:rsidR="00382E1D" w:rsidRPr="00382E1D" w:rsidTr="001B41B1">
        <w:tc>
          <w:tcPr>
            <w:tcW w:w="846" w:type="dxa"/>
          </w:tcPr>
          <w:p w:rsidR="00382E1D" w:rsidRPr="00382E1D" w:rsidRDefault="00382E1D" w:rsidP="002D0318">
            <w:pPr>
              <w:ind w:right="-1800"/>
            </w:pPr>
            <w:r>
              <w:t>52</w:t>
            </w:r>
          </w:p>
        </w:tc>
        <w:tc>
          <w:tcPr>
            <w:tcW w:w="4680" w:type="dxa"/>
          </w:tcPr>
          <w:p w:rsidR="00382E1D" w:rsidRPr="00382E1D" w:rsidRDefault="00382E1D" w:rsidP="002D0318">
            <w:pPr>
              <w:ind w:right="-1800"/>
            </w:pPr>
            <w:r w:rsidRPr="00382E1D">
              <w:t xml:space="preserve">Contact with Towing vehicle </w:t>
            </w:r>
          </w:p>
        </w:tc>
      </w:tr>
      <w:tr w:rsidR="00382E1D" w:rsidRPr="00382E1D" w:rsidTr="001B41B1">
        <w:tc>
          <w:tcPr>
            <w:tcW w:w="846" w:type="dxa"/>
          </w:tcPr>
          <w:p w:rsidR="00382E1D" w:rsidRPr="00382E1D" w:rsidRDefault="00382E1D" w:rsidP="002D0318">
            <w:pPr>
              <w:ind w:right="-1800"/>
            </w:pPr>
            <w:r>
              <w:t>99</w:t>
            </w:r>
          </w:p>
        </w:tc>
        <w:tc>
          <w:tcPr>
            <w:tcW w:w="4680" w:type="dxa"/>
          </w:tcPr>
          <w:p w:rsidR="00382E1D" w:rsidRPr="00382E1D" w:rsidRDefault="00382E1D" w:rsidP="002D0318">
            <w:pPr>
              <w:ind w:right="-1800"/>
            </w:pPr>
            <w:r w:rsidRPr="00382E1D">
              <w:t xml:space="preserve">Unknown </w:t>
            </w:r>
          </w:p>
        </w:tc>
      </w:tr>
    </w:tbl>
    <w:p w:rsidR="007E75F9" w:rsidRDefault="007E75F9" w:rsidP="00856404"/>
    <w:bookmarkEnd w:id="1"/>
    <w:p w:rsidR="00856404" w:rsidRDefault="00856404" w:rsidP="00191844">
      <w:pPr>
        <w:pStyle w:val="ListParagraph"/>
        <w:numPr>
          <w:ilvl w:val="0"/>
          <w:numId w:val="2"/>
        </w:numPr>
        <w:ind w:left="360"/>
      </w:pPr>
      <w:proofErr w:type="spellStart"/>
      <w:r w:rsidRPr="00191844">
        <w:rPr>
          <w:b/>
        </w:rPr>
        <w:t>Direction</w:t>
      </w:r>
      <w:r w:rsidR="00BB1CBA">
        <w:rPr>
          <w:b/>
        </w:rPr>
        <w:t>Prior</w:t>
      </w:r>
      <w:r w:rsidRPr="00191844">
        <w:rPr>
          <w:b/>
        </w:rPr>
        <w:t>Travel</w:t>
      </w:r>
      <w:proofErr w:type="spellEnd"/>
      <w:r w:rsidRPr="00191844">
        <w:rPr>
          <w:b/>
        </w:rPr>
        <w:t xml:space="preserve"> </w:t>
      </w:r>
      <w:r w:rsidR="00BB1CBA">
        <w:rPr>
          <w:b/>
        </w:rPr>
        <w:t>(Text)</w:t>
      </w:r>
      <w:r w:rsidR="000B344C">
        <w:rPr>
          <w:b/>
        </w:rPr>
        <w:t xml:space="preserve"> - </w:t>
      </w:r>
      <w:r>
        <w:t xml:space="preserve">Text for field </w:t>
      </w:r>
      <w:r w:rsidR="004D1E6C">
        <w:t>10</w:t>
      </w:r>
    </w:p>
    <w:p w:rsidR="00856404" w:rsidRDefault="00856404" w:rsidP="00856404"/>
    <w:p w:rsidR="00856404" w:rsidRDefault="00191844" w:rsidP="00191844">
      <w:pPr>
        <w:pStyle w:val="ListParagraph"/>
        <w:numPr>
          <w:ilvl w:val="0"/>
          <w:numId w:val="2"/>
        </w:numPr>
        <w:ind w:left="360"/>
      </w:pPr>
      <w:proofErr w:type="spellStart"/>
      <w:r w:rsidRPr="00191844">
        <w:rPr>
          <w:b/>
        </w:rPr>
        <w:t>VehDefects</w:t>
      </w:r>
      <w:proofErr w:type="spellEnd"/>
      <w:r w:rsidR="00856404" w:rsidRPr="00191844">
        <w:rPr>
          <w:b/>
        </w:rPr>
        <w:t xml:space="preserve"> </w:t>
      </w:r>
      <w:r w:rsidR="00BB1CBA">
        <w:rPr>
          <w:b/>
        </w:rPr>
        <w:t>(Text)</w:t>
      </w:r>
      <w:r w:rsidR="000B344C">
        <w:rPr>
          <w:b/>
        </w:rPr>
        <w:t xml:space="preserve"> - </w:t>
      </w:r>
      <w:r w:rsidR="00856404">
        <w:t xml:space="preserve">Text for field </w:t>
      </w:r>
      <w:r w:rsidR="004D1E6C">
        <w:t>8</w:t>
      </w:r>
    </w:p>
    <w:p w:rsidR="00856404" w:rsidRDefault="00856404" w:rsidP="00856404"/>
    <w:p w:rsidR="00856404" w:rsidRDefault="00872FFB" w:rsidP="00191844">
      <w:pPr>
        <w:pStyle w:val="ListParagraph"/>
        <w:numPr>
          <w:ilvl w:val="0"/>
          <w:numId w:val="2"/>
        </w:numPr>
        <w:ind w:left="360"/>
      </w:pPr>
      <w:proofErr w:type="spellStart"/>
      <w:r w:rsidRPr="00191844">
        <w:rPr>
          <w:b/>
        </w:rPr>
        <w:t>VehManeuver</w:t>
      </w:r>
      <w:r w:rsidR="00BB1CBA">
        <w:rPr>
          <w:b/>
        </w:rPr>
        <w:t>Prior</w:t>
      </w:r>
      <w:proofErr w:type="spellEnd"/>
      <w:r w:rsidR="00BB1CBA">
        <w:rPr>
          <w:b/>
        </w:rPr>
        <w:t xml:space="preserve"> (Text)</w:t>
      </w:r>
      <w:r w:rsidR="000B344C">
        <w:rPr>
          <w:b/>
        </w:rPr>
        <w:t xml:space="preserve"> - </w:t>
      </w:r>
      <w:r>
        <w:t xml:space="preserve">Text for field </w:t>
      </w:r>
      <w:r w:rsidR="004D1E6C">
        <w:t>9</w:t>
      </w:r>
    </w:p>
    <w:p w:rsidR="00872FFB" w:rsidRDefault="00872FFB" w:rsidP="00856404"/>
    <w:p w:rsidR="00872FFB" w:rsidRDefault="00872FFB" w:rsidP="00191844">
      <w:pPr>
        <w:pStyle w:val="ListParagraph"/>
        <w:numPr>
          <w:ilvl w:val="0"/>
          <w:numId w:val="2"/>
        </w:numPr>
        <w:ind w:left="360"/>
      </w:pPr>
      <w:proofErr w:type="spellStart"/>
      <w:r w:rsidRPr="00191844">
        <w:rPr>
          <w:b/>
        </w:rPr>
        <w:t>VehType</w:t>
      </w:r>
      <w:proofErr w:type="spellEnd"/>
      <w:r w:rsidR="00B54E59">
        <w:rPr>
          <w:b/>
        </w:rPr>
        <w:t xml:space="preserve"> (Text)</w:t>
      </w:r>
      <w:r w:rsidR="000B344C">
        <w:rPr>
          <w:b/>
        </w:rPr>
        <w:t xml:space="preserve"> - </w:t>
      </w:r>
      <w:r>
        <w:t xml:space="preserve">Text for field </w:t>
      </w:r>
      <w:r w:rsidR="004D1E6C">
        <w:t>6</w:t>
      </w:r>
    </w:p>
    <w:p w:rsidR="00872FFB" w:rsidRDefault="00872FFB" w:rsidP="00856404"/>
    <w:p w:rsidR="00872FFB" w:rsidRDefault="00872FFB" w:rsidP="00191844">
      <w:pPr>
        <w:pStyle w:val="ListParagraph"/>
        <w:numPr>
          <w:ilvl w:val="0"/>
          <w:numId w:val="2"/>
        </w:numPr>
        <w:ind w:left="360"/>
      </w:pPr>
      <w:proofErr w:type="spellStart"/>
      <w:r w:rsidRPr="00191844">
        <w:rPr>
          <w:b/>
        </w:rPr>
        <w:t>VehUse</w:t>
      </w:r>
      <w:proofErr w:type="spellEnd"/>
      <w:r w:rsidR="00944049">
        <w:rPr>
          <w:b/>
        </w:rPr>
        <w:t xml:space="preserve"> (Text)</w:t>
      </w:r>
      <w:r w:rsidR="000B344C">
        <w:rPr>
          <w:b/>
        </w:rPr>
        <w:t xml:space="preserve"> - </w:t>
      </w:r>
      <w:r>
        <w:t xml:space="preserve">Text for field </w:t>
      </w:r>
      <w:r w:rsidR="004D1E6C">
        <w:t>7</w:t>
      </w:r>
    </w:p>
    <w:p w:rsidR="00872FFB" w:rsidRDefault="00872FFB" w:rsidP="00856404"/>
    <w:p w:rsidR="00872FFB" w:rsidRDefault="00944049" w:rsidP="00191844">
      <w:pPr>
        <w:pStyle w:val="ListParagraph"/>
        <w:numPr>
          <w:ilvl w:val="0"/>
          <w:numId w:val="2"/>
        </w:numPr>
        <w:ind w:left="360"/>
      </w:pPr>
      <w:proofErr w:type="spellStart"/>
      <w:r>
        <w:rPr>
          <w:b/>
        </w:rPr>
        <w:t>Event</w:t>
      </w:r>
      <w:r w:rsidR="00872FFB" w:rsidRPr="00191844">
        <w:rPr>
          <w:b/>
        </w:rPr>
        <w:t>Most</w:t>
      </w:r>
      <w:r>
        <w:rPr>
          <w:b/>
        </w:rPr>
        <w:t>Severe</w:t>
      </w:r>
      <w:proofErr w:type="spellEnd"/>
      <w:r>
        <w:rPr>
          <w:b/>
        </w:rPr>
        <w:t xml:space="preserve"> (</w:t>
      </w:r>
      <w:r w:rsidR="00872FFB" w:rsidRPr="00191844">
        <w:rPr>
          <w:b/>
        </w:rPr>
        <w:t>Text</w:t>
      </w:r>
      <w:r>
        <w:rPr>
          <w:b/>
        </w:rPr>
        <w:t>)</w:t>
      </w:r>
      <w:r w:rsidR="000B344C">
        <w:rPr>
          <w:b/>
        </w:rPr>
        <w:t xml:space="preserve"> - </w:t>
      </w:r>
      <w:r w:rsidR="00872FFB">
        <w:t>Text for field 1</w:t>
      </w:r>
      <w:r w:rsidR="004D1E6C">
        <w:t>7</w:t>
      </w:r>
    </w:p>
    <w:p w:rsidR="00872FFB" w:rsidRDefault="00872FFB" w:rsidP="00856404"/>
    <w:p w:rsidR="00872FFB" w:rsidRDefault="00944049" w:rsidP="00191844">
      <w:pPr>
        <w:pStyle w:val="ListParagraph"/>
        <w:numPr>
          <w:ilvl w:val="0"/>
          <w:numId w:val="2"/>
        </w:numPr>
        <w:ind w:left="360"/>
      </w:pPr>
      <w:proofErr w:type="spellStart"/>
      <w:r>
        <w:rPr>
          <w:b/>
        </w:rPr>
        <w:t>Event</w:t>
      </w:r>
      <w:r w:rsidR="00872FFB" w:rsidRPr="00191844">
        <w:rPr>
          <w:b/>
        </w:rPr>
        <w:t>Most</w:t>
      </w:r>
      <w:r>
        <w:rPr>
          <w:b/>
        </w:rPr>
        <w:t>Severe</w:t>
      </w:r>
      <w:r w:rsidR="00872FFB" w:rsidRPr="00191844">
        <w:rPr>
          <w:b/>
        </w:rPr>
        <w:t>Loc</w:t>
      </w:r>
      <w:proofErr w:type="spellEnd"/>
      <w:r w:rsidR="00872FFB" w:rsidRPr="00191844">
        <w:rPr>
          <w:b/>
        </w:rPr>
        <w:t xml:space="preserve"> </w:t>
      </w:r>
      <w:r>
        <w:rPr>
          <w:b/>
        </w:rPr>
        <w:t>(</w:t>
      </w:r>
      <w:r w:rsidR="00872FFB" w:rsidRPr="00191844">
        <w:rPr>
          <w:b/>
        </w:rPr>
        <w:t>Text</w:t>
      </w:r>
      <w:r w:rsidR="00A73784">
        <w:rPr>
          <w:b/>
        </w:rPr>
        <w:t>)</w:t>
      </w:r>
      <w:r w:rsidR="000B344C">
        <w:rPr>
          <w:b/>
        </w:rPr>
        <w:t xml:space="preserve"> - </w:t>
      </w:r>
      <w:r w:rsidR="00872FFB">
        <w:t>Text for field 1</w:t>
      </w:r>
      <w:r w:rsidR="004D1E6C">
        <w:t>8</w:t>
      </w:r>
    </w:p>
    <w:p w:rsidR="00872FFB" w:rsidRDefault="00872FFB" w:rsidP="00856404"/>
    <w:p w:rsidR="00872FFB" w:rsidRDefault="00944049" w:rsidP="00191844">
      <w:pPr>
        <w:pStyle w:val="ListParagraph"/>
        <w:numPr>
          <w:ilvl w:val="0"/>
          <w:numId w:val="2"/>
        </w:numPr>
        <w:ind w:left="360"/>
      </w:pPr>
      <w:r>
        <w:rPr>
          <w:b/>
        </w:rPr>
        <w:t>Crash</w:t>
      </w:r>
      <w:r w:rsidR="00191844" w:rsidRPr="00487EF0">
        <w:rPr>
          <w:b/>
        </w:rPr>
        <w:t xml:space="preserve">Event1 </w:t>
      </w:r>
      <w:r>
        <w:rPr>
          <w:b/>
        </w:rPr>
        <w:t>(</w:t>
      </w:r>
      <w:r w:rsidR="00191844" w:rsidRPr="00487EF0">
        <w:rPr>
          <w:b/>
        </w:rPr>
        <w:t>Text</w:t>
      </w:r>
      <w:r>
        <w:rPr>
          <w:b/>
        </w:rPr>
        <w:t>)</w:t>
      </w:r>
      <w:r w:rsidR="000B344C">
        <w:rPr>
          <w:b/>
        </w:rPr>
        <w:t xml:space="preserve"> - </w:t>
      </w:r>
      <w:r w:rsidR="00191844">
        <w:t xml:space="preserve">Text for field </w:t>
      </w:r>
      <w:r w:rsidR="004D1E6C">
        <w:t>20</w:t>
      </w:r>
    </w:p>
    <w:p w:rsidR="00191844" w:rsidRDefault="00191844" w:rsidP="00856404"/>
    <w:p w:rsidR="00191844" w:rsidRDefault="00944049" w:rsidP="00191844">
      <w:pPr>
        <w:pStyle w:val="ListParagraph"/>
        <w:numPr>
          <w:ilvl w:val="0"/>
          <w:numId w:val="2"/>
        </w:numPr>
        <w:ind w:left="360"/>
      </w:pPr>
      <w:r>
        <w:rPr>
          <w:b/>
        </w:rPr>
        <w:t>Crash</w:t>
      </w:r>
      <w:r w:rsidRPr="00487EF0">
        <w:rPr>
          <w:b/>
        </w:rPr>
        <w:t>Event</w:t>
      </w:r>
      <w:r>
        <w:rPr>
          <w:b/>
        </w:rPr>
        <w:t>2</w:t>
      </w:r>
      <w:r w:rsidRPr="00487EF0">
        <w:rPr>
          <w:b/>
        </w:rPr>
        <w:t xml:space="preserve"> </w:t>
      </w:r>
      <w:r>
        <w:rPr>
          <w:b/>
        </w:rPr>
        <w:t>(</w:t>
      </w:r>
      <w:r w:rsidRPr="00487EF0">
        <w:rPr>
          <w:b/>
        </w:rPr>
        <w:t>Text</w:t>
      </w:r>
      <w:r>
        <w:rPr>
          <w:b/>
        </w:rPr>
        <w:t>)</w:t>
      </w:r>
      <w:r w:rsidR="000B344C">
        <w:rPr>
          <w:b/>
        </w:rPr>
        <w:t xml:space="preserve"> - </w:t>
      </w:r>
      <w:r w:rsidR="00191844">
        <w:t xml:space="preserve">Text for </w:t>
      </w:r>
      <w:r w:rsidR="004D1E6C">
        <w:t>field 21</w:t>
      </w:r>
    </w:p>
    <w:p w:rsidR="00191844" w:rsidRDefault="00191844" w:rsidP="00856404"/>
    <w:p w:rsidR="00191844" w:rsidRDefault="00944049" w:rsidP="00191844">
      <w:pPr>
        <w:pStyle w:val="ListParagraph"/>
        <w:numPr>
          <w:ilvl w:val="0"/>
          <w:numId w:val="2"/>
        </w:numPr>
        <w:ind w:left="360"/>
      </w:pPr>
      <w:r>
        <w:rPr>
          <w:b/>
        </w:rPr>
        <w:t>Crash</w:t>
      </w:r>
      <w:r w:rsidRPr="00487EF0">
        <w:rPr>
          <w:b/>
        </w:rPr>
        <w:t>Event</w:t>
      </w:r>
      <w:r>
        <w:rPr>
          <w:b/>
        </w:rPr>
        <w:t>3</w:t>
      </w:r>
      <w:r w:rsidRPr="00487EF0">
        <w:rPr>
          <w:b/>
        </w:rPr>
        <w:t xml:space="preserve"> </w:t>
      </w:r>
      <w:r>
        <w:rPr>
          <w:b/>
        </w:rPr>
        <w:t>(</w:t>
      </w:r>
      <w:r w:rsidRPr="00487EF0">
        <w:rPr>
          <w:b/>
        </w:rPr>
        <w:t>Text</w:t>
      </w:r>
      <w:r>
        <w:rPr>
          <w:b/>
        </w:rPr>
        <w:t>)</w:t>
      </w:r>
      <w:r w:rsidR="000B344C">
        <w:rPr>
          <w:b/>
        </w:rPr>
        <w:t xml:space="preserve"> - </w:t>
      </w:r>
      <w:r w:rsidR="004D1E6C">
        <w:t>Text for field 22</w:t>
      </w:r>
    </w:p>
    <w:p w:rsidR="00191844" w:rsidRDefault="00191844" w:rsidP="00856404"/>
    <w:p w:rsidR="00191844" w:rsidRDefault="00191844" w:rsidP="00191844">
      <w:pPr>
        <w:pStyle w:val="ListParagraph"/>
        <w:numPr>
          <w:ilvl w:val="0"/>
          <w:numId w:val="2"/>
        </w:numPr>
        <w:ind w:left="360"/>
      </w:pPr>
      <w:r w:rsidRPr="00487EF0">
        <w:rPr>
          <w:b/>
        </w:rPr>
        <w:t>Event1Loc</w:t>
      </w:r>
      <w:r w:rsidR="00944049">
        <w:rPr>
          <w:b/>
        </w:rPr>
        <w:t xml:space="preserve"> (</w:t>
      </w:r>
      <w:r w:rsidRPr="00487EF0">
        <w:rPr>
          <w:b/>
        </w:rPr>
        <w:t>Text</w:t>
      </w:r>
      <w:r w:rsidR="00944049">
        <w:rPr>
          <w:b/>
        </w:rPr>
        <w:t>)</w:t>
      </w:r>
      <w:r w:rsidR="000B344C">
        <w:rPr>
          <w:b/>
        </w:rPr>
        <w:t xml:space="preserve"> - </w:t>
      </w:r>
      <w:r w:rsidR="004D1E6C">
        <w:t>Text for field 23</w:t>
      </w:r>
    </w:p>
    <w:p w:rsidR="00191844" w:rsidRDefault="00191844" w:rsidP="00856404"/>
    <w:p w:rsidR="00191844" w:rsidRDefault="00191844" w:rsidP="00191844">
      <w:pPr>
        <w:pStyle w:val="ListParagraph"/>
        <w:numPr>
          <w:ilvl w:val="0"/>
          <w:numId w:val="2"/>
        </w:numPr>
        <w:ind w:left="360"/>
      </w:pPr>
      <w:r w:rsidRPr="00487EF0">
        <w:rPr>
          <w:b/>
        </w:rPr>
        <w:t xml:space="preserve">Event2Loc </w:t>
      </w:r>
      <w:r w:rsidR="00944049">
        <w:rPr>
          <w:b/>
        </w:rPr>
        <w:t>(</w:t>
      </w:r>
      <w:r w:rsidRPr="00487EF0">
        <w:rPr>
          <w:b/>
        </w:rPr>
        <w:t>Text</w:t>
      </w:r>
      <w:r w:rsidR="00A73784">
        <w:rPr>
          <w:b/>
        </w:rPr>
        <w:t>)</w:t>
      </w:r>
      <w:r w:rsidR="000B344C">
        <w:rPr>
          <w:b/>
        </w:rPr>
        <w:t xml:space="preserve"> - </w:t>
      </w:r>
      <w:r w:rsidR="004D1E6C">
        <w:t>Text for field 24</w:t>
      </w:r>
    </w:p>
    <w:p w:rsidR="00191844" w:rsidRDefault="00191844" w:rsidP="00856404"/>
    <w:p w:rsidR="00191844" w:rsidRDefault="00191844" w:rsidP="00191844">
      <w:pPr>
        <w:pStyle w:val="ListParagraph"/>
        <w:numPr>
          <w:ilvl w:val="0"/>
          <w:numId w:val="2"/>
        </w:numPr>
        <w:ind w:left="360"/>
      </w:pPr>
      <w:r w:rsidRPr="00487EF0">
        <w:rPr>
          <w:b/>
        </w:rPr>
        <w:lastRenderedPageBreak/>
        <w:t xml:space="preserve">Event3Loc </w:t>
      </w:r>
      <w:r w:rsidR="00944049">
        <w:rPr>
          <w:b/>
        </w:rPr>
        <w:t>(</w:t>
      </w:r>
      <w:r w:rsidRPr="00487EF0">
        <w:rPr>
          <w:b/>
        </w:rPr>
        <w:t>Text</w:t>
      </w:r>
      <w:r w:rsidR="00944049">
        <w:rPr>
          <w:b/>
        </w:rPr>
        <w:t>)</w:t>
      </w:r>
      <w:r w:rsidR="000B344C">
        <w:rPr>
          <w:b/>
        </w:rPr>
        <w:t xml:space="preserve"> - </w:t>
      </w:r>
      <w:r w:rsidR="004D1E6C">
        <w:t>Text for field 25</w:t>
      </w:r>
    </w:p>
    <w:p w:rsidR="00191844" w:rsidRDefault="00191844" w:rsidP="00856404"/>
    <w:p w:rsidR="00191844" w:rsidRDefault="00191844" w:rsidP="00191844">
      <w:pPr>
        <w:pStyle w:val="ListParagraph"/>
        <w:numPr>
          <w:ilvl w:val="0"/>
          <w:numId w:val="2"/>
        </w:numPr>
        <w:ind w:left="360"/>
      </w:pPr>
      <w:proofErr w:type="spellStart"/>
      <w:r w:rsidRPr="00487EF0">
        <w:rPr>
          <w:b/>
        </w:rPr>
        <w:t>VehYear</w:t>
      </w:r>
      <w:proofErr w:type="spellEnd"/>
      <w:r w:rsidRPr="00487EF0">
        <w:rPr>
          <w:b/>
        </w:rPr>
        <w:t xml:space="preserve"> (</w:t>
      </w:r>
      <w:r w:rsidR="00944049">
        <w:rPr>
          <w:b/>
        </w:rPr>
        <w:t>Text</w:t>
      </w:r>
      <w:r w:rsidRPr="00487EF0">
        <w:rPr>
          <w:b/>
        </w:rPr>
        <w:t>)</w:t>
      </w:r>
      <w:r w:rsidR="000B344C">
        <w:rPr>
          <w:b/>
        </w:rPr>
        <w:t xml:space="preserve"> - </w:t>
      </w:r>
      <w:r>
        <w:t>Four digit year for Vehicle Model</w:t>
      </w:r>
    </w:p>
    <w:p w:rsidR="00191844" w:rsidRDefault="00191844" w:rsidP="00856404"/>
    <w:p w:rsidR="00191844" w:rsidRDefault="00191844" w:rsidP="00191844">
      <w:pPr>
        <w:pStyle w:val="ListParagraph"/>
        <w:numPr>
          <w:ilvl w:val="0"/>
          <w:numId w:val="2"/>
        </w:numPr>
        <w:ind w:left="360"/>
      </w:pPr>
      <w:proofErr w:type="spellStart"/>
      <w:r w:rsidRPr="00487EF0">
        <w:rPr>
          <w:b/>
        </w:rPr>
        <w:t>VehMake</w:t>
      </w:r>
      <w:proofErr w:type="spellEnd"/>
      <w:r w:rsidRPr="00487EF0">
        <w:rPr>
          <w:b/>
        </w:rPr>
        <w:t xml:space="preserve"> (</w:t>
      </w:r>
      <w:r w:rsidR="00944049">
        <w:rPr>
          <w:b/>
        </w:rPr>
        <w:t>Text</w:t>
      </w:r>
      <w:r w:rsidRPr="00487EF0">
        <w:rPr>
          <w:b/>
        </w:rPr>
        <w:t>)</w:t>
      </w:r>
      <w:r w:rsidR="000B344C">
        <w:rPr>
          <w:b/>
        </w:rPr>
        <w:t xml:space="preserve"> - </w:t>
      </w:r>
      <w:r>
        <w:t>Text for Vehicle Make</w:t>
      </w:r>
    </w:p>
    <w:p w:rsidR="00191844" w:rsidRDefault="00191844" w:rsidP="00856404"/>
    <w:p w:rsidR="00191844" w:rsidRDefault="00191844" w:rsidP="00191844">
      <w:pPr>
        <w:pStyle w:val="ListParagraph"/>
        <w:numPr>
          <w:ilvl w:val="0"/>
          <w:numId w:val="2"/>
        </w:numPr>
        <w:ind w:left="360"/>
      </w:pPr>
      <w:proofErr w:type="spellStart"/>
      <w:r w:rsidRPr="00487EF0">
        <w:rPr>
          <w:b/>
        </w:rPr>
        <w:t>VehModel</w:t>
      </w:r>
      <w:proofErr w:type="spellEnd"/>
      <w:r w:rsidRPr="00487EF0">
        <w:rPr>
          <w:b/>
        </w:rPr>
        <w:t xml:space="preserve"> (</w:t>
      </w:r>
      <w:r w:rsidR="00944049">
        <w:rPr>
          <w:b/>
        </w:rPr>
        <w:t>Text</w:t>
      </w:r>
      <w:r w:rsidRPr="00487EF0">
        <w:rPr>
          <w:b/>
        </w:rPr>
        <w:t>)</w:t>
      </w:r>
      <w:r w:rsidR="000B344C">
        <w:rPr>
          <w:b/>
        </w:rPr>
        <w:t xml:space="preserve"> - </w:t>
      </w:r>
      <w:r>
        <w:t>Text for Vehicle Model</w:t>
      </w:r>
    </w:p>
    <w:p w:rsidR="00856404" w:rsidRDefault="00856404" w:rsidP="00856404"/>
    <w:p w:rsidR="00200A4D" w:rsidRDefault="00200A4D" w:rsidP="00200A4D">
      <w:pPr>
        <w:pStyle w:val="ListParagraph"/>
        <w:numPr>
          <w:ilvl w:val="0"/>
          <w:numId w:val="2"/>
        </w:numPr>
        <w:ind w:left="360"/>
      </w:pPr>
      <w:proofErr w:type="spellStart"/>
      <w:r w:rsidRPr="00200A4D">
        <w:rPr>
          <w:b/>
        </w:rPr>
        <w:t>Exceed</w:t>
      </w:r>
      <w:r w:rsidR="00944049">
        <w:rPr>
          <w:b/>
        </w:rPr>
        <w:t>ing</w:t>
      </w:r>
      <w:r w:rsidRPr="00200A4D">
        <w:rPr>
          <w:b/>
        </w:rPr>
        <w:t>SpeedLimit</w:t>
      </w:r>
      <w:proofErr w:type="spellEnd"/>
      <w:r w:rsidRPr="00200A4D">
        <w:rPr>
          <w:b/>
        </w:rPr>
        <w:t xml:space="preserve"> </w:t>
      </w:r>
      <w:r w:rsidR="00944049">
        <w:rPr>
          <w:b/>
        </w:rPr>
        <w:t>(Text)</w:t>
      </w:r>
      <w:r w:rsidR="000B344C">
        <w:rPr>
          <w:b/>
        </w:rPr>
        <w:t xml:space="preserve"> - </w:t>
      </w:r>
      <w:r>
        <w:t xml:space="preserve">Vehicle did/did not exceed speed limit.    </w:t>
      </w:r>
      <w:r w:rsidRPr="00200A4D">
        <w:rPr>
          <w:b/>
        </w:rPr>
        <w:t>Added 2013</w:t>
      </w:r>
    </w:p>
    <w:p w:rsidR="00200A4D" w:rsidRDefault="00200A4D" w:rsidP="00856404"/>
    <w:p w:rsidR="00200A4D" w:rsidRDefault="00CC3A29" w:rsidP="00200A4D">
      <w:pPr>
        <w:ind w:left="432"/>
      </w:pPr>
      <w:r>
        <w:t>Y/N</w:t>
      </w:r>
    </w:p>
    <w:p w:rsidR="00200A4D" w:rsidRDefault="00200A4D" w:rsidP="00200A4D"/>
    <w:p w:rsidR="00200A4D" w:rsidRDefault="00200A4D" w:rsidP="00200A4D">
      <w:pPr>
        <w:ind w:left="432" w:hanging="432"/>
        <w:rPr>
          <w:b/>
        </w:rPr>
      </w:pPr>
      <w:r>
        <w:rPr>
          <w:b/>
        </w:rPr>
        <w:t>Notes:</w:t>
      </w:r>
    </w:p>
    <w:p w:rsidR="00200A4D" w:rsidRDefault="00200A4D" w:rsidP="00200A4D">
      <w:pPr>
        <w:ind w:left="432" w:hanging="432"/>
        <w:rPr>
          <w:b/>
        </w:rPr>
      </w:pPr>
    </w:p>
    <w:p w:rsidR="00200A4D" w:rsidRDefault="00200A4D" w:rsidP="004D2A1C">
      <w:pPr>
        <w:pStyle w:val="ListParagraph"/>
        <w:numPr>
          <w:ilvl w:val="0"/>
          <w:numId w:val="4"/>
        </w:numPr>
      </w:pPr>
      <w:r w:rsidRPr="004D2A1C">
        <w:rPr>
          <w:b/>
        </w:rPr>
        <w:t>Added “Year”</w:t>
      </w:r>
      <w:r w:rsidR="000B344C">
        <w:rPr>
          <w:b/>
        </w:rPr>
        <w:t xml:space="preserve"> - </w:t>
      </w:r>
      <w:r>
        <w:t>Field/Attribute was added for that year and will not contain data for years prior.</w:t>
      </w:r>
    </w:p>
    <w:p w:rsidR="00200A4D" w:rsidRDefault="00200A4D" w:rsidP="00200A4D">
      <w:pPr>
        <w:ind w:left="432" w:hanging="432"/>
      </w:pPr>
    </w:p>
    <w:p w:rsidR="00200A4D" w:rsidRDefault="00200A4D" w:rsidP="004D2A1C">
      <w:pPr>
        <w:pStyle w:val="ListParagraph"/>
        <w:numPr>
          <w:ilvl w:val="0"/>
          <w:numId w:val="4"/>
        </w:numPr>
      </w:pPr>
      <w:r w:rsidRPr="004D2A1C">
        <w:rPr>
          <w:b/>
        </w:rPr>
        <w:t>Removed “Year”</w:t>
      </w:r>
      <w:r w:rsidR="004D1E6C">
        <w:rPr>
          <w:b/>
        </w:rPr>
        <w:t xml:space="preserve"> - </w:t>
      </w:r>
      <w:r>
        <w:t>Field/Attribute was removed for that year and will not contain data from that year forward.</w:t>
      </w:r>
    </w:p>
    <w:p w:rsidR="00200A4D" w:rsidRDefault="00200A4D" w:rsidP="00200A4D"/>
    <w:p w:rsidR="004D2A1C" w:rsidRDefault="004D2A1C" w:rsidP="004D2A1C">
      <w:pPr>
        <w:pStyle w:val="ListParagraph"/>
        <w:numPr>
          <w:ilvl w:val="0"/>
          <w:numId w:val="4"/>
        </w:numPr>
      </w:pPr>
      <w:proofErr w:type="spellStart"/>
      <w:r>
        <w:t>Pedalcyclist</w:t>
      </w:r>
      <w:proofErr w:type="spellEnd"/>
      <w:r>
        <w:t xml:space="preserve"> = bicyclist</w:t>
      </w:r>
    </w:p>
    <w:p w:rsidR="00786832" w:rsidRDefault="00786832" w:rsidP="00786832">
      <w:pPr>
        <w:pStyle w:val="ListParagraph"/>
      </w:pPr>
    </w:p>
    <w:p w:rsidR="00786832" w:rsidRPr="00786832" w:rsidRDefault="00786832" w:rsidP="00786832">
      <w:pPr>
        <w:pStyle w:val="ListParagraph"/>
        <w:numPr>
          <w:ilvl w:val="0"/>
          <w:numId w:val="4"/>
        </w:numPr>
        <w:autoSpaceDE w:val="0"/>
        <w:autoSpaceDN w:val="0"/>
        <w:adjustRightInd w:val="0"/>
        <w:ind w:right="720" w:hanging="270"/>
        <w:jc w:val="both"/>
        <w:rPr>
          <w:rFonts w:cs="Arial"/>
          <w:szCs w:val="22"/>
        </w:rPr>
      </w:pPr>
      <w:r w:rsidRPr="00786832">
        <w:rPr>
          <w:rFonts w:cs="Arial"/>
          <w:bCs/>
          <w:szCs w:val="22"/>
        </w:rPr>
        <w:t xml:space="preserve">Autocycle = </w:t>
      </w:r>
      <w:r w:rsidRPr="00786832">
        <w:rPr>
          <w:rFonts w:cs="Arial"/>
          <w:szCs w:val="22"/>
        </w:rPr>
        <w:t xml:space="preserve">Public Act 98-0777, effective 1-1-15, established a new category of motor vehicle in Illinois, the “Autocycle.”   An autocycle is defined as:  “A 3-wheel motor vehicle that has a steering wheel and seating that does not require the operator to straddle or sit astride it.”  The Polaris Slingshot qualifies as an “autocycle.”  </w:t>
      </w:r>
    </w:p>
    <w:p w:rsidR="00786832" w:rsidRDefault="00786832" w:rsidP="00786832">
      <w:pPr>
        <w:pStyle w:val="ListParagraph"/>
        <w:numPr>
          <w:ilvl w:val="0"/>
          <w:numId w:val="4"/>
        </w:numPr>
        <w:ind w:hanging="270"/>
      </w:pPr>
    </w:p>
    <w:sectPr w:rsidR="00786832" w:rsidSect="00537438">
      <w:footerReference w:type="even" r:id="rId7"/>
      <w:footerReference w:type="default" r:id="rId8"/>
      <w:footerReference w:type="first" r:id="rId9"/>
      <w:pgSz w:w="12240" w:h="15840" w:code="1"/>
      <w:pgMar w:top="720" w:right="720" w:bottom="720" w:left="1008" w:header="720"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FFC" w:rsidRDefault="00935FFC">
      <w:r>
        <w:separator/>
      </w:r>
    </w:p>
  </w:endnote>
  <w:endnote w:type="continuationSeparator" w:id="0">
    <w:p w:rsidR="00935FFC" w:rsidRDefault="0093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FFC" w:rsidRDefault="00935FFC" w:rsidP="001968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5FFC" w:rsidRDefault="00935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FFC" w:rsidRPr="002D0318" w:rsidRDefault="00935FFC" w:rsidP="00053398">
    <w:pPr>
      <w:pStyle w:val="Footer"/>
      <w:framePr w:wrap="around" w:vAnchor="text" w:hAnchor="margin" w:xAlign="center" w:y="1"/>
      <w:jc w:val="center"/>
      <w:rPr>
        <w:rStyle w:val="PageNumber"/>
        <w:sz w:val="18"/>
        <w:szCs w:val="18"/>
      </w:rPr>
    </w:pPr>
    <w:r w:rsidRPr="002D0318">
      <w:rPr>
        <w:rStyle w:val="PageNumber"/>
        <w:sz w:val="18"/>
        <w:szCs w:val="18"/>
      </w:rPr>
      <w:fldChar w:fldCharType="begin"/>
    </w:r>
    <w:r w:rsidRPr="002D0318">
      <w:rPr>
        <w:rStyle w:val="PageNumber"/>
        <w:sz w:val="18"/>
        <w:szCs w:val="18"/>
      </w:rPr>
      <w:instrText xml:space="preserve">PAGE  </w:instrText>
    </w:r>
    <w:r w:rsidRPr="002D0318">
      <w:rPr>
        <w:rStyle w:val="PageNumber"/>
        <w:sz w:val="18"/>
        <w:szCs w:val="18"/>
      </w:rPr>
      <w:fldChar w:fldCharType="separate"/>
    </w:r>
    <w:r>
      <w:rPr>
        <w:rStyle w:val="PageNumber"/>
        <w:noProof/>
        <w:sz w:val="18"/>
        <w:szCs w:val="18"/>
      </w:rPr>
      <w:t>6</w:t>
    </w:r>
    <w:r w:rsidRPr="002D0318">
      <w:rPr>
        <w:rStyle w:val="PageNumber"/>
        <w:sz w:val="18"/>
        <w:szCs w:val="18"/>
      </w:rPr>
      <w:fldChar w:fldCharType="end"/>
    </w:r>
  </w:p>
  <w:p w:rsidR="00935FFC" w:rsidRPr="004E2140" w:rsidRDefault="00935FFC" w:rsidP="002D0318">
    <w:pPr>
      <w:pStyle w:val="Footer"/>
      <w:ind w:left="-216" w:right="360"/>
      <w:rPr>
        <w:sz w:val="16"/>
      </w:rPr>
    </w:pPr>
    <w:r>
      <w:rPr>
        <w:sz w:val="16"/>
      </w:rPr>
      <w:t xml:space="preserve">Crash Information Section, </w:t>
    </w:r>
    <w:r w:rsidR="00844088">
      <w:rPr>
        <w:sz w:val="16"/>
      </w:rPr>
      <w:t>Bureau of Data Collection</w:t>
    </w:r>
    <w:r w:rsidRPr="004E2140">
      <w:rPr>
        <w:sz w:val="16"/>
      </w:rPr>
      <w:tab/>
    </w:r>
    <w:r w:rsidRPr="004E2140">
      <w:rPr>
        <w:sz w:val="16"/>
      </w:rPr>
      <w:tab/>
    </w:r>
    <w:r>
      <w:rPr>
        <w:sz w:val="16"/>
      </w:rPr>
      <w:ptab w:relativeTo="margin" w:alignment="right" w:leader="none"/>
    </w:r>
    <w:r w:rsidRPr="004E2140">
      <w:rPr>
        <w:sz w:val="16"/>
      </w:rPr>
      <w:t xml:space="preserve">Updated </w:t>
    </w:r>
    <w:r>
      <w:rPr>
        <w:sz w:val="16"/>
      </w:rPr>
      <w:t xml:space="preserve"> </w:t>
    </w:r>
    <w:r w:rsidR="00844088">
      <w:rPr>
        <w:sz w:val="16"/>
      </w:rPr>
      <w:t>May 2017</w:t>
    </w:r>
  </w:p>
  <w:p w:rsidR="00935FFC" w:rsidRDefault="00935FFC" w:rsidP="002D0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FFC" w:rsidRDefault="00935FFC" w:rsidP="002D0318">
    <w:pPr>
      <w:pStyle w:val="Footer"/>
      <w:rPr>
        <w:sz w:val="16"/>
      </w:rPr>
    </w:pPr>
  </w:p>
  <w:p w:rsidR="00935FFC" w:rsidRPr="004E2140" w:rsidRDefault="00935FFC" w:rsidP="002D0318">
    <w:pPr>
      <w:pStyle w:val="Footer"/>
      <w:rPr>
        <w:sz w:val="16"/>
      </w:rPr>
    </w:pPr>
    <w:r>
      <w:rPr>
        <w:sz w:val="16"/>
      </w:rPr>
      <w:t xml:space="preserve">Crash Information Section, </w:t>
    </w:r>
    <w:r w:rsidR="00844088">
      <w:rPr>
        <w:sz w:val="16"/>
      </w:rPr>
      <w:t>Bureau of Data Collection</w:t>
    </w:r>
    <w:r w:rsidRPr="004E2140">
      <w:rPr>
        <w:sz w:val="16"/>
      </w:rPr>
      <w:tab/>
    </w:r>
    <w:r w:rsidRPr="004E2140">
      <w:rPr>
        <w:sz w:val="16"/>
      </w:rPr>
      <w:tab/>
    </w:r>
    <w:r>
      <w:rPr>
        <w:sz w:val="16"/>
      </w:rPr>
      <w:ptab w:relativeTo="margin" w:alignment="right" w:leader="none"/>
    </w:r>
    <w:r w:rsidRPr="004E2140">
      <w:rPr>
        <w:sz w:val="16"/>
      </w:rPr>
      <w:t xml:space="preserve">Updated </w:t>
    </w:r>
    <w:r>
      <w:rPr>
        <w:sz w:val="16"/>
      </w:rPr>
      <w:t xml:space="preserve"> </w:t>
    </w:r>
    <w:r w:rsidR="00844088">
      <w:rPr>
        <w:sz w:val="16"/>
      </w:rPr>
      <w:t>May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FFC" w:rsidRDefault="00935FFC">
      <w:r>
        <w:separator/>
      </w:r>
    </w:p>
  </w:footnote>
  <w:footnote w:type="continuationSeparator" w:id="0">
    <w:p w:rsidR="00935FFC" w:rsidRDefault="00935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4F0"/>
    <w:multiLevelType w:val="hybridMultilevel"/>
    <w:tmpl w:val="76B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187F"/>
    <w:multiLevelType w:val="hybridMultilevel"/>
    <w:tmpl w:val="431C09BC"/>
    <w:lvl w:ilvl="0" w:tplc="A2A898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07340"/>
    <w:multiLevelType w:val="hybridMultilevel"/>
    <w:tmpl w:val="47C2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D75F1"/>
    <w:multiLevelType w:val="hybridMultilevel"/>
    <w:tmpl w:val="E85246AC"/>
    <w:lvl w:ilvl="0" w:tplc="A2A898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41296"/>
    <w:multiLevelType w:val="hybridMultilevel"/>
    <w:tmpl w:val="FB44025C"/>
    <w:lvl w:ilvl="0" w:tplc="0A0602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33D61"/>
    <w:multiLevelType w:val="hybridMultilevel"/>
    <w:tmpl w:val="F0F44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0"/>
    <w:rsid w:val="00022A00"/>
    <w:rsid w:val="00036D0B"/>
    <w:rsid w:val="00045B52"/>
    <w:rsid w:val="00053398"/>
    <w:rsid w:val="00065216"/>
    <w:rsid w:val="00072CE2"/>
    <w:rsid w:val="00075D3E"/>
    <w:rsid w:val="000902E9"/>
    <w:rsid w:val="000B344C"/>
    <w:rsid w:val="000C0B2A"/>
    <w:rsid w:val="000C11E3"/>
    <w:rsid w:val="000F6B52"/>
    <w:rsid w:val="001030A5"/>
    <w:rsid w:val="001067D2"/>
    <w:rsid w:val="001212D9"/>
    <w:rsid w:val="00164450"/>
    <w:rsid w:val="0017250E"/>
    <w:rsid w:val="00173F74"/>
    <w:rsid w:val="00191844"/>
    <w:rsid w:val="0019686B"/>
    <w:rsid w:val="001973C4"/>
    <w:rsid w:val="001B2A5D"/>
    <w:rsid w:val="001B41B1"/>
    <w:rsid w:val="001D1779"/>
    <w:rsid w:val="001D5B60"/>
    <w:rsid w:val="00200A4D"/>
    <w:rsid w:val="002329A3"/>
    <w:rsid w:val="00294DD4"/>
    <w:rsid w:val="002D0318"/>
    <w:rsid w:val="00301205"/>
    <w:rsid w:val="00320D36"/>
    <w:rsid w:val="00322F5C"/>
    <w:rsid w:val="00342B65"/>
    <w:rsid w:val="00346C8E"/>
    <w:rsid w:val="00366D9B"/>
    <w:rsid w:val="00380882"/>
    <w:rsid w:val="00382E1D"/>
    <w:rsid w:val="003A29E4"/>
    <w:rsid w:val="003A6D1D"/>
    <w:rsid w:val="003A723C"/>
    <w:rsid w:val="003C098E"/>
    <w:rsid w:val="003F7FCF"/>
    <w:rsid w:val="00474651"/>
    <w:rsid w:val="00475B46"/>
    <w:rsid w:val="00487EF0"/>
    <w:rsid w:val="004974CD"/>
    <w:rsid w:val="004A491F"/>
    <w:rsid w:val="004B7519"/>
    <w:rsid w:val="004C05F8"/>
    <w:rsid w:val="004D1E6C"/>
    <w:rsid w:val="004D2A1C"/>
    <w:rsid w:val="00537438"/>
    <w:rsid w:val="00577C5E"/>
    <w:rsid w:val="00593136"/>
    <w:rsid w:val="005A1C90"/>
    <w:rsid w:val="005A347F"/>
    <w:rsid w:val="005C75AA"/>
    <w:rsid w:val="005F118F"/>
    <w:rsid w:val="00631EEC"/>
    <w:rsid w:val="006365A1"/>
    <w:rsid w:val="00664F5F"/>
    <w:rsid w:val="0067032F"/>
    <w:rsid w:val="00672F53"/>
    <w:rsid w:val="00672F63"/>
    <w:rsid w:val="006864A4"/>
    <w:rsid w:val="006F31F6"/>
    <w:rsid w:val="006F38F0"/>
    <w:rsid w:val="00711E43"/>
    <w:rsid w:val="00712094"/>
    <w:rsid w:val="00742B4D"/>
    <w:rsid w:val="00786832"/>
    <w:rsid w:val="007D0417"/>
    <w:rsid w:val="007D406C"/>
    <w:rsid w:val="007D6AA0"/>
    <w:rsid w:val="007E4EFE"/>
    <w:rsid w:val="007E75F9"/>
    <w:rsid w:val="007F692C"/>
    <w:rsid w:val="007F702D"/>
    <w:rsid w:val="007F7556"/>
    <w:rsid w:val="00810AB1"/>
    <w:rsid w:val="0081533A"/>
    <w:rsid w:val="00815D86"/>
    <w:rsid w:val="00816B46"/>
    <w:rsid w:val="00844088"/>
    <w:rsid w:val="008459EF"/>
    <w:rsid w:val="00856404"/>
    <w:rsid w:val="008659A4"/>
    <w:rsid w:val="00866000"/>
    <w:rsid w:val="00872FFB"/>
    <w:rsid w:val="00895594"/>
    <w:rsid w:val="008C0678"/>
    <w:rsid w:val="008C418F"/>
    <w:rsid w:val="008D1408"/>
    <w:rsid w:val="00926818"/>
    <w:rsid w:val="00926E5C"/>
    <w:rsid w:val="00934FBB"/>
    <w:rsid w:val="00935FFC"/>
    <w:rsid w:val="00944049"/>
    <w:rsid w:val="0094550D"/>
    <w:rsid w:val="009643D4"/>
    <w:rsid w:val="00983FAE"/>
    <w:rsid w:val="00997CF9"/>
    <w:rsid w:val="009D3546"/>
    <w:rsid w:val="00A3001E"/>
    <w:rsid w:val="00A3271B"/>
    <w:rsid w:val="00A359A0"/>
    <w:rsid w:val="00A73784"/>
    <w:rsid w:val="00A921E3"/>
    <w:rsid w:val="00A93FCA"/>
    <w:rsid w:val="00AB6D38"/>
    <w:rsid w:val="00AC4EC3"/>
    <w:rsid w:val="00AD3740"/>
    <w:rsid w:val="00AD52D8"/>
    <w:rsid w:val="00AE6130"/>
    <w:rsid w:val="00AE6166"/>
    <w:rsid w:val="00B2796C"/>
    <w:rsid w:val="00B36A51"/>
    <w:rsid w:val="00B54E59"/>
    <w:rsid w:val="00B5742D"/>
    <w:rsid w:val="00B624DC"/>
    <w:rsid w:val="00B77EAC"/>
    <w:rsid w:val="00B95080"/>
    <w:rsid w:val="00BA089E"/>
    <w:rsid w:val="00BB1CBA"/>
    <w:rsid w:val="00BC1259"/>
    <w:rsid w:val="00C13788"/>
    <w:rsid w:val="00C34E39"/>
    <w:rsid w:val="00C46524"/>
    <w:rsid w:val="00C64C32"/>
    <w:rsid w:val="00CC3A29"/>
    <w:rsid w:val="00CD153C"/>
    <w:rsid w:val="00CD3797"/>
    <w:rsid w:val="00CD771F"/>
    <w:rsid w:val="00CE3644"/>
    <w:rsid w:val="00D06E8E"/>
    <w:rsid w:val="00D20402"/>
    <w:rsid w:val="00D24197"/>
    <w:rsid w:val="00D439CA"/>
    <w:rsid w:val="00D51F41"/>
    <w:rsid w:val="00D57AD1"/>
    <w:rsid w:val="00DA0780"/>
    <w:rsid w:val="00DB4435"/>
    <w:rsid w:val="00DD6D85"/>
    <w:rsid w:val="00DE1F44"/>
    <w:rsid w:val="00E2034C"/>
    <w:rsid w:val="00E2494E"/>
    <w:rsid w:val="00E277D3"/>
    <w:rsid w:val="00E35B2E"/>
    <w:rsid w:val="00E362F1"/>
    <w:rsid w:val="00E43B3B"/>
    <w:rsid w:val="00E63EE5"/>
    <w:rsid w:val="00EC2276"/>
    <w:rsid w:val="00EC3525"/>
    <w:rsid w:val="00EE2BBE"/>
    <w:rsid w:val="00F107DE"/>
    <w:rsid w:val="00F10A91"/>
    <w:rsid w:val="00F142CA"/>
    <w:rsid w:val="00F23B77"/>
    <w:rsid w:val="00F85C51"/>
    <w:rsid w:val="00FC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677C06DB-35DC-4069-BCFA-CDA85AD4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4450"/>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3546"/>
    <w:pPr>
      <w:tabs>
        <w:tab w:val="center" w:pos="4320"/>
        <w:tab w:val="right" w:pos="8640"/>
      </w:tabs>
    </w:pPr>
  </w:style>
  <w:style w:type="character" w:styleId="PageNumber">
    <w:name w:val="page number"/>
    <w:basedOn w:val="DefaultParagraphFont"/>
    <w:rsid w:val="009D3546"/>
  </w:style>
  <w:style w:type="table" w:styleId="TableGrid">
    <w:name w:val="Table Grid"/>
    <w:basedOn w:val="TableNormal"/>
    <w:rsid w:val="007D04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2D0318"/>
    <w:pPr>
      <w:tabs>
        <w:tab w:val="center" w:pos="4680"/>
        <w:tab w:val="right" w:pos="9360"/>
      </w:tabs>
    </w:pPr>
  </w:style>
  <w:style w:type="character" w:customStyle="1" w:styleId="HeaderChar">
    <w:name w:val="Header Char"/>
    <w:basedOn w:val="DefaultParagraphFont"/>
    <w:link w:val="Header"/>
    <w:rsid w:val="002D0318"/>
    <w:rPr>
      <w:rFonts w:ascii="Arial" w:hAnsi="Arial"/>
      <w:sz w:val="22"/>
    </w:rPr>
  </w:style>
  <w:style w:type="paragraph" w:styleId="BalloonText">
    <w:name w:val="Balloon Text"/>
    <w:basedOn w:val="Normal"/>
    <w:link w:val="BalloonTextChar"/>
    <w:rsid w:val="002D0318"/>
    <w:rPr>
      <w:rFonts w:ascii="Tahoma" w:hAnsi="Tahoma" w:cs="Tahoma"/>
      <w:sz w:val="16"/>
      <w:szCs w:val="16"/>
    </w:rPr>
  </w:style>
  <w:style w:type="character" w:customStyle="1" w:styleId="BalloonTextChar">
    <w:name w:val="Balloon Text Char"/>
    <w:basedOn w:val="DefaultParagraphFont"/>
    <w:link w:val="BalloonText"/>
    <w:rsid w:val="002D0318"/>
    <w:rPr>
      <w:rFonts w:ascii="Tahoma" w:hAnsi="Tahoma" w:cs="Tahoma"/>
      <w:sz w:val="16"/>
      <w:szCs w:val="16"/>
    </w:rPr>
  </w:style>
  <w:style w:type="paragraph" w:styleId="ListParagraph">
    <w:name w:val="List Paragraph"/>
    <w:basedOn w:val="Normal"/>
    <w:uiPriority w:val="34"/>
    <w:qFormat/>
    <w:rsid w:val="00342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0DA8E82CD74849979364F2421ED304" ma:contentTypeVersion="2" ma:contentTypeDescription="Create a new document." ma:contentTypeScope="" ma:versionID="9af44504bb222c08a51e09eaf21123d5">
  <xsd:schema xmlns:xsd="http://www.w3.org/2001/XMLSchema" xmlns:xs="http://www.w3.org/2001/XMLSchema" xmlns:p="http://schemas.microsoft.com/office/2006/metadata/properties" xmlns:ns2="9c495666-b853-41d5-894e-0306cf6ed458" targetNamespace="http://schemas.microsoft.com/office/2006/metadata/properties" ma:root="true" ma:fieldsID="1ab764c7a44516e4ed0da8ebbfa33e84" ns2:_="">
    <xsd:import namespace="9c495666-b853-41d5-894e-0306cf6ed4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95666-b853-41d5-894e-0306cf6ed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D576B-1AAD-407E-874C-AC58A35CEEE7}"/>
</file>

<file path=customXml/itemProps2.xml><?xml version="1.0" encoding="utf-8"?>
<ds:datastoreItem xmlns:ds="http://schemas.openxmlformats.org/officeDocument/2006/customXml" ds:itemID="{8EED1E08-A911-4928-9F74-0BF57ADB7A4A}"/>
</file>

<file path=customXml/itemProps3.xml><?xml version="1.0" encoding="utf-8"?>
<ds:datastoreItem xmlns:ds="http://schemas.openxmlformats.org/officeDocument/2006/customXml" ds:itemID="{11EDEA09-26DD-4716-9581-19729D5F1440}"/>
</file>

<file path=docProps/app.xml><?xml version="1.0" encoding="utf-8"?>
<Properties xmlns="http://schemas.openxmlformats.org/officeDocument/2006/extended-properties" xmlns:vt="http://schemas.openxmlformats.org/officeDocument/2006/docPropsVTypes">
  <Template>8C4E01FE.dotm</Template>
  <TotalTime>1</TotalTime>
  <Pages>6</Pages>
  <Words>1257</Words>
  <Characters>6329</Characters>
  <Application>Microsoft Office Word</Application>
  <DocSecurity>4</DocSecurity>
  <Lines>52</Lines>
  <Paragraphs>15</Paragraphs>
  <ScaleCrop>false</ScaleCrop>
  <HeadingPairs>
    <vt:vector size="2" baseType="variant">
      <vt:variant>
        <vt:lpstr>Title</vt:lpstr>
      </vt:variant>
      <vt:variant>
        <vt:i4>1</vt:i4>
      </vt:variant>
    </vt:vector>
  </HeadingPairs>
  <TitlesOfParts>
    <vt:vector size="1" baseType="lpstr">
      <vt:lpstr>ACCIDENT FILE</vt:lpstr>
    </vt:vector>
  </TitlesOfParts>
  <Company>IDOT</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FILE</dc:title>
  <dc:creator>mageekm</dc:creator>
  <cp:lastModifiedBy>Blankenship, Mark A</cp:lastModifiedBy>
  <cp:revision>2</cp:revision>
  <cp:lastPrinted>2014-12-09T18:00:00Z</cp:lastPrinted>
  <dcterms:created xsi:type="dcterms:W3CDTF">2019-07-10T21:15:00Z</dcterms:created>
  <dcterms:modified xsi:type="dcterms:W3CDTF">2019-07-10T21:15:00Z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0x010100C30DA8E82CD74849979364F2421ED304</vt:lpwstr>
  </property>
</Properties>
</file>